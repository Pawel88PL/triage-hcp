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orange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06.07.2023 18:06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APLIKACJI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18:06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06.07.2023 18:06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APLIKACJI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99eratury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