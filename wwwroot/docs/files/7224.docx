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lightgreen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06.07.2023 19:54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APLIKACJI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19:54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06.07.2023 19:54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APLIKACJI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99eratury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