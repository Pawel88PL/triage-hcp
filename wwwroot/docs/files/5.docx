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CHIRURG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orange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 ROŻNA KURCZAK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09.07.2023 11:41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WIT 2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WSZEDŁ DO GRILLA I SIĘ UPIEKŁ 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11:41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 ROŻNA KURCZAK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09.07.2023 11:41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WIT 2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WSZEDŁ DO GRILLA I SIĘ UPIEKŁ 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Z ROŻNA KURCZAK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99eratury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Z ROŻNA KURCZAK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Z ROŻNA KURCZAK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