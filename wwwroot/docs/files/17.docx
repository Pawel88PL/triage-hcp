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4967"/>
        <w:gridCol w:w="4110"/>
      </w:tblGrid>
      <w:tr w:rsidR="000D0F74" w14:paraId="1BA18A6B" w14:textId="77777777">
        <w:tblPrEx>
          <w:tblCellMar>
            <w:top w:w="0" w:type="dxa"/>
            <w:bottom w:w="0" w:type="dxa"/>
          </w:tblCellMar>
        </w:tblPrEx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A11DACC" w14:textId="77777777">
            <w:r>
              <w:rPr>
                <w:noProof/>
              </w:rPr>
              <w:drawing>
                <wp:inline distT="0" distB="0" distL="0" distR="0" wp14:anchorId="7B7D3390" wp14:editId="0D302004">
                  <wp:extent cx="507959" cy="507959"/>
                  <wp:effectExtent l="0" t="0" r="6391" b="6391"/>
                  <wp:docPr id="1396177248" name="Obraz 1247322622" descr="Obraz zawierający logo, symbol, Czcionka, krąg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59" cy="507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6A036B72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0D0F74" w:rsidRDefault="00000000" w14:paraId="203DDC1E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0D0F74" w:rsidRDefault="00000000" w14:paraId="00322D5D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="000D0F74" w:rsidRDefault="00000000" w14:paraId="200300AF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2E3E0062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INDYWIDUALNA KARTA OBSERWACYJNA / KARTA WZMOŻONEGO NADZORU W SZPITALNYM ODDZIALE RATUNKOWYM</w:t>
            </w:r>
          </w:p>
        </w:tc>
      </w:tr>
    </w:tbl>
    <w:p w:rsidR="000D0F74" w:rsidRDefault="000D0F74" w14:paraId="1F47E40B" w14:textId="77777777">
      <w:pPr>
        <w:rPr>
          <w:vanish/>
        </w:rPr>
      </w:pPr>
    </w:p>
    <w:tbl>
      <w:tblPr>
        <w:tblW w:w="1045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6"/>
        <w:gridCol w:w="4185"/>
        <w:gridCol w:w="1507"/>
        <w:gridCol w:w="810"/>
        <w:gridCol w:w="2138"/>
      </w:tblGrid>
      <w:tr w:rsidR="000D0F74" w14:paraId="5208064A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404442D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 KOGO TRIAGE</w:t>
            </w:r>
          </w:p>
        </w:tc>
        <w:tc>
          <w:tcPr>
            <w:tcW w:w="4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2B84571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CHIRURG</w:t>
            </w:r>
            <w:proofErr w:type="spellEnd"/>
          </w:p>
        </w:tc>
        <w:tc>
          <w:tcPr>
            <w:tcW w:w="23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4CEAC1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KATEGORIA / KOLOR</w:t>
            </w: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D69466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orange</w:t>
            </w:r>
            <w:proofErr w:type="spellEnd"/>
          </w:p>
        </w:tc>
      </w:tr>
      <w:tr w:rsidR="000D0F74" w14:paraId="2324AB17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8E631AE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KRYTERIUM</w:t>
            </w:r>
          </w:p>
        </w:tc>
        <w:tc>
          <w:tcPr>
            <w:tcW w:w="4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0CB029" w14:textId="77777777">
            <w:pPr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BCEE777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NUMER WIZYTY</w:t>
            </w: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92A083" w14:textId="77777777">
            <w:pPr>
              <w:rPr>
                <w:sz w:val="18"/>
                <w:szCs w:val="18"/>
              </w:rPr>
            </w:pPr>
          </w:p>
        </w:tc>
      </w:tr>
      <w:tr w:rsidR="000D0F74" w14:paraId="76A54149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0C4619A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NAZWISKO I IMIĘ</w:t>
            </w:r>
          </w:p>
        </w:tc>
        <w:tc>
          <w:tcPr>
            <w:tcW w:w="4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8E13F64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KOWALSKA MARZENA</w:t>
            </w:r>
          </w:p>
        </w:tc>
        <w:tc>
          <w:tcPr>
            <w:tcW w:w="23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449AF21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I GODZINA</w:t>
            </w: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9D0499F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17.07.2023 09:47</w:t>
            </w:r>
            <w:proofErr w:type="spellEnd"/>
          </w:p>
        </w:tc>
      </w:tr>
      <w:tr w:rsidR="000D0F74" w14:paraId="4A86C18A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CC67645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PESEL / DATA UR.</w:t>
            </w:r>
          </w:p>
        </w:tc>
        <w:tc>
          <w:tcPr>
            <w:tcW w:w="4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4B40C82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95061407945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A50B018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CIĘŻARNA</w:t>
            </w:r>
          </w:p>
        </w:tc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804C87" w14:textId="77777777">
            <w:pPr>
              <w:rPr>
                <w:sz w:val="18"/>
                <w:szCs w:val="18"/>
              </w:rPr>
            </w:pPr>
          </w:p>
        </w:tc>
        <w:tc>
          <w:tcPr>
            <w:tcW w:w="213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04BFA4" w14:textId="77777777">
            <w:pPr>
              <w:rPr>
                <w:sz w:val="10"/>
                <w:szCs w:val="10"/>
              </w:rPr>
            </w:pPr>
          </w:p>
          <w:p w:rsidR="000D0F74" w:rsidRDefault="000D0F74" w14:paraId="4638E64C" w14:textId="77777777">
            <w:pPr>
              <w:rPr>
                <w:sz w:val="10"/>
                <w:szCs w:val="10"/>
              </w:rPr>
            </w:pPr>
          </w:p>
          <w:p w:rsidR="000D0F74" w:rsidRDefault="000D0F74" w14:paraId="0FE7C4DC" w14:textId="77777777">
            <w:pPr>
              <w:rPr>
                <w:sz w:val="10"/>
                <w:szCs w:val="10"/>
              </w:rPr>
            </w:pPr>
          </w:p>
          <w:p w:rsidR="000D0F74" w:rsidRDefault="000D0F74" w14:paraId="4977D7D4" w14:textId="77777777">
            <w:pPr>
              <w:rPr>
                <w:sz w:val="10"/>
                <w:szCs w:val="10"/>
              </w:rPr>
            </w:pPr>
          </w:p>
          <w:p w:rsidR="000D0F74" w:rsidRDefault="000D0F74" w14:paraId="159FCACB" w14:textId="77777777">
            <w:pPr>
              <w:rPr>
                <w:sz w:val="10"/>
                <w:szCs w:val="10"/>
              </w:rPr>
            </w:pPr>
          </w:p>
          <w:p w:rsidR="000D0F74" w:rsidRDefault="000D0F74" w14:paraId="2E337B01" w14:textId="77777777">
            <w:pPr>
              <w:rPr>
                <w:sz w:val="10"/>
                <w:szCs w:val="10"/>
              </w:rPr>
            </w:pPr>
          </w:p>
          <w:p w:rsidR="000D0F74" w:rsidRDefault="000D0F74" w14:paraId="0802A41E" w14:textId="77777777">
            <w:pPr>
              <w:rPr>
                <w:sz w:val="10"/>
                <w:szCs w:val="10"/>
              </w:rPr>
            </w:pPr>
          </w:p>
          <w:p w:rsidR="000D0F74" w:rsidRDefault="000D0F74" w14:paraId="685EC2B3" w14:textId="77777777">
            <w:pPr>
              <w:rPr>
                <w:sz w:val="10"/>
                <w:szCs w:val="10"/>
              </w:rPr>
            </w:pPr>
          </w:p>
          <w:p w:rsidR="000D0F74" w:rsidRDefault="000D0F74" w14:paraId="166048E3" w14:textId="77777777">
            <w:pPr>
              <w:rPr>
                <w:sz w:val="10"/>
                <w:szCs w:val="10"/>
              </w:rPr>
            </w:pPr>
          </w:p>
          <w:p w:rsidR="000D0F74" w:rsidRDefault="00000000" w14:paraId="06D8E99C" w14:textId="77777777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podpis i pieczęć wykonującego ocenę</w:t>
            </w:r>
          </w:p>
        </w:tc>
      </w:tr>
      <w:tr w:rsidR="000D0F74" w14:paraId="769E8AB4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BBA9FE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PACJENTA</w:t>
            </w:r>
          </w:p>
        </w:tc>
        <w:tc>
          <w:tcPr>
            <w:tcW w:w="4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754D76" w14:textId="77777777">
            <w:pPr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29A00D" w14:textId="777777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SALA</w:t>
            </w:r>
          </w:p>
        </w:tc>
        <w:tc>
          <w:tcPr>
            <w:tcW w:w="213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AEDFA0C" w14:textId="77777777">
            <w:pPr>
              <w:suppressAutoHyphens w:val="0"/>
            </w:pPr>
          </w:p>
        </w:tc>
      </w:tr>
      <w:tr w:rsidR="000D0F74" w14:paraId="11F78E51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B3C0E42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ALERGIE NA LEKI</w:t>
            </w:r>
          </w:p>
        </w:tc>
        <w:tc>
          <w:tcPr>
            <w:tcW w:w="4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FBBEFD" w14:textId="77777777">
            <w:pPr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9DAAE8E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WITUŚ</w:t>
            </w:r>
            <w:proofErr w:type="spellEnd"/>
          </w:p>
        </w:tc>
        <w:tc>
          <w:tcPr>
            <w:tcW w:w="213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5672B5D" w14:textId="77777777">
            <w:pPr>
              <w:suppressAutoHyphens w:val="0"/>
            </w:pPr>
          </w:p>
        </w:tc>
      </w:tr>
      <w:tr w:rsidR="000D0F74" w14:paraId="4708E468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11B72E5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ROZPOZNANIE</w:t>
            </w:r>
          </w:p>
        </w:tc>
        <w:tc>
          <w:tcPr>
            <w:tcW w:w="6502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513A13E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22</w:t>
            </w:r>
            <w:proofErr w:type="spellEnd"/>
          </w:p>
        </w:tc>
        <w:tc>
          <w:tcPr>
            <w:tcW w:w="213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D1DB080" w14:textId="77777777">
            <w:pPr>
              <w:suppressAutoHyphens w:val="0"/>
            </w:pPr>
          </w:p>
        </w:tc>
      </w:tr>
      <w:tr w:rsidR="000D0F74" w14:paraId="35D24693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2F55AE" w14:textId="77777777">
            <w:pPr>
              <w:rPr>
                <w:sz w:val="18"/>
                <w:szCs w:val="18"/>
              </w:rPr>
            </w:pPr>
          </w:p>
        </w:tc>
        <w:tc>
          <w:tcPr>
            <w:tcW w:w="6502" w:type="dxa"/>
            <w:gridSpan w:val="3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1F6BD45" w14:textId="77777777">
            <w:pPr>
              <w:suppressAutoHyphens w:val="0"/>
            </w:pPr>
          </w:p>
        </w:tc>
        <w:tc>
          <w:tcPr>
            <w:tcW w:w="213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1C7B75E" w14:textId="77777777">
            <w:pPr>
              <w:suppressAutoHyphens w:val="0"/>
            </w:pPr>
          </w:p>
        </w:tc>
      </w:tr>
    </w:tbl>
    <w:p w:rsidR="000D0F74" w:rsidRDefault="000D0F74" w14:paraId="5EEA3C6F" w14:textId="77777777">
      <w:pPr>
        <w:rPr>
          <w:sz w:val="10"/>
          <w:szCs w:val="10"/>
        </w:rPr>
      </w:pPr>
    </w:p>
    <w:tbl>
      <w:tblPr>
        <w:tblW w:w="1047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38"/>
        <w:gridCol w:w="5238"/>
      </w:tblGrid>
      <w:tr w:rsidR="000D0F74" w14:paraId="3AF094EB" w14:textId="77777777">
        <w:tblPrEx>
          <w:tblCellMar>
            <w:top w:w="0" w:type="dxa"/>
            <w:bottom w:w="0" w:type="dxa"/>
          </w:tblCellMar>
        </w:tblPrEx>
        <w:trPr>
          <w:trHeight w:val="161"/>
        </w:trPr>
        <w:tc>
          <w:tcPr>
            <w:tcW w:w="5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1D4FA8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BÓL PRZY PRZYJĘCIU</w:t>
            </w:r>
          </w:p>
        </w:tc>
        <w:tc>
          <w:tcPr>
            <w:tcW w:w="5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85B800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BÓL PRZY WYPISIE / PRZEKAZANIU PACJENTA</w:t>
            </w:r>
          </w:p>
        </w:tc>
      </w:tr>
      <w:tr w:rsidR="000D0F74" w14:paraId="36F4BE88" w14:textId="77777777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5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8DC8B3" w14:textId="77777777">
            <w:pPr>
              <w:jc w:val="center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0A48E0F2" wp14:editId="28EA4CD4">
                  <wp:extent cx="2811240" cy="628560"/>
                  <wp:effectExtent l="0" t="0" r="8160" b="90"/>
                  <wp:docPr id="1926664086" name="Obraz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1240" cy="628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C593FE2" w14:textId="77777777">
            <w:pPr>
              <w:jc w:val="center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3F921B3C" wp14:editId="632BABCE">
                  <wp:extent cx="2811240" cy="628560"/>
                  <wp:effectExtent l="0" t="0" r="8160" b="90"/>
                  <wp:docPr id="644176938" name="Obraz 8539932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1240" cy="628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D0F74" w:rsidRDefault="000D0F74" w14:paraId="663E43F1" w14:textId="77777777">
      <w:pPr>
        <w:rPr>
          <w:sz w:val="10"/>
          <w:szCs w:val="10"/>
        </w:rPr>
      </w:pPr>
    </w:p>
    <w:tbl>
      <w:tblPr>
        <w:tblW w:w="104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8"/>
        <w:gridCol w:w="295"/>
        <w:gridCol w:w="1398"/>
        <w:gridCol w:w="170"/>
        <w:gridCol w:w="119"/>
        <w:gridCol w:w="559"/>
        <w:gridCol w:w="568"/>
        <w:gridCol w:w="178"/>
        <w:gridCol w:w="285"/>
        <w:gridCol w:w="582"/>
        <w:gridCol w:w="172"/>
        <w:gridCol w:w="283"/>
        <w:gridCol w:w="440"/>
        <w:gridCol w:w="396"/>
        <w:gridCol w:w="44"/>
        <w:gridCol w:w="235"/>
        <w:gridCol w:w="203"/>
        <w:gridCol w:w="450"/>
        <w:gridCol w:w="42"/>
        <w:gridCol w:w="289"/>
        <w:gridCol w:w="107"/>
        <w:gridCol w:w="444"/>
        <w:gridCol w:w="442"/>
        <w:gridCol w:w="404"/>
        <w:gridCol w:w="408"/>
        <w:gridCol w:w="436"/>
        <w:gridCol w:w="394"/>
      </w:tblGrid>
      <w:tr w:rsidR="000D0F74" w14:paraId="16BC9AF2" w14:textId="77777777">
        <w:tblPrEx>
          <w:tblCellMar>
            <w:top w:w="0" w:type="dxa"/>
            <w:bottom w:w="0" w:type="dxa"/>
          </w:tblCellMar>
        </w:tblPrEx>
        <w:trPr>
          <w:trHeight w:val="227"/>
        </w:trPr>
        <w:tc>
          <w:tcPr>
            <w:tcW w:w="2991" w:type="dxa"/>
            <w:gridSpan w:val="4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DC15AE6" w14:textId="77777777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GODZINA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DC92E66" w14:textId="77777777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09:47</w:t>
            </w:r>
            <w:proofErr w:type="spellEnd"/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060135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69155C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6552B9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23570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CF7161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3D600B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9A5C9E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DFCBF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A10099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A0D237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AD395C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7E4CCC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5507C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190736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365DE3" w14:textId="77777777">
            <w:pPr>
              <w:rPr>
                <w:sz w:val="16"/>
                <w:szCs w:val="16"/>
              </w:rPr>
            </w:pPr>
          </w:p>
        </w:tc>
      </w:tr>
      <w:tr w:rsidR="000D0F74" w14:paraId="3D483F28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0471" w:type="dxa"/>
            <w:gridSpan w:val="2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C90E258" w14:textId="77777777">
            <w:r>
              <w:rPr>
                <w:b/>
                <w:bCs/>
                <w:sz w:val="18"/>
                <w:szCs w:val="18"/>
              </w:rPr>
              <w:t>KRĄŻENIE</w:t>
            </w:r>
          </w:p>
        </w:tc>
      </w:tr>
      <w:tr w:rsidR="000D0F74" w14:paraId="743E64F6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ABBEAB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Ciśnienie tętnicze skurczowe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2BE777F" w14:textId="7777777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/>
            </w:r>
            <w:proofErr w:type="spellEnd"/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FB00A7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54E560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F0847E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17AFE9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C46B31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50FFB6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6E927B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F6365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8FE0FA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B6BF33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D1BBFA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25455B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E2953E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84358D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074DBF" w14:textId="77777777">
            <w:pPr>
              <w:rPr>
                <w:sz w:val="16"/>
                <w:szCs w:val="16"/>
              </w:rPr>
            </w:pPr>
          </w:p>
        </w:tc>
      </w:tr>
      <w:tr w:rsidR="000D0F74" w14:paraId="5D739D71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8B423A3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Ciśnienie tętnicze rozkurczowe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1C7D7D7" w14:textId="7777777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/>
            </w:r>
            <w:proofErr w:type="spellEnd"/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B032B6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9667A0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125A8A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282BD0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258F92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01B90B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24AF25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5FD13E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EB1734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E6245F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0E1B5D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3CAA3C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5B858E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1F768C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13AA29" w14:textId="77777777">
            <w:pPr>
              <w:rPr>
                <w:sz w:val="16"/>
                <w:szCs w:val="16"/>
              </w:rPr>
            </w:pPr>
          </w:p>
        </w:tc>
      </w:tr>
      <w:tr w:rsidR="000D0F74" w14:paraId="7E8EC912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76BDAE2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Tętno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FB8D9FB" w14:textId="7777777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/>
            </w:r>
            <w:proofErr w:type="spellEnd"/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8F4FC5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F40D62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B25A1E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3811DB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11DA0C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E6CFE1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C1DC8E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370A0E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898616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E9F361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2A8D9B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A874415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4BAC1F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1720F0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5784CE" w14:textId="77777777">
            <w:pPr>
              <w:rPr>
                <w:sz w:val="16"/>
                <w:szCs w:val="16"/>
              </w:rPr>
            </w:pPr>
          </w:p>
        </w:tc>
      </w:tr>
      <w:tr w:rsidR="000D0F74" w14:paraId="27863D2E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6C4A9A8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OCŻ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AD5E16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FF337A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66C616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CA00A6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87C528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A37C1A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DCD2D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91D422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83D53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97C05F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BC0674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50796B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4EB937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24476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D4EF45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EC1FA1" w14:textId="77777777">
            <w:pPr>
              <w:rPr>
                <w:sz w:val="16"/>
                <w:szCs w:val="16"/>
              </w:rPr>
            </w:pPr>
          </w:p>
        </w:tc>
      </w:tr>
      <w:tr w:rsidR="000D0F74" w14:paraId="02A0E40D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0471" w:type="dxa"/>
            <w:gridSpan w:val="2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3E5D172" w14:textId="77777777">
            <w:r>
              <w:rPr>
                <w:b/>
                <w:bCs/>
                <w:sz w:val="18"/>
                <w:szCs w:val="18"/>
              </w:rPr>
              <w:t>ODDYCHANIE</w:t>
            </w:r>
          </w:p>
        </w:tc>
      </w:tr>
      <w:tr w:rsidR="000D0F74" w14:paraId="7CEE9F14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1596DD5" w14:textId="77777777">
            <w:r>
              <w:rPr>
                <w:b/>
                <w:bCs/>
                <w:sz w:val="16"/>
                <w:szCs w:val="16"/>
              </w:rPr>
              <w:t xml:space="preserve">Oddech własny </w:t>
            </w:r>
            <w:r>
              <w:rPr>
                <w:sz w:val="16"/>
                <w:szCs w:val="16"/>
              </w:rPr>
              <w:t>(oddechów/min)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D77D8B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F7FCF5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B03D6F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31C409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3A58B9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6A87A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E3C2D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B6F837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5D39B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7BCBE3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49BC52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CA958B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D7C3CB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7F3BD5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27223D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59390D" w14:textId="77777777">
            <w:pPr>
              <w:rPr>
                <w:sz w:val="16"/>
                <w:szCs w:val="16"/>
              </w:rPr>
            </w:pPr>
          </w:p>
        </w:tc>
      </w:tr>
      <w:tr w:rsidR="000D0F74" w14:paraId="571F6574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959D007" w14:textId="77777777">
            <w:r>
              <w:rPr>
                <w:b/>
                <w:bCs/>
                <w:sz w:val="16"/>
                <w:szCs w:val="16"/>
              </w:rPr>
              <w:t xml:space="preserve">Maska oddechowa </w:t>
            </w:r>
            <w:r>
              <w:rPr>
                <w:sz w:val="16"/>
                <w:szCs w:val="16"/>
              </w:rPr>
              <w:t>(l/min)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8E8FDC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31B34E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B87CA5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A92A075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226C2B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19C61ED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656C5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F9CB4D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F91B52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99E42B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D3151E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DE1563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E7499C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FFCCEC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655F1D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AFEAC29" w14:textId="77777777">
            <w:pPr>
              <w:rPr>
                <w:sz w:val="16"/>
                <w:szCs w:val="16"/>
              </w:rPr>
            </w:pPr>
          </w:p>
        </w:tc>
      </w:tr>
      <w:tr w:rsidR="000D0F74" w14:paraId="18152484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A83F4B2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CPAP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4F3D88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F887A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7A3963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F86BB2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48789C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47D6B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04B60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C7B69C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B53B84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B8FD50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DAAF0A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7A0FB0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B8B2EB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B4D570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6CEB19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840DE0" w14:textId="77777777">
            <w:pPr>
              <w:rPr>
                <w:sz w:val="16"/>
                <w:szCs w:val="16"/>
              </w:rPr>
            </w:pPr>
          </w:p>
        </w:tc>
      </w:tr>
      <w:tr w:rsidR="000D0F74" w14:paraId="654164EB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E26A322" w14:textId="77777777">
            <w:r>
              <w:rPr>
                <w:b/>
                <w:bCs/>
                <w:sz w:val="16"/>
                <w:szCs w:val="16"/>
              </w:rPr>
              <w:t xml:space="preserve">Respirator </w:t>
            </w:r>
            <w:r>
              <w:rPr>
                <w:sz w:val="15"/>
                <w:szCs w:val="15"/>
              </w:rPr>
              <w:t>(tryb wentylacji IMV, CMV, CPAP)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4D3E9F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68298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0F3DF3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C85570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829270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738A9FA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DDCD1C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129D95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346B5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06DF84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B9AEE8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77DFF6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D7A681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1B56F0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E3183E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25E14F" w14:textId="77777777">
            <w:pPr>
              <w:rPr>
                <w:sz w:val="16"/>
                <w:szCs w:val="16"/>
              </w:rPr>
            </w:pPr>
          </w:p>
        </w:tc>
      </w:tr>
      <w:tr w:rsidR="000D0F74" w14:paraId="52B2048C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8C987AE" w14:textId="77777777">
            <w:r>
              <w:rPr>
                <w:b/>
                <w:bCs/>
                <w:sz w:val="16"/>
                <w:szCs w:val="16"/>
              </w:rPr>
              <w:t xml:space="preserve">Częstość </w:t>
            </w:r>
            <w:r>
              <w:rPr>
                <w:sz w:val="16"/>
                <w:szCs w:val="16"/>
              </w:rPr>
              <w:t>(oddechów/min)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66DECE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7E27FA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D082EE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3BA786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9688F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111193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DBDD7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CBE663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52485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AF2746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827C34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E38D36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AD44E9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394E86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864723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640F77" w14:textId="77777777">
            <w:pPr>
              <w:rPr>
                <w:sz w:val="16"/>
                <w:szCs w:val="16"/>
              </w:rPr>
            </w:pPr>
          </w:p>
        </w:tc>
      </w:tr>
      <w:tr w:rsidR="000D0F74" w14:paraId="42803697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265512B" w14:textId="77777777">
            <w:r>
              <w:rPr>
                <w:b/>
                <w:bCs/>
                <w:sz w:val="16"/>
                <w:szCs w:val="16"/>
              </w:rPr>
              <w:t xml:space="preserve">Objętość oddechowa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E79E16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7A8860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2BE603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23BE9C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541F0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36CD11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66059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F1CBAC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1F6072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C3E2E2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E3E068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24A344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9824FF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D01471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AD09AA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58BE10" w14:textId="77777777">
            <w:pPr>
              <w:rPr>
                <w:sz w:val="16"/>
                <w:szCs w:val="16"/>
              </w:rPr>
            </w:pPr>
          </w:p>
        </w:tc>
      </w:tr>
      <w:tr w:rsidR="000D0F74" w14:paraId="1B11209C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BBB2355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Wentylacja minutowa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4763F8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D3171A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2A43E0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77A8C92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6F6642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B2925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A4C9CE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DED19B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1C051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FD399F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986DEA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BD8C16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B41F47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20C73A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87CD25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D5CC72" w14:textId="77777777">
            <w:pPr>
              <w:rPr>
                <w:sz w:val="16"/>
                <w:szCs w:val="16"/>
              </w:rPr>
            </w:pPr>
          </w:p>
        </w:tc>
      </w:tr>
      <w:tr w:rsidR="000D0F74" w14:paraId="08E89E03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B1CC96D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Ciśnienie wdechowe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6842C0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CD585C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7B29AC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FA6C4D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197E0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045A8F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130A7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868F5D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36CBD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369D8B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46BE4D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FF83E3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73753B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652323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01D33A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1125ED" w14:textId="77777777">
            <w:pPr>
              <w:rPr>
                <w:sz w:val="16"/>
                <w:szCs w:val="16"/>
              </w:rPr>
            </w:pPr>
          </w:p>
        </w:tc>
      </w:tr>
      <w:tr w:rsidR="000D0F74" w14:paraId="74A5889C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02934F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PEEP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DA1CB6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8C31E1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6274AE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232ABF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2BE531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04296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B4E20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51262D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326630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87111D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A8388F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8EBA8A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970BE2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AFCF71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B602EF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9B5F58" w14:textId="77777777">
            <w:pPr>
              <w:rPr>
                <w:sz w:val="16"/>
                <w:szCs w:val="16"/>
              </w:rPr>
            </w:pPr>
          </w:p>
        </w:tc>
      </w:tr>
      <w:tr w:rsidR="000D0F74" w14:paraId="6B3403BA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D76BA1E" w14:textId="77777777">
            <w:r>
              <w:rPr>
                <w:b/>
                <w:bCs/>
                <w:sz w:val="16"/>
                <w:szCs w:val="16"/>
              </w:rPr>
              <w:t>Saturacja O</w:t>
            </w:r>
            <w:r>
              <w:rPr>
                <w:b/>
                <w:bCs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CEC4AD" w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5BE807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9E143D0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F3525C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AB7E6B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41DB76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118671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5F7457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FF1EE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51299C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B60728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3D804B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6F9343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715F44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6052CD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554490" w14:textId="77777777">
            <w:pPr>
              <w:rPr>
                <w:sz w:val="16"/>
                <w:szCs w:val="16"/>
              </w:rPr>
            </w:pPr>
          </w:p>
        </w:tc>
      </w:tr>
      <w:tr w:rsidR="000D0F74" w14:paraId="3DCD272A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57FF859" w14:textId="77777777">
            <w:r>
              <w:rPr>
                <w:b/>
                <w:bCs/>
                <w:sz w:val="16"/>
                <w:szCs w:val="16"/>
              </w:rPr>
              <w:t>Końcowo wydechowe CO</w:t>
            </w:r>
            <w:r>
              <w:rPr>
                <w:b/>
                <w:bCs/>
                <w:sz w:val="16"/>
                <w:szCs w:val="16"/>
                <w:vertAlign w:val="subscript"/>
              </w:rPr>
              <w:t>2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(EtCO</w:t>
            </w:r>
            <w:r>
              <w:rPr>
                <w:sz w:val="16"/>
                <w:szCs w:val="16"/>
                <w:vertAlign w:val="subscript"/>
              </w:rPr>
              <w:t>2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6738E2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FE2C09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EC51BA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081B19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044F59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64C4D4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DFB508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30E0B3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29295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23C12E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B6BBA2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48F8FC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84D229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7F36F9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6CE49E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8B6C78" w14:textId="77777777">
            <w:pPr>
              <w:rPr>
                <w:sz w:val="16"/>
                <w:szCs w:val="16"/>
              </w:rPr>
            </w:pPr>
          </w:p>
        </w:tc>
      </w:tr>
      <w:tr w:rsidR="000D0F74" w14:paraId="5A4B2451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0471" w:type="dxa"/>
            <w:gridSpan w:val="2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643B7F" w14:textId="7777777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ŚWIADOMOŚĆ</w:t>
            </w:r>
          </w:p>
        </w:tc>
      </w:tr>
      <w:tr w:rsidR="000D0F74" w14:paraId="0B1D05EB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FBD2593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Według AVPU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574354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BEDFE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A19551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E9EE76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6DFAE2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93EA987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FA4DC1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8590F3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1677B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FBA595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0C39DE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14D356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FC7457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080F3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3D64A4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4A9403" w14:textId="77777777">
            <w:pPr>
              <w:rPr>
                <w:sz w:val="16"/>
                <w:szCs w:val="16"/>
              </w:rPr>
            </w:pPr>
          </w:p>
        </w:tc>
      </w:tr>
      <w:tr w:rsidR="000D0F74" w14:paraId="1448BF75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378BF24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Według GCS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A49BFCF" w14:textId="7777777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/>
            </w:r>
            <w:proofErr w:type="spellEnd"/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507297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48F793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4EB1D2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08A307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62FFF0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015D1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5D69C9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B03ED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76719C3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9544A5F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B5F428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646D9B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CDD3A9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3DDA13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E40962" w14:textId="77777777">
            <w:pPr>
              <w:rPr>
                <w:sz w:val="16"/>
                <w:szCs w:val="16"/>
              </w:rPr>
            </w:pPr>
          </w:p>
        </w:tc>
      </w:tr>
      <w:tr w:rsidR="000D0F74" w14:paraId="4817C187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5E5B096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Żernice LP +/-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B45677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65E340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CC0E26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47CA68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2CC25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282CD2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4C242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146215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039F2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FDD871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6513C8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B4CA5B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C3D1B5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5105F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5F90B4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3F2268" w14:textId="77777777">
            <w:pPr>
              <w:rPr>
                <w:sz w:val="16"/>
                <w:szCs w:val="16"/>
              </w:rPr>
            </w:pPr>
          </w:p>
        </w:tc>
      </w:tr>
      <w:tr w:rsidR="000D0F74" w14:paraId="0CCDEBD6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2683866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UTRATA PŁYNÓW                SUMA UTRATY: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489187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038DC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6406A9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603E4F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435064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6FD12F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B8F581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AF3267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2D596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CBC945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F5116A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A9F5EF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4CB759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22D641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825E71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6E054A" w14:textId="77777777">
            <w:pPr>
              <w:rPr>
                <w:sz w:val="16"/>
                <w:szCs w:val="16"/>
              </w:rPr>
            </w:pPr>
          </w:p>
        </w:tc>
      </w:tr>
      <w:tr w:rsidR="000D0F74" w14:paraId="5C2755CD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2DD1F46" w14:textId="77777777">
            <w:r>
              <w:rPr>
                <w:b/>
                <w:bCs/>
                <w:sz w:val="16"/>
                <w:szCs w:val="16"/>
              </w:rPr>
              <w:t xml:space="preserve">Mocz </w:t>
            </w:r>
            <w:r>
              <w:rPr>
                <w:sz w:val="16"/>
                <w:szCs w:val="16"/>
              </w:rPr>
              <w:t>(ml/godz.)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05928E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D4080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46034F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F9E20F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625D0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97878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E36D914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328CFD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578CA4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BB5B67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EAE4082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ED76A6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ED735B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6F349C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423A9B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CF48C3" w14:textId="77777777">
            <w:pPr>
              <w:rPr>
                <w:sz w:val="16"/>
                <w:szCs w:val="16"/>
              </w:rPr>
            </w:pPr>
          </w:p>
        </w:tc>
      </w:tr>
      <w:tr w:rsidR="000D0F74" w14:paraId="520A8F5A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C138810" w14:textId="77777777">
            <w:r>
              <w:rPr>
                <w:b/>
                <w:bCs/>
                <w:sz w:val="16"/>
                <w:szCs w:val="16"/>
              </w:rPr>
              <w:t xml:space="preserve">Drenaże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57D1E9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1CBA79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2AA434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EA1643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64EB19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9BEC7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CB1E32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5227E6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D1842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DC8F2EA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1BCDCD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B326AA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DEFE88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D778C7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B41652E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D344FD" w14:textId="77777777">
            <w:pPr>
              <w:rPr>
                <w:sz w:val="16"/>
                <w:szCs w:val="16"/>
              </w:rPr>
            </w:pPr>
          </w:p>
        </w:tc>
      </w:tr>
      <w:tr w:rsidR="000D0F74" w14:paraId="5D6B07DE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A2A49AE" w14:textId="77777777">
            <w:r>
              <w:rPr>
                <w:b/>
                <w:bCs/>
                <w:sz w:val="16"/>
                <w:szCs w:val="16"/>
              </w:rPr>
              <w:t xml:space="preserve">Sonda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599E2F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164238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F753AE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522549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6D2AA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0A06EF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B8D67E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909672E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C82D86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87310B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7131CA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8FCE1A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E2A35E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A24AF5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224B81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B77E0A" w14:textId="77777777">
            <w:pPr>
              <w:rPr>
                <w:sz w:val="16"/>
                <w:szCs w:val="16"/>
              </w:rPr>
            </w:pPr>
          </w:p>
        </w:tc>
      </w:tr>
      <w:tr w:rsidR="000D0F74" w14:paraId="0CCDAB29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E19BF5D" w14:textId="77777777">
            <w:r>
              <w:rPr>
                <w:b/>
                <w:bCs/>
                <w:sz w:val="16"/>
                <w:szCs w:val="16"/>
              </w:rPr>
              <w:t xml:space="preserve">Wymioty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CF4C51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AFB13D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2F6E10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9E5425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0F04B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34517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274263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2AB437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50A388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9E747F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E7E8AE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D62C0F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6514E9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7E02A34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DBFD499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4BC4E8" w14:textId="77777777">
            <w:pPr>
              <w:rPr>
                <w:sz w:val="16"/>
                <w:szCs w:val="16"/>
              </w:rPr>
            </w:pPr>
          </w:p>
        </w:tc>
      </w:tr>
      <w:tr w:rsidR="000D0F74" w14:paraId="7AE05F24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92C042F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Stolec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A96A10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56C10D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38F660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5094DE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6BFA3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6BDE17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33C95C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C0A051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D33D2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DF145C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1CD0A2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7CAE12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2EAC80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C9C7AA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1AFFF7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DA5449" w14:textId="77777777">
            <w:pPr>
              <w:rPr>
                <w:sz w:val="16"/>
                <w:szCs w:val="16"/>
              </w:rPr>
            </w:pPr>
          </w:p>
        </w:tc>
      </w:tr>
      <w:tr w:rsidR="000D0F74" w14:paraId="70EB2261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CAED421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Perspiracja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0CA6C5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66908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C4923E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2B3BA0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9B4091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08D38A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A83F4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917BEF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4C6F8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5FFABF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231D5F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2A90E3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054A54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0147A4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9263139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3B3EF4" w14:textId="77777777">
            <w:pPr>
              <w:rPr>
                <w:sz w:val="16"/>
                <w:szCs w:val="16"/>
              </w:rPr>
            </w:pPr>
          </w:p>
        </w:tc>
      </w:tr>
      <w:tr w:rsidR="000D0F74" w14:paraId="10DDF755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792DA4E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PODAŻ PŁYNÓW                 SUMA PODAŻY: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CD8794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D6F6C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C725F5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082224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127568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2EBE59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492334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D86C67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C379CB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243A6F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BE29E6D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E476DF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B0F020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F8CE6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13D40F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BB2096" w14:textId="77777777">
            <w:pPr>
              <w:rPr>
                <w:sz w:val="16"/>
                <w:szCs w:val="16"/>
              </w:rPr>
            </w:pPr>
          </w:p>
        </w:tc>
      </w:tr>
      <w:tr w:rsidR="000D0F74" w14:paraId="41518151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662D61" w14:textId="77777777">
            <w:r>
              <w:rPr>
                <w:b/>
                <w:bCs/>
                <w:sz w:val="16"/>
                <w:szCs w:val="16"/>
              </w:rPr>
              <w:t xml:space="preserve">Infuzje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E7B03E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60F15E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918A1DA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060807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6EDA99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C4E258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2C1DBD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7DB858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15FC42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7B4638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41AECD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DBF438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34EB06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292791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DF85BF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1AC055" w14:textId="77777777">
            <w:pPr>
              <w:rPr>
                <w:sz w:val="16"/>
                <w:szCs w:val="16"/>
              </w:rPr>
            </w:pPr>
          </w:p>
        </w:tc>
      </w:tr>
      <w:tr w:rsidR="000D0F74" w14:paraId="5B28E630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EDAC907" w14:textId="77777777">
            <w:r>
              <w:rPr>
                <w:b/>
                <w:bCs/>
                <w:sz w:val="16"/>
                <w:szCs w:val="16"/>
              </w:rPr>
              <w:t xml:space="preserve">Doustnie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5F121E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46FD6A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74904B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D05D59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99D97A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38F55C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129B4AC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04F3B1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05928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D36551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E29C36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8F778A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E9E49E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F45924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0C8873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DBA3D4" w14:textId="77777777">
            <w:pPr>
              <w:rPr>
                <w:sz w:val="16"/>
                <w:szCs w:val="16"/>
              </w:rPr>
            </w:pPr>
          </w:p>
        </w:tc>
      </w:tr>
      <w:tr w:rsidR="000D0F74" w14:paraId="17213A1F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B13A809" w14:textId="77777777">
            <w:r>
              <w:rPr>
                <w:b/>
                <w:bCs/>
                <w:sz w:val="16"/>
                <w:szCs w:val="16"/>
              </w:rPr>
              <w:t xml:space="preserve">Sonda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2250FD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89CD14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8D69EE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25BE5A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047C4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218E9B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68BB1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DDE840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23ADF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D70C2B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FAA343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5632C9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E6FCA6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77258E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E8635F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39027D" w14:textId="77777777">
            <w:pPr>
              <w:rPr>
                <w:sz w:val="16"/>
                <w:szCs w:val="16"/>
              </w:rPr>
            </w:pPr>
          </w:p>
        </w:tc>
      </w:tr>
      <w:tr w:rsidR="000D0F74" w14:paraId="2C78C9C3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0BF8064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BILANS PŁYNÓW                               BILANS: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AD60F4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6D6EBE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43E63D7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88E97A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771B3E8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0F82C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19E32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2CA34B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81305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284701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38E38D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7E9188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A1EB3E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CA8562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6BF4F8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A18505" w14:textId="77777777">
            <w:pPr>
              <w:rPr>
                <w:sz w:val="16"/>
                <w:szCs w:val="16"/>
              </w:rPr>
            </w:pPr>
          </w:p>
        </w:tc>
      </w:tr>
      <w:tr w:rsidR="000D0F74" w14:paraId="4C06FBE0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0E1197B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Temperatura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69B4848" w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30C404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FDCA51F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B75DAC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9146EF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5B022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6FAA3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E2554E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EF49D4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F04892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1CDAF0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07F11F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B9F421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D73C80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38E246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4D92D6" w14:textId="77777777">
            <w:pPr>
              <w:rPr>
                <w:sz w:val="16"/>
                <w:szCs w:val="16"/>
              </w:rPr>
            </w:pPr>
          </w:p>
        </w:tc>
      </w:tr>
      <w:tr w:rsidR="000D0F74" w14:paraId="005B1433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2F99BF0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Obwód brzucha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E01EAD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D05C08B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B86B57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FAB016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4220C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F00B2C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7E9562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9ACE5E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EBA87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AABF8A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82D09A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8951A7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0E45DE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9B1317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383119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AC05A75" w14:textId="77777777">
            <w:pPr>
              <w:rPr>
                <w:sz w:val="16"/>
                <w:szCs w:val="16"/>
              </w:rPr>
            </w:pPr>
          </w:p>
        </w:tc>
      </w:tr>
      <w:tr w:rsidR="000D0F74" w14:paraId="049507E3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12285E6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T-RTS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77AA30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C8CF4C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C58AF8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714FAA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0A2B7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322DA1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0D323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4C085A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E92A2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03029E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1884955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7204DE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317AF7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46FFB1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CBF85B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036060" w14:textId="77777777">
            <w:pPr>
              <w:rPr>
                <w:sz w:val="16"/>
                <w:szCs w:val="16"/>
              </w:rPr>
            </w:pPr>
          </w:p>
        </w:tc>
      </w:tr>
      <w:tr w:rsidR="000D0F74" w14:paraId="44CF6158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5C4E1A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Glikemia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2D35F4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7BAAC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548085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D3466E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41DB2D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8238D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CC8F96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AD5FC1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3F6F6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7A127F7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872A5C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710088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2E5E03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D9758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7F819B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9BF9EA" w14:textId="77777777">
            <w:pPr>
              <w:rPr>
                <w:sz w:val="16"/>
                <w:szCs w:val="16"/>
              </w:rPr>
            </w:pPr>
          </w:p>
        </w:tc>
      </w:tr>
      <w:tr w:rsidR="000D0F74" w14:paraId="42364707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4700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2D656EA" w14:textId="77777777">
            <w:r>
              <w:rPr>
                <w:b/>
                <w:bCs/>
                <w:sz w:val="16"/>
                <w:szCs w:val="16"/>
              </w:rPr>
              <w:t>GLASGOW COMA SCALE</w:t>
            </w:r>
          </w:p>
        </w:tc>
        <w:tc>
          <w:tcPr>
            <w:tcW w:w="3136" w:type="dxa"/>
            <w:gridSpan w:val="11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3D14911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REVISED TRAUMA SCORE (T-RTS)</w:t>
            </w:r>
          </w:p>
        </w:tc>
        <w:tc>
          <w:tcPr>
            <w:tcW w:w="1397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ECE6E5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Dostęp dożylny</w:t>
            </w:r>
          </w:p>
        </w:tc>
        <w:tc>
          <w:tcPr>
            <w:tcW w:w="1238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162B13E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Ułożenie:</w:t>
            </w:r>
          </w:p>
        </w:tc>
      </w:tr>
      <w:tr w:rsidR="000D0F74" w14:paraId="7DEDB3A8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74FB787" w14:textId="77777777">
            <w:pPr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Otwieranie oczu</w:t>
            </w: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8408F23" w14:textId="77777777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A</w:t>
            </w: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FBFE411" w14:textId="77777777">
            <w:pPr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Reakcja słowna</w:t>
            </w: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F9D3C69" w14:textId="77777777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B</w:t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E2378FC" w14:textId="77777777">
            <w:pPr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Reakcja ruchowa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1E54AAB" w14:textId="77777777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C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46E43FC" w14:textId="77777777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GCS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532E76C" w14:textId="77777777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A</w:t>
            </w: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E50203" w14:textId="77777777">
            <w:r>
              <w:rPr>
                <w:b/>
                <w:bCs/>
                <w:sz w:val="11"/>
                <w:szCs w:val="11"/>
              </w:rPr>
              <w:t>SBP</w:t>
            </w:r>
            <w:r>
              <w:rPr>
                <w:sz w:val="11"/>
                <w:szCs w:val="11"/>
              </w:rPr>
              <w:t xml:space="preserve"> (mmHg)</w:t>
            </w: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88AF686" w14:textId="77777777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B</w:t>
            </w: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6202675" w14:textId="77777777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Oddechy</w:t>
            </w: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701DB0" w14:textId="77777777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C</w:t>
            </w:r>
          </w:p>
        </w:tc>
        <w:tc>
          <w:tcPr>
            <w:tcW w:w="993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A2FB1D7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obwodowy</w:t>
            </w:r>
          </w:p>
        </w:tc>
        <w:tc>
          <w:tcPr>
            <w:tcW w:w="4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C67B32" w14:textId="77777777">
            <w:pPr>
              <w:rPr>
                <w:sz w:val="11"/>
                <w:szCs w:val="11"/>
              </w:rPr>
            </w:pPr>
          </w:p>
        </w:tc>
        <w:tc>
          <w:tcPr>
            <w:tcW w:w="1238" w:type="dxa"/>
            <w:gridSpan w:val="3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70EAD4" w14:textId="77777777">
            <w:pPr>
              <w:rPr>
                <w:sz w:val="13"/>
                <w:szCs w:val="13"/>
              </w:rPr>
            </w:pPr>
          </w:p>
        </w:tc>
      </w:tr>
      <w:tr w:rsidR="000D0F74" w14:paraId="538846C4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31242C6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Spontanicznie</w:t>
            </w: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985A75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4</w:t>
            </w: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5D2FAA5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Zorientowany</w:t>
            </w: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9E65201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5</w:t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3E49D78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Spełnia polecenia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479EBC5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6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56C2F9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15-14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F82C590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</w:t>
            </w: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6E20FDD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&gt;89</w:t>
            </w: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9875027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</w:t>
            </w: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71AAADB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10-29</w:t>
            </w: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519605C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</w:t>
            </w:r>
          </w:p>
        </w:tc>
        <w:tc>
          <w:tcPr>
            <w:tcW w:w="993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9928A3B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centralny</w:t>
            </w:r>
          </w:p>
        </w:tc>
        <w:tc>
          <w:tcPr>
            <w:tcW w:w="4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CDC6FC" w14:textId="77777777">
            <w:pPr>
              <w:rPr>
                <w:sz w:val="11"/>
                <w:szCs w:val="11"/>
              </w:rPr>
            </w:pPr>
          </w:p>
        </w:tc>
        <w:tc>
          <w:tcPr>
            <w:tcW w:w="1238" w:type="dxa"/>
            <w:gridSpan w:val="3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2578B4F" w14:textId="77777777">
            <w:pPr>
              <w:suppressAutoHyphens w:val="0"/>
            </w:pPr>
          </w:p>
        </w:tc>
      </w:tr>
      <w:tr w:rsidR="000D0F74" w14:paraId="0B562A78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0FAAB7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Na głos</w:t>
            </w: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A14FC55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211828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Splątany</w:t>
            </w: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AA870C0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4</w:t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FA54C3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Lokalizuje ból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092939C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5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358830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13-11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AB65BF9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0F344B1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76-89</w:t>
            </w: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F9EEDA1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F0EFD38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&gt;29</w:t>
            </w: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D155556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993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677B828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Ilość dostępów</w:t>
            </w:r>
          </w:p>
        </w:tc>
        <w:tc>
          <w:tcPr>
            <w:tcW w:w="4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E0B05F" w14:textId="77777777">
            <w:pPr>
              <w:rPr>
                <w:sz w:val="11"/>
                <w:szCs w:val="11"/>
              </w:rPr>
            </w:pPr>
          </w:p>
        </w:tc>
        <w:tc>
          <w:tcPr>
            <w:tcW w:w="1238" w:type="dxa"/>
            <w:gridSpan w:val="3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BDAFE2F" w14:textId="77777777">
            <w:pPr>
              <w:suppressAutoHyphens w:val="0"/>
            </w:pPr>
          </w:p>
        </w:tc>
      </w:tr>
      <w:tr w:rsidR="000D0F74" w14:paraId="33950EDD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3A7E576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Na ból</w:t>
            </w: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1A8541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37700F5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Niewłaściwe słowa</w:t>
            </w: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76C7186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64BF634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Ucieczka od bólu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B30D82C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4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BE1DB11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10-8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29DCECC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B136E15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50-75</w:t>
            </w: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372ECC7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AF25D45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6-9</w:t>
            </w: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F0E4C7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1397" w:type="dxa"/>
            <w:gridSpan w:val="4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A856F6C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linia tętnicza</w:t>
            </w:r>
          </w:p>
          <w:p w:rsidR="000D0F74" w:rsidRDefault="000D0F74" w14:paraId="7C1066DC" w14:textId="77777777">
            <w:pPr>
              <w:rPr>
                <w:sz w:val="11"/>
                <w:szCs w:val="11"/>
              </w:rPr>
            </w:pPr>
          </w:p>
          <w:p w:rsidR="000D0F74" w:rsidRDefault="000D0F74" w14:paraId="1C4703F4" w14:textId="77777777">
            <w:pPr>
              <w:rPr>
                <w:sz w:val="11"/>
                <w:szCs w:val="11"/>
              </w:rPr>
            </w:pPr>
          </w:p>
          <w:p w:rsidR="000D0F74" w:rsidRDefault="000D0F74" w14:paraId="6B6F6F32" w14:textId="77777777">
            <w:pPr>
              <w:rPr>
                <w:sz w:val="11"/>
                <w:szCs w:val="11"/>
              </w:rPr>
            </w:pPr>
          </w:p>
          <w:p w:rsidR="000D0F74" w:rsidRDefault="000D0F74" w14:paraId="2D09BCEA" w14:textId="77777777">
            <w:pPr>
              <w:rPr>
                <w:sz w:val="11"/>
                <w:szCs w:val="11"/>
              </w:rPr>
            </w:pPr>
          </w:p>
          <w:p w:rsidR="000D0F74" w:rsidRDefault="00000000" w14:paraId="69A11846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…………………………………</w:t>
            </w:r>
          </w:p>
        </w:tc>
        <w:tc>
          <w:tcPr>
            <w:tcW w:w="1238" w:type="dxa"/>
            <w:gridSpan w:val="3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42D2944" w14:textId="77777777">
            <w:pPr>
              <w:suppressAutoHyphens w:val="0"/>
            </w:pPr>
          </w:p>
        </w:tc>
      </w:tr>
      <w:tr w:rsidR="000D0F74" w14:paraId="3DC14B47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68031B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Nie otwiera</w:t>
            </w: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94C264F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9667626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Niezrozumiałe dźwięki</w:t>
            </w: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CF544A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EE17579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Reakcja zgięciowa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A646D95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9CCEA09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7-5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53B2D3E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43726C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1-50</w:t>
            </w: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8897D57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D9A3FDB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1-5</w:t>
            </w: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19098D1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1397" w:type="dxa"/>
            <w:gridSpan w:val="4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3433EC1" w14:textId="77777777">
            <w:pPr>
              <w:suppressAutoHyphens w:val="0"/>
            </w:pPr>
          </w:p>
        </w:tc>
        <w:tc>
          <w:tcPr>
            <w:tcW w:w="1238" w:type="dxa"/>
            <w:gridSpan w:val="3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5CB27C3" w14:textId="77777777">
            <w:pPr>
              <w:suppressAutoHyphens w:val="0"/>
            </w:pPr>
          </w:p>
        </w:tc>
      </w:tr>
      <w:tr w:rsidR="000D0F74" w14:paraId="00CCD2C6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71C673" w14:textId="77777777">
            <w:pPr>
              <w:rPr>
                <w:b/>
                <w:bCs/>
                <w:sz w:val="13"/>
                <w:szCs w:val="13"/>
              </w:rPr>
            </w:pP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D6F396" w14:textId="77777777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F4B71BF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Brak</w:t>
            </w: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578554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A2B24B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Reakcja wyprostna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09ECBB9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6FA684C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4-3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F80219E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196ADE5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C9A2201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01744ED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BBF34B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1397" w:type="dxa"/>
            <w:gridSpan w:val="4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0714AC2" w14:textId="77777777">
            <w:pPr>
              <w:suppressAutoHyphens w:val="0"/>
            </w:pPr>
          </w:p>
        </w:tc>
        <w:tc>
          <w:tcPr>
            <w:tcW w:w="1238" w:type="dxa"/>
            <w:gridSpan w:val="3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54DB2B0" w14:textId="77777777">
            <w:pPr>
              <w:suppressAutoHyphens w:val="0"/>
            </w:pPr>
          </w:p>
        </w:tc>
      </w:tr>
      <w:tr w:rsidR="000D0F74" w14:paraId="0308CBDA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BE9852" w14:textId="77777777">
            <w:pPr>
              <w:rPr>
                <w:b/>
                <w:bCs/>
                <w:sz w:val="13"/>
                <w:szCs w:val="13"/>
              </w:rPr>
            </w:pP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E669F1" w14:textId="77777777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7B13ED" w14:textId="77777777">
            <w:pPr>
              <w:rPr>
                <w:sz w:val="13"/>
                <w:szCs w:val="13"/>
              </w:rPr>
            </w:pP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B8289D" w14:textId="77777777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FFAEDBF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Brak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7F82A3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C3A7A4" w14:textId="77777777">
            <w:pPr>
              <w:rPr>
                <w:sz w:val="11"/>
                <w:szCs w:val="11"/>
              </w:rPr>
            </w:pP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03254E" w14:textId="77777777">
            <w:pPr>
              <w:rPr>
                <w:sz w:val="11"/>
                <w:szCs w:val="11"/>
              </w:rPr>
            </w:pP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BAFC4C" w14:textId="77777777">
            <w:pPr>
              <w:rPr>
                <w:sz w:val="11"/>
                <w:szCs w:val="11"/>
              </w:rPr>
            </w:pP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6DDD15" w14:textId="77777777">
            <w:pPr>
              <w:rPr>
                <w:sz w:val="11"/>
                <w:szCs w:val="11"/>
              </w:rPr>
            </w:pP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C73090" w14:textId="77777777">
            <w:pPr>
              <w:rPr>
                <w:sz w:val="11"/>
                <w:szCs w:val="11"/>
              </w:rPr>
            </w:pP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9EFE85" w14:textId="77777777">
            <w:pPr>
              <w:rPr>
                <w:sz w:val="11"/>
                <w:szCs w:val="11"/>
              </w:rPr>
            </w:pPr>
          </w:p>
        </w:tc>
        <w:tc>
          <w:tcPr>
            <w:tcW w:w="1397" w:type="dxa"/>
            <w:gridSpan w:val="4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597180D" w14:textId="77777777">
            <w:pPr>
              <w:suppressAutoHyphens w:val="0"/>
            </w:pPr>
          </w:p>
        </w:tc>
        <w:tc>
          <w:tcPr>
            <w:tcW w:w="1238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825521" w14:textId="77777777">
            <w:pPr>
              <w:rPr>
                <w:sz w:val="16"/>
                <w:szCs w:val="16"/>
              </w:rPr>
            </w:pPr>
          </w:p>
        </w:tc>
      </w:tr>
      <w:tr w:rsidR="000D0F74" w14:paraId="1D7007BF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4700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3811D27" w14:textId="77777777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GCS = A + B + C</w:t>
            </w:r>
          </w:p>
        </w:tc>
        <w:tc>
          <w:tcPr>
            <w:tcW w:w="3136" w:type="dxa"/>
            <w:gridSpan w:val="11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B480211" w14:textId="77777777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T-RTS = A + B + C</w:t>
            </w:r>
          </w:p>
        </w:tc>
        <w:tc>
          <w:tcPr>
            <w:tcW w:w="1397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8406AE" w14:textId="77777777">
            <w:pPr>
              <w:rPr>
                <w:sz w:val="11"/>
                <w:szCs w:val="11"/>
              </w:rPr>
            </w:pPr>
          </w:p>
        </w:tc>
        <w:tc>
          <w:tcPr>
            <w:tcW w:w="1238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011ADB" w14:textId="77777777">
            <w:pPr>
              <w:rPr>
                <w:sz w:val="16"/>
                <w:szCs w:val="16"/>
              </w:rPr>
            </w:pPr>
          </w:p>
        </w:tc>
      </w:tr>
    </w:tbl>
    <w:p w:rsidR="000D0F74" w:rsidRDefault="00000000" w14:paraId="6DE5E919" w14:textId="77777777">
      <w:pPr>
        <w:ind w:firstLine="708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Osoba nadzorująca:</w:t>
      </w:r>
    </w:p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4967"/>
        <w:gridCol w:w="4110"/>
      </w:tblGrid>
      <w:tr w:rsidR="000D0F74" w14:paraId="2A116A17" w14:textId="77777777">
        <w:tblPrEx>
          <w:tblCellMar>
            <w:top w:w="0" w:type="dxa"/>
            <w:bottom w:w="0" w:type="dxa"/>
          </w:tblCellMar>
        </w:tblPrEx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82C658F" w14:textId="77777777">
            <w:r>
              <w:rPr>
                <w:noProof/>
              </w:rPr>
              <w:lastRenderedPageBreak/>
              <w:drawing>
                <wp:inline distT="0" distB="0" distL="0" distR="0" wp14:anchorId="1D6AE3F7" wp14:editId="28B84450">
                  <wp:extent cx="507959" cy="507959"/>
                  <wp:effectExtent l="0" t="0" r="6391" b="6391"/>
                  <wp:docPr id="1749961425" name="Obraz 968589991" descr="Obraz zawierający logo, symbol, Czcionka, krąg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59" cy="507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4A40F3FE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0D0F74" w:rsidRDefault="00000000" w14:paraId="38DD3755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0D0F74" w:rsidRDefault="00000000" w14:paraId="19A08C7A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="000D0F74" w:rsidRDefault="00000000" w14:paraId="3F39DA92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2982D9FF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INDYWIDUALNA KARTA</w:t>
            </w:r>
          </w:p>
          <w:p w:rsidR="000D0F74" w:rsidRDefault="00000000" w14:paraId="1BF1E601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ZLECEŃ LEKARSKICH</w:t>
            </w:r>
          </w:p>
        </w:tc>
      </w:tr>
    </w:tbl>
    <w:p w:rsidR="000D0F74" w:rsidRDefault="000D0F74" w14:paraId="791FB0E5" w14:textId="77777777">
      <w:pPr>
        <w:ind w:firstLine="708"/>
        <w:rPr>
          <w:b/>
          <w:bCs/>
          <w:sz w:val="16"/>
          <w:szCs w:val="16"/>
        </w:rPr>
      </w:pPr>
    </w:p>
    <w:tbl>
      <w:tblPr>
        <w:tblW w:w="1045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6"/>
        <w:gridCol w:w="4133"/>
        <w:gridCol w:w="142"/>
        <w:gridCol w:w="283"/>
        <w:gridCol w:w="1828"/>
        <w:gridCol w:w="116"/>
        <w:gridCol w:w="324"/>
        <w:gridCol w:w="1814"/>
      </w:tblGrid>
      <w:tr w:rsidR="000D0F74" w14:paraId="2252B115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FD23867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NAZWISKO I IMIĘ</w:t>
            </w:r>
          </w:p>
        </w:tc>
        <w:tc>
          <w:tcPr>
            <w:tcW w:w="42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ECAA0F5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KOWALSKA MARZENA</w:t>
            </w:r>
          </w:p>
        </w:tc>
        <w:tc>
          <w:tcPr>
            <w:tcW w:w="22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E8DB32A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I GODZINA</w:t>
            </w:r>
          </w:p>
        </w:tc>
        <w:tc>
          <w:tcPr>
            <w:tcW w:w="21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D1F3C22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17.07.2023 09:47</w:t>
            </w:r>
            <w:proofErr w:type="spellEnd"/>
          </w:p>
        </w:tc>
      </w:tr>
      <w:tr w:rsidR="000D0F74" w14:paraId="200847BE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960261A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PESEL / DATA UR.</w:t>
            </w:r>
          </w:p>
        </w:tc>
        <w:tc>
          <w:tcPr>
            <w:tcW w:w="42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8A2AB7B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95061407945</w:t>
            </w:r>
          </w:p>
        </w:tc>
        <w:tc>
          <w:tcPr>
            <w:tcW w:w="22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3996712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SALA</w:t>
            </w:r>
          </w:p>
        </w:tc>
        <w:tc>
          <w:tcPr>
            <w:tcW w:w="21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141220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WITUŚ</w:t>
            </w:r>
            <w:proofErr w:type="spellEnd"/>
          </w:p>
        </w:tc>
      </w:tr>
      <w:tr w:rsidR="000D0F74" w14:paraId="116061C1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B50FFF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ALERGIE NA LEKI</w:t>
            </w:r>
          </w:p>
        </w:tc>
        <w:tc>
          <w:tcPr>
            <w:tcW w:w="42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33B0E2" w14:textId="77777777">
            <w:pPr>
              <w:rPr>
                <w:sz w:val="18"/>
                <w:szCs w:val="18"/>
              </w:rPr>
            </w:pPr>
          </w:p>
        </w:tc>
        <w:tc>
          <w:tcPr>
            <w:tcW w:w="22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B15A2B2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WIEK</w:t>
            </w:r>
          </w:p>
        </w:tc>
        <w:tc>
          <w:tcPr>
            <w:tcW w:w="21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0F6346" w14:textId="77777777">
            <w:pPr>
              <w:rPr>
                <w:sz w:val="18"/>
                <w:szCs w:val="18"/>
              </w:rPr>
            </w:pPr>
          </w:p>
        </w:tc>
      </w:tr>
      <w:tr w:rsidR="000D0F74" w14:paraId="02951FAC" w14:textId="77777777">
        <w:tblPrEx>
          <w:tblCellMar>
            <w:top w:w="0" w:type="dxa"/>
            <w:bottom w:w="0" w:type="dxa"/>
          </w:tblCellMar>
        </w:tblPrEx>
        <w:trPr>
          <w:trHeight w:val="449"/>
        </w:trPr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992DD1D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ROZPOZNANIE</w:t>
            </w:r>
          </w:p>
        </w:tc>
        <w:tc>
          <w:tcPr>
            <w:tcW w:w="864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2397D9F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22</w:t>
            </w:r>
            <w:proofErr w:type="spellEnd"/>
          </w:p>
        </w:tc>
      </w:tr>
      <w:tr w:rsidR="000D0F74" w14:paraId="44BEFC25" w14:textId="77777777">
        <w:tblPrEx>
          <w:tblCellMar>
            <w:top w:w="0" w:type="dxa"/>
            <w:bottom w:w="0" w:type="dxa"/>
          </w:tblCellMar>
        </w:tblPrEx>
        <w:trPr>
          <w:trHeight w:val="261"/>
        </w:trPr>
        <w:tc>
          <w:tcPr>
            <w:tcW w:w="594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DECB3F8" w14:textId="7777777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OBSERWACJE RATOWNICZO-PIELĘGNIARSKIE</w:t>
            </w:r>
          </w:p>
        </w:tc>
        <w:tc>
          <w:tcPr>
            <w:tcW w:w="4507" w:type="dxa"/>
            <w:gridSpan w:val="6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CC10A8F" w14:textId="7777777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ZLECONE BADANIA</w:t>
            </w:r>
          </w:p>
        </w:tc>
      </w:tr>
      <w:tr w:rsidR="000D0F74" w14:paraId="5CF2EFD9" w14:textId="77777777">
        <w:tblPrEx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5949" w:type="dxa"/>
            <w:gridSpan w:val="2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DBFC5E" w14:textId="77777777">
            <w:pPr>
              <w:rPr>
                <w:sz w:val="18"/>
                <w:szCs w:val="18"/>
              </w:rPr>
            </w:pPr>
          </w:p>
          <w:p w:rsidR="000D0F74" w:rsidRDefault="000D0F74" w14:paraId="2B6D95B1" w14:textId="77777777">
            <w:pPr>
              <w:rPr>
                <w:sz w:val="18"/>
                <w:szCs w:val="18"/>
              </w:rPr>
            </w:pPr>
          </w:p>
          <w:p w:rsidR="000D0F74" w:rsidRDefault="000D0F74" w14:paraId="26145E60" w14:textId="77777777">
            <w:pPr>
              <w:rPr>
                <w:sz w:val="18"/>
                <w:szCs w:val="18"/>
              </w:rPr>
            </w:pPr>
          </w:p>
          <w:p w:rsidR="000D0F74" w:rsidRDefault="000D0F74" w14:paraId="76754FC1" w14:textId="77777777">
            <w:pPr>
              <w:rPr>
                <w:sz w:val="18"/>
                <w:szCs w:val="18"/>
              </w:rPr>
            </w:pPr>
          </w:p>
          <w:p w:rsidR="000D0F74" w:rsidRDefault="000D0F74" w14:paraId="0D8198E0" w14:textId="77777777">
            <w:pPr>
              <w:rPr>
                <w:sz w:val="18"/>
                <w:szCs w:val="18"/>
              </w:rPr>
            </w:pPr>
          </w:p>
          <w:p w:rsidR="000D0F74" w:rsidRDefault="000D0F74" w14:paraId="3FD2834B" w14:textId="77777777">
            <w:pPr>
              <w:rPr>
                <w:sz w:val="18"/>
                <w:szCs w:val="18"/>
              </w:rPr>
            </w:pPr>
          </w:p>
          <w:p w:rsidR="000D0F74" w:rsidRDefault="000D0F74" w14:paraId="0A03BDC0" w14:textId="77777777">
            <w:pPr>
              <w:rPr>
                <w:sz w:val="18"/>
                <w:szCs w:val="18"/>
              </w:rPr>
            </w:pPr>
          </w:p>
          <w:p w:rsidR="000D0F74" w:rsidRDefault="000D0F74" w14:paraId="4C9318A2" w14:textId="77777777">
            <w:pPr>
              <w:rPr>
                <w:sz w:val="18"/>
                <w:szCs w:val="18"/>
              </w:rPr>
            </w:pPr>
          </w:p>
          <w:p w:rsidR="000D0F74" w:rsidRDefault="000D0F74" w14:paraId="4224ED4C" w14:textId="77777777">
            <w:pPr>
              <w:rPr>
                <w:sz w:val="18"/>
                <w:szCs w:val="18"/>
              </w:rPr>
            </w:pPr>
          </w:p>
          <w:p w:rsidR="000D0F74" w:rsidRDefault="000D0F74" w14:paraId="1DB04C69" w14:textId="77777777">
            <w:pPr>
              <w:rPr>
                <w:sz w:val="18"/>
                <w:szCs w:val="18"/>
              </w:rPr>
            </w:pPr>
          </w:p>
          <w:p w:rsidR="000D0F74" w:rsidRDefault="000D0F74" w14:paraId="0F701CC8" w14:textId="77777777">
            <w:pPr>
              <w:rPr>
                <w:sz w:val="18"/>
                <w:szCs w:val="18"/>
              </w:rPr>
            </w:pPr>
          </w:p>
          <w:p w:rsidR="000D0F74" w:rsidRDefault="000D0F74" w14:paraId="5B0CE6D1" w14:textId="77777777">
            <w:pPr>
              <w:rPr>
                <w:sz w:val="18"/>
                <w:szCs w:val="18"/>
              </w:rPr>
            </w:pPr>
          </w:p>
          <w:p w:rsidR="000D0F74" w:rsidRDefault="000D0F74" w14:paraId="18FFC8AE" w14:textId="77777777">
            <w:pPr>
              <w:rPr>
                <w:sz w:val="18"/>
                <w:szCs w:val="18"/>
              </w:rPr>
            </w:pPr>
          </w:p>
          <w:p w:rsidR="000D0F74" w:rsidRDefault="000D0F74" w14:paraId="27C26C24" w14:textId="77777777">
            <w:pPr>
              <w:rPr>
                <w:sz w:val="18"/>
                <w:szCs w:val="18"/>
              </w:rPr>
            </w:pPr>
          </w:p>
          <w:p w:rsidR="000D0F74" w:rsidRDefault="000D0F74" w14:paraId="68BB6C01" w14:textId="77777777">
            <w:pPr>
              <w:rPr>
                <w:sz w:val="18"/>
                <w:szCs w:val="18"/>
              </w:rPr>
            </w:pPr>
          </w:p>
          <w:p w:rsidR="000D0F74" w:rsidRDefault="000D0F74" w14:paraId="792B54C7" w14:textId="77777777">
            <w:pPr>
              <w:rPr>
                <w:sz w:val="18"/>
                <w:szCs w:val="18"/>
              </w:rPr>
            </w:pPr>
          </w:p>
          <w:p w:rsidR="000D0F74" w:rsidRDefault="000D0F74" w14:paraId="0E603E26" w14:textId="77777777">
            <w:pPr>
              <w:rPr>
                <w:sz w:val="18"/>
                <w:szCs w:val="18"/>
              </w:rPr>
            </w:pPr>
          </w:p>
          <w:p w:rsidR="000D0F74" w:rsidRDefault="00000000" w14:paraId="1D3CE1FE" w14:textId="77777777">
            <w:pPr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………………………………………………………………………………….</w:t>
            </w:r>
          </w:p>
          <w:p w:rsidR="000D0F74" w:rsidRDefault="00000000" w14:paraId="43B68ADD" w14:textId="77777777">
            <w:pPr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podpis i pieczęć ratownika medycznego / pielęgniarki</w:t>
            </w:r>
          </w:p>
          <w:p w:rsidR="000D0F74" w:rsidRDefault="000D0F74" w14:paraId="4CFA25F6" w14:textId="77777777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38F3ADD" w14:textId="77777777">
            <w:r>
              <w:rPr>
                <w:rFonts w:ascii="Symbol" w:hAnsi="Symbol" w:eastAsia="Symbol" w:cs="Symbol"/>
                <w:b/>
                <w:bCs/>
              </w:rPr>
              <w:t></w:t>
            </w: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D20ABA" w14:textId="77777777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CF23E43" w14:textId="77777777">
            <w:pPr>
              <w:jc w:val="center"/>
            </w:pPr>
            <w:r>
              <w:rPr>
                <w:rFonts w:ascii="Symbol" w:hAnsi="Symbol" w:eastAsia="Symbol" w:cs="Symbol"/>
                <w:b/>
                <w:bCs/>
              </w:rPr>
              <w:t></w:t>
            </w: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44B6F21" w14:textId="77777777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Podpis i pieczęć zlecającego</w:t>
            </w:r>
          </w:p>
        </w:tc>
      </w:tr>
      <w:tr w:rsidR="000D0F74" w14:paraId="144248C0" w14:textId="77777777">
        <w:tblPrEx>
          <w:tblCellMar>
            <w:top w:w="0" w:type="dxa"/>
            <w:bottom w:w="0" w:type="dxa"/>
          </w:tblCellMar>
        </w:tblPrEx>
        <w:trPr>
          <w:trHeight w:val="551"/>
        </w:trPr>
        <w:tc>
          <w:tcPr>
            <w:tcW w:w="5949" w:type="dxa"/>
            <w:gridSpan w:val="2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EE82DC6" w14:textId="77777777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30EBE1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D606C1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morfologia</w:t>
            </w:r>
          </w:p>
          <w:p w:rsidR="000D0F74" w:rsidRDefault="000D0F74" w14:paraId="3CCE0928" w14:textId="77777777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4224B7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874A82" w14:textId="77777777">
            <w:pPr>
              <w:rPr>
                <w:sz w:val="18"/>
                <w:szCs w:val="18"/>
              </w:rPr>
            </w:pPr>
          </w:p>
        </w:tc>
      </w:tr>
      <w:tr w:rsidR="000D0F74" w14:paraId="11FE5D83" w14:textId="77777777">
        <w:tblPrEx>
          <w:tblCellMar>
            <w:top w:w="0" w:type="dxa"/>
            <w:bottom w:w="0" w:type="dxa"/>
          </w:tblCellMar>
        </w:tblPrEx>
        <w:trPr>
          <w:trHeight w:val="546"/>
        </w:trPr>
        <w:tc>
          <w:tcPr>
            <w:tcW w:w="5949" w:type="dxa"/>
            <w:gridSpan w:val="2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DEDBA54" w14:textId="77777777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11F46B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FDA86C9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biochemia</w:t>
            </w: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71A5A8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ED19AA" w14:textId="77777777">
            <w:pPr>
              <w:rPr>
                <w:sz w:val="18"/>
                <w:szCs w:val="18"/>
              </w:rPr>
            </w:pPr>
          </w:p>
        </w:tc>
      </w:tr>
      <w:tr w:rsidR="000D0F74" w14:paraId="2CCC6A61" w14:textId="77777777">
        <w:tblPrEx>
          <w:tblCellMar>
            <w:top w:w="0" w:type="dxa"/>
            <w:bottom w:w="0" w:type="dxa"/>
          </w:tblCellMar>
        </w:tblPrEx>
        <w:trPr>
          <w:trHeight w:val="566"/>
        </w:trPr>
        <w:tc>
          <w:tcPr>
            <w:tcW w:w="5949" w:type="dxa"/>
            <w:gridSpan w:val="2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6561A64" w14:textId="77777777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3F6A30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BD97094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czasy krzepnięcia</w:t>
            </w:r>
          </w:p>
          <w:p w:rsidR="000D0F74" w:rsidRDefault="000D0F74" w14:paraId="0FC0C000" w14:textId="77777777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927891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285833" w14:textId="77777777">
            <w:pPr>
              <w:rPr>
                <w:sz w:val="18"/>
                <w:szCs w:val="18"/>
              </w:rPr>
            </w:pPr>
          </w:p>
        </w:tc>
      </w:tr>
      <w:tr w:rsidR="000D0F74" w14:paraId="25D4DEB7" w14:textId="77777777">
        <w:tblPrEx>
          <w:tblCellMar>
            <w:top w:w="0" w:type="dxa"/>
            <w:bottom w:w="0" w:type="dxa"/>
          </w:tblCellMar>
        </w:tblPrEx>
        <w:trPr>
          <w:trHeight w:val="688"/>
        </w:trPr>
        <w:tc>
          <w:tcPr>
            <w:tcW w:w="5949" w:type="dxa"/>
            <w:gridSpan w:val="2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919DA83" w14:textId="77777777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E0B42C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A6CDAFE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rkz</w:t>
            </w:r>
            <w:proofErr w:type="spellEnd"/>
            <w:r>
              <w:rPr>
                <w:sz w:val="18"/>
                <w:szCs w:val="18"/>
              </w:rPr>
              <w:t xml:space="preserve"> pakiet</w:t>
            </w: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1A2867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8CC100" w14:textId="77777777">
            <w:pPr>
              <w:rPr>
                <w:sz w:val="18"/>
                <w:szCs w:val="18"/>
              </w:rPr>
            </w:pPr>
          </w:p>
        </w:tc>
      </w:tr>
      <w:tr w:rsidR="000D0F74" w14:paraId="1959DB9A" w14:textId="77777777">
        <w:tblPrEx>
          <w:tblCellMar>
            <w:top w:w="0" w:type="dxa"/>
            <w:bottom w:w="0" w:type="dxa"/>
          </w:tblCellMar>
        </w:tblPrEx>
        <w:trPr>
          <w:trHeight w:val="698"/>
        </w:trPr>
        <w:tc>
          <w:tcPr>
            <w:tcW w:w="5949" w:type="dxa"/>
            <w:gridSpan w:val="2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270D16B" w14:textId="77777777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1EE5E3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5662495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kontrolna biochemia</w:t>
            </w: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96505B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957FF0" w14:textId="77777777">
            <w:pPr>
              <w:rPr>
                <w:sz w:val="18"/>
                <w:szCs w:val="18"/>
              </w:rPr>
            </w:pPr>
          </w:p>
        </w:tc>
      </w:tr>
      <w:tr w:rsidR="000D0F74" w14:paraId="37A4AE5C" w14:textId="77777777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5949" w:type="dxa"/>
            <w:gridSpan w:val="2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74A6C60" w14:textId="77777777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2C7903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E2B55A2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EKG</w:t>
            </w: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F811745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668FBA" w14:textId="77777777">
            <w:pPr>
              <w:rPr>
                <w:sz w:val="18"/>
                <w:szCs w:val="18"/>
              </w:rPr>
            </w:pPr>
          </w:p>
        </w:tc>
      </w:tr>
    </w:tbl>
    <w:p w:rsidR="000D0F74" w:rsidRDefault="000D0F74" w14:paraId="43C1C674" w14:textId="77777777">
      <w:pPr>
        <w:rPr>
          <w:b/>
          <w:bCs/>
          <w:sz w:val="16"/>
          <w:szCs w:val="16"/>
        </w:rPr>
      </w:pPr>
    </w:p>
    <w:p w:rsidR="000D0F74" w:rsidRDefault="000D0F74" w14:paraId="7BE73178" w14:textId="77777777">
      <w:pPr>
        <w:ind w:firstLine="708"/>
        <w:rPr>
          <w:b/>
          <w:bCs/>
          <w:sz w:val="16"/>
          <w:szCs w:val="16"/>
        </w:rPr>
      </w:pPr>
    </w:p>
    <w:tbl>
      <w:tblPr>
        <w:tblW w:w="1048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00"/>
        <w:gridCol w:w="1054"/>
        <w:gridCol w:w="1547"/>
        <w:gridCol w:w="1094"/>
        <w:gridCol w:w="1590"/>
      </w:tblGrid>
      <w:tr w:rsidR="000D0F74" w14:paraId="775A47C7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F61C6EC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ZLECENIE</w:t>
            </w:r>
          </w:p>
          <w:p w:rsidR="000D0F74" w:rsidRDefault="00000000" w14:paraId="15192F2B" w14:textId="7777777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(nazwa leku, dawka, droga podania)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333999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Godzina zlecenia</w:t>
            </w: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35662C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Podpis i pieczęć zlecającego</w:t>
            </w: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59D5351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Godzina wykonania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F923725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Podpis i pieczęć wykonującego</w:t>
            </w:r>
          </w:p>
        </w:tc>
      </w:tr>
      <w:tr w:rsidR="000D0F74" w14:paraId="4C9429EA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80861E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26A60B3C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4B09CA9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AD31B5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58D174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68542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70AC71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4677533F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18DF0E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34320F40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7F7FEB21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96C4BDE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A77FA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D91B1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F1DB4F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31103F0B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C160CA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17AB1B79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1A49AEA0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BCF669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45DC28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1BC558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6EA080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507087E1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4F5C17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1A8CC90E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2609EAB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7F278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1C623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F0178C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C4013E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75D9B052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19B336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5CFCC461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6806AC0E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0387B9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97AC0F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4987C5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EA4158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38E25E5C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4E3473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423EE097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013ADF45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94087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C14E7F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13B8E9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A995BD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00E77A71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4ABC12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511DF7C6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05B73CBA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A15E38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A88275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A17C81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32049B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0E41AE87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50E325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7926CEB7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60D54AB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9F978E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861D5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1F9AA5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7C8D32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423ECA9A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D13216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5C7B1C94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7A04488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15E8EE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9CE824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829E11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F6EF14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5558C187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EF44D7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5F30F692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747032A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5414E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B37D1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D2057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29601B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1663CE72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9052A17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662C8A39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55BF8CB0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852FEE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8C77D6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DDECF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7D87742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</w:tbl>
    <w:p w:rsidR="000D0F74" w:rsidRDefault="000D0F74" w14:paraId="0DF3B4BC" w14:textId="77777777">
      <w:pPr>
        <w:rPr>
          <w:b/>
          <w:bCs/>
          <w:sz w:val="16"/>
          <w:szCs w:val="16"/>
        </w:rPr>
      </w:pPr>
    </w:p>
    <w:p w:rsidR="000D0F74" w:rsidRDefault="000D0F74" w14:paraId="59694CCD" w14:textId="77777777">
      <w:pPr>
        <w:rPr>
          <w:b/>
          <w:bCs/>
          <w:sz w:val="16"/>
          <w:szCs w:val="16"/>
        </w:rPr>
      </w:pPr>
    </w:p>
    <w:p w:rsidR="000D0F74" w:rsidRDefault="000D0F74" w14:paraId="37B43505" w14:textId="77777777">
      <w:pPr>
        <w:rPr>
          <w:b/>
          <w:bCs/>
          <w:sz w:val="16"/>
          <w:szCs w:val="16"/>
        </w:rPr>
      </w:pPr>
    </w:p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4967"/>
        <w:gridCol w:w="4110"/>
      </w:tblGrid>
      <w:tr w:rsidR="000D0F74" w14:paraId="3987FEAA" w14:textId="77777777">
        <w:tblPrEx>
          <w:tblCellMar>
            <w:top w:w="0" w:type="dxa"/>
            <w:bottom w:w="0" w:type="dxa"/>
          </w:tblCellMar>
        </w:tblPrEx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62C933" w14:textId="77777777">
            <w:r>
              <w:rPr>
                <w:noProof/>
              </w:rPr>
              <w:lastRenderedPageBreak/>
              <w:drawing>
                <wp:inline distT="0" distB="0" distL="0" distR="0" wp14:anchorId="402172C6" wp14:editId="5E3CFB3B">
                  <wp:extent cx="507959" cy="507959"/>
                  <wp:effectExtent l="0" t="0" r="6391" b="6391"/>
                  <wp:docPr id="281505352" name="Obraz 1485461946" descr="Obraz zawierający logo, symbol, Czcionka, krąg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59" cy="507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43CD6ED6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0D0F74" w:rsidRDefault="00000000" w14:paraId="3B21E242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0D0F74" w:rsidRDefault="00000000" w14:paraId="1DF1C1A4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="000D0F74" w:rsidRDefault="00000000" w14:paraId="5E9E64E0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7D90DD55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KARTA PROCEDUR MEDYCZNYCH SZPITALNY ODDZIAŁ RATUNKOWY</w:t>
            </w:r>
          </w:p>
        </w:tc>
      </w:tr>
    </w:tbl>
    <w:p w:rsidR="000D0F74" w:rsidRDefault="000D0F74" w14:paraId="3141921B" w14:textId="77777777"/>
    <w:p w:rsidR="000D0F74" w:rsidRDefault="000D0F74" w14:paraId="3B8EE130" w14:textId="77777777"/>
    <w:tbl>
      <w:tblPr>
        <w:tblW w:w="104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4818"/>
        <w:gridCol w:w="236"/>
        <w:gridCol w:w="807"/>
        <w:gridCol w:w="2626"/>
      </w:tblGrid>
      <w:tr w:rsidR="000D0F74" w14:paraId="1E1E3164" w14:textId="7777777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361BDEF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Nazwisko i Imię:</w:t>
            </w:r>
          </w:p>
        </w:tc>
        <w:tc>
          <w:tcPr>
            <w:tcW w:w="4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7C06F51" w14:textId="77777777">
            <w:r>
              <w:rPr>
                <w:sz w:val="18"/>
                <w:szCs w:val="18"/>
              </w:rPr>
              <w:t>KOWALSKA MARZENA</w:t>
            </w:r>
          </w:p>
        </w:tc>
        <w:tc>
          <w:tcPr>
            <w:tcW w:w="23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7B22B4" w14:textId="77777777"/>
        </w:tc>
        <w:tc>
          <w:tcPr>
            <w:tcW w:w="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AEF6102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Pesel:</w:t>
            </w:r>
          </w:p>
        </w:tc>
        <w:tc>
          <w:tcPr>
            <w:tcW w:w="2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C6948E4" w14:textId="77777777">
            <w:r>
              <w:rPr>
                <w:sz w:val="18"/>
                <w:szCs w:val="18"/>
              </w:rPr>
              <w:t>95061407945</w:t>
            </w:r>
          </w:p>
        </w:tc>
      </w:tr>
    </w:tbl>
    <w:p w:rsidR="000D0F74" w:rsidRDefault="000D0F74" w14:paraId="075985CD" w14:textId="77777777"/>
    <w:tbl>
      <w:tblPr>
        <w:tblW w:w="104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"/>
        <w:gridCol w:w="862"/>
        <w:gridCol w:w="1900"/>
        <w:gridCol w:w="281"/>
        <w:gridCol w:w="280"/>
        <w:gridCol w:w="862"/>
        <w:gridCol w:w="2353"/>
        <w:gridCol w:w="236"/>
        <w:gridCol w:w="530"/>
        <w:gridCol w:w="895"/>
        <w:gridCol w:w="1975"/>
      </w:tblGrid>
      <w:tr w:rsidR="000D0F74" w14:paraId="4B7536DA" w14:textId="77777777">
        <w:tblPrEx>
          <w:tblCellMar>
            <w:top w:w="0" w:type="dxa"/>
            <w:bottom w:w="0" w:type="dxa"/>
          </w:tblCellMar>
        </w:tblPrEx>
        <w:tc>
          <w:tcPr>
            <w:tcW w:w="2993" w:type="dxa"/>
            <w:gridSpan w:val="3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06EACFE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1</w:t>
            </w:r>
          </w:p>
        </w:tc>
        <w:tc>
          <w:tcPr>
            <w:tcW w:w="2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EF4380" w14:textId="77777777">
            <w:pPr>
              <w:rPr>
                <w:b/>
                <w:bCs/>
              </w:rPr>
            </w:pPr>
          </w:p>
        </w:tc>
        <w:tc>
          <w:tcPr>
            <w:tcW w:w="3499" w:type="dxa"/>
            <w:gridSpan w:val="3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5FD33F4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2</w:t>
            </w:r>
          </w:p>
        </w:tc>
        <w:tc>
          <w:tcPr>
            <w:tcW w:w="2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BF0929" w14:textId="77777777">
            <w:pPr>
              <w:rPr>
                <w:b/>
                <w:bCs/>
              </w:rPr>
            </w:pPr>
          </w:p>
        </w:tc>
        <w:tc>
          <w:tcPr>
            <w:tcW w:w="3403" w:type="dxa"/>
            <w:gridSpan w:val="3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4CF3019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3-4</w:t>
            </w:r>
          </w:p>
        </w:tc>
      </w:tr>
      <w:tr w:rsidR="000D0F74" w14:paraId="255B312E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C6282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EFE592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89.71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AED4A9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Triage</w:t>
            </w:r>
            <w:proofErr w:type="spellEnd"/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21004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1590E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36566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89.159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4157D5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Monitorowanie GCS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7748B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2DEFA5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4F723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99.97904</w:t>
            </w:r>
          </w:p>
        </w:tc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DEA48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Farmakoterapia dożylna</w:t>
            </w:r>
          </w:p>
        </w:tc>
      </w:tr>
      <w:tr w:rsidR="000D0F74" w14:paraId="51A16489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7A6C8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A2677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89.00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66F8D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Porada lekarska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656968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89AD0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CC07F5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89.54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E258F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Monitorowanie EKG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7AE6B4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F13000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1CB5B1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87.030</w:t>
            </w:r>
          </w:p>
        </w:tc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71B10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TK głowy</w:t>
            </w:r>
          </w:p>
        </w:tc>
      </w:tr>
      <w:tr w:rsidR="000D0F74" w14:paraId="1EE3447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9AB37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4E2971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89.04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3CB518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Opieka pielęgniarki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0391C4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FBF15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D67122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89.540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62FC00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Monitorowanie podstawowych funkcji życiowych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E5A06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489366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4B783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88.711</w:t>
            </w:r>
          </w:p>
        </w:tc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D4F86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Oznaczenie przemieszczenia mózgu</w:t>
            </w:r>
          </w:p>
        </w:tc>
      </w:tr>
      <w:tr w:rsidR="000D0F74" w14:paraId="2110EC5E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C6E54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C575A7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93.57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3585F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Opatrunek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61BB5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5D95B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45201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89.61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1EBE17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Monitorowanie systemowego ciśnienia tętniczego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34D83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585F5F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04F96B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88.383</w:t>
            </w:r>
          </w:p>
        </w:tc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5647E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TK kr. szyjnego</w:t>
            </w:r>
          </w:p>
        </w:tc>
      </w:tr>
      <w:tr w:rsidR="000D0F74" w14:paraId="10F8189A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48936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4C04F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89.522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68B3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EKG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B67D1C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EA721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A27AAC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99.99902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ED0817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37eratury ciała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04A4C0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313BC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CE4B6E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9309F8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TK:</w:t>
            </w:r>
          </w:p>
          <w:p w:rsidR="000D0F74" w:rsidRDefault="000D0F74" w14:paraId="29645BA7" w14:textId="77777777">
            <w:pPr>
              <w:rPr>
                <w:sz w:val="17"/>
                <w:szCs w:val="17"/>
              </w:rPr>
            </w:pPr>
          </w:p>
          <w:p w:rsidR="000D0F74" w:rsidRDefault="00000000" w14:paraId="0A1CE13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………………………………………</w:t>
            </w:r>
          </w:p>
        </w:tc>
      </w:tr>
      <w:tr w:rsidR="000D0F74" w14:paraId="62479DF2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D492D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11A26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89.602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5907659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Pulsoksymetria</w:t>
            </w:r>
            <w:proofErr w:type="spellEnd"/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193D3A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4EAE8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89CCA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93.96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77C0BA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Tlenoterapia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D9388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45B5C5A" w14:textId="77777777">
            <w:pPr>
              <w:suppressAutoHyphens w:val="0"/>
            </w:pPr>
          </w:p>
        </w:tc>
        <w:tc>
          <w:tcPr>
            <w:tcW w:w="89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FF2CE86" w14:textId="77777777">
            <w:pPr>
              <w:suppressAutoHyphens w:val="0"/>
            </w:pPr>
          </w:p>
        </w:tc>
        <w:tc>
          <w:tcPr>
            <w:tcW w:w="197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0E9BEC0" w14:textId="77777777">
            <w:pPr>
              <w:suppressAutoHyphens w:val="0"/>
            </w:pPr>
          </w:p>
        </w:tc>
      </w:tr>
      <w:tr w:rsidR="000D0F74" w14:paraId="7B4722D6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8330B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3F0DA9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89.34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9FE7AF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palcem odbytu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BF504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77C72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E20EE3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38.93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05F074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Cewnikowanie żył – inne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A5EB3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03E0D21" w14:textId="77777777">
            <w:pPr>
              <w:suppressAutoHyphens w:val="0"/>
            </w:pPr>
          </w:p>
        </w:tc>
        <w:tc>
          <w:tcPr>
            <w:tcW w:w="89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78A6488" w14:textId="77777777">
            <w:pPr>
              <w:suppressAutoHyphens w:val="0"/>
            </w:pPr>
          </w:p>
        </w:tc>
        <w:tc>
          <w:tcPr>
            <w:tcW w:w="197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33FA26E" w14:textId="77777777">
            <w:pPr>
              <w:suppressAutoHyphens w:val="0"/>
            </w:pPr>
          </w:p>
        </w:tc>
      </w:tr>
      <w:tr w:rsidR="000D0F74" w14:paraId="731C3170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105384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460DED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96.51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350FF7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Płukanie oka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658EFC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2B451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B05903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99.19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F797AA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antykoagulantu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63EE47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B8F2CF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847C0F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 …</w:t>
            </w:r>
          </w:p>
        </w:tc>
        <w:tc>
          <w:tcPr>
            <w:tcW w:w="197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3C1E44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TK z kontrastem:</w:t>
            </w:r>
          </w:p>
          <w:p w:rsidR="000D0F74" w:rsidRDefault="000D0F74" w14:paraId="505F1B88" w14:textId="77777777">
            <w:pPr>
              <w:rPr>
                <w:sz w:val="17"/>
                <w:szCs w:val="17"/>
              </w:rPr>
            </w:pPr>
          </w:p>
          <w:p w:rsidR="000D0F74" w:rsidRDefault="000D0F74" w14:paraId="6BB022E5" w14:textId="77777777">
            <w:pPr>
              <w:rPr>
                <w:sz w:val="17"/>
                <w:szCs w:val="17"/>
              </w:rPr>
            </w:pPr>
          </w:p>
          <w:p w:rsidR="000D0F74" w:rsidRDefault="00000000" w14:paraId="5F379A0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…………………………………….</w:t>
            </w:r>
          </w:p>
        </w:tc>
      </w:tr>
      <w:tr w:rsidR="000D0F74" w14:paraId="1699CC23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A1996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187379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96.52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6BC17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Płukanie ucha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EAD65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2E949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907206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99.23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173B8A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sterydów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7FF4A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ADA5D0C" w14:textId="77777777">
            <w:pPr>
              <w:suppressAutoHyphens w:val="0"/>
            </w:pPr>
          </w:p>
        </w:tc>
        <w:tc>
          <w:tcPr>
            <w:tcW w:w="89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6308B27" w14:textId="77777777">
            <w:pPr>
              <w:suppressAutoHyphens w:val="0"/>
            </w:pPr>
          </w:p>
        </w:tc>
        <w:tc>
          <w:tcPr>
            <w:tcW w:w="197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F56F8F7" w14:textId="77777777">
            <w:pPr>
              <w:suppressAutoHyphens w:val="0"/>
            </w:pPr>
          </w:p>
        </w:tc>
      </w:tr>
      <w:tr w:rsidR="000D0F74" w14:paraId="7CD5A286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391B3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AD668F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97.642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85D75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Wymiana cewnika moczowego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A24DD6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90FDE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5698E1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99.26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D7CD5E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trankwilizatora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26FF0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8133A10" w14:textId="77777777">
            <w:pPr>
              <w:suppressAutoHyphens w:val="0"/>
            </w:pPr>
          </w:p>
        </w:tc>
        <w:tc>
          <w:tcPr>
            <w:tcW w:w="89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4A75566" w14:textId="77777777">
            <w:pPr>
              <w:suppressAutoHyphens w:val="0"/>
            </w:pPr>
          </w:p>
        </w:tc>
        <w:tc>
          <w:tcPr>
            <w:tcW w:w="197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283FEDF" w14:textId="77777777">
            <w:pPr>
              <w:suppressAutoHyphens w:val="0"/>
            </w:pPr>
          </w:p>
        </w:tc>
      </w:tr>
      <w:tr w:rsidR="000D0F74" w14:paraId="23D24AA3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C8F60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A9239A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99.844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6BA01A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Unieruchomienie pasami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DF0D35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0A8F6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02C6AD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99.18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30C713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elektrolitów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5FDEAF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EED70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4BB561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03.311</w:t>
            </w:r>
          </w:p>
        </w:tc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1E2C5F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Nakłucie lędźwiowe</w:t>
            </w:r>
          </w:p>
        </w:tc>
      </w:tr>
      <w:tr w:rsidR="000D0F74" w14:paraId="23BD3D3D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860CE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2A9006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99.99913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8097F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Stwierdzenie zgonu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532CA1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E4226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007FA3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99.09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D17106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innej substancji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DD4C5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C73273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E73521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0EDF42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Zapewnienie transportu lotniczego</w:t>
            </w:r>
          </w:p>
        </w:tc>
      </w:tr>
      <w:tr w:rsidR="000D0F74" w14:paraId="6B305156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E30D4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82090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9A14B6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Badania lab - podstawa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D58933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FD55D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6D43F0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99.38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82C27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Podanie anatoksyny tężcowej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6C122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301F6E0" w14:textId="77777777">
            <w:pPr>
              <w:suppressAutoHyphens w:val="0"/>
            </w:pPr>
          </w:p>
        </w:tc>
        <w:tc>
          <w:tcPr>
            <w:tcW w:w="89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D68E7DC" w14:textId="77777777">
            <w:pPr>
              <w:suppressAutoHyphens w:val="0"/>
            </w:pPr>
          </w:p>
        </w:tc>
        <w:tc>
          <w:tcPr>
            <w:tcW w:w="197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C93BFC3" w14:textId="77777777">
            <w:pPr>
              <w:suppressAutoHyphens w:val="0"/>
            </w:pPr>
          </w:p>
        </w:tc>
      </w:tr>
      <w:tr w:rsidR="000D0F74" w14:paraId="689CFF05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AD449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2DCB99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E86587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8BC7AE" w14:textId="77777777">
            <w:pPr>
              <w:rPr>
                <w:sz w:val="17"/>
                <w:szCs w:val="17"/>
              </w:rPr>
            </w:pPr>
          </w:p>
        </w:tc>
        <w:tc>
          <w:tcPr>
            <w:tcW w:w="3499" w:type="dxa"/>
            <w:gridSpan w:val="3"/>
            <w:tcBorders>
              <w:top w:val="single" w:color="000000" w:sz="4" w:space="0"/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3783DAC" w14:textId="77777777">
            <w:pPr>
              <w:jc w:val="center"/>
              <w:rPr>
                <w:b/>
                <w:bCs/>
                <w:sz w:val="17"/>
                <w:szCs w:val="17"/>
              </w:rPr>
            </w:pPr>
            <w:r>
              <w:rPr>
                <w:b/>
                <w:bCs/>
                <w:sz w:val="17"/>
                <w:szCs w:val="17"/>
              </w:rPr>
              <w:t>RTG</w:t>
            </w:r>
          </w:p>
        </w:tc>
        <w:tc>
          <w:tcPr>
            <w:tcW w:w="234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E2B2B2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EE2DE1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62FB11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54664F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Transport </w:t>
            </w:r>
            <w:proofErr w:type="spellStart"/>
            <w:r>
              <w:rPr>
                <w:sz w:val="17"/>
                <w:szCs w:val="17"/>
              </w:rPr>
              <w:t>międzyszpitalny</w:t>
            </w:r>
            <w:proofErr w:type="spellEnd"/>
          </w:p>
        </w:tc>
      </w:tr>
      <w:tr w:rsidR="000D0F74" w14:paraId="1A8C0703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9F05D1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3072B4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AD4F6F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CD52AF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4E9B2B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47986E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87.440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538E16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Klatka piersiowa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22CCB1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782FE8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D2CF76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6DEF8F" w14:textId="77777777">
            <w:pPr>
              <w:rPr>
                <w:sz w:val="17"/>
                <w:szCs w:val="17"/>
              </w:rPr>
            </w:pPr>
          </w:p>
        </w:tc>
      </w:tr>
      <w:tr w:rsidR="000D0F74" w14:paraId="601BD973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F5AB3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B5845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A2DC03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DF5A33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941AC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D47D1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88.23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8CECC2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Ręka/nadgarstek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7B630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93532C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EA7EF9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160071" w14:textId="77777777">
            <w:pPr>
              <w:rPr>
                <w:sz w:val="17"/>
                <w:szCs w:val="17"/>
              </w:rPr>
            </w:pPr>
          </w:p>
        </w:tc>
      </w:tr>
      <w:tr w:rsidR="000D0F74" w14:paraId="17BB95A9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71E7E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DB05BA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7784DE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30F962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DC226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120C8B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88.22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C12BF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Przedramię/łokieć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AC1472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D46104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9A9DDD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A6DEBC" w14:textId="77777777">
            <w:pPr>
              <w:rPr>
                <w:sz w:val="17"/>
                <w:szCs w:val="17"/>
              </w:rPr>
            </w:pPr>
          </w:p>
        </w:tc>
      </w:tr>
      <w:tr w:rsidR="000D0F74" w14:paraId="4135FA6F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69333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DD742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BDF375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318993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779D7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E1195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88.21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C95745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Bark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9D4317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238B37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A0B039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953C45" w14:textId="77777777">
            <w:pPr>
              <w:rPr>
                <w:sz w:val="17"/>
                <w:szCs w:val="17"/>
              </w:rPr>
            </w:pPr>
          </w:p>
        </w:tc>
      </w:tr>
      <w:tr w:rsidR="000D0F74" w14:paraId="05AF71C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D5463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F3C0A3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321571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6D5CE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92D7D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E7075C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88.28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B6439F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Stopa/st. skokowy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10F300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473645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F9C4CA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FF5D69" w14:textId="77777777">
            <w:pPr>
              <w:rPr>
                <w:sz w:val="17"/>
                <w:szCs w:val="17"/>
              </w:rPr>
            </w:pPr>
          </w:p>
        </w:tc>
      </w:tr>
      <w:tr w:rsidR="000D0F74" w14:paraId="43910224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AD3AC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B3FF4B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55996B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EB680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038DD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D6475A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88.27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20147C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Kolano/podudzie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2B7029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7AD10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B2B8BD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65FC68" w14:textId="77777777">
            <w:pPr>
              <w:rPr>
                <w:sz w:val="17"/>
                <w:szCs w:val="17"/>
              </w:rPr>
            </w:pPr>
          </w:p>
        </w:tc>
      </w:tr>
      <w:tr w:rsidR="000D0F74" w14:paraId="345DFA19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0BE92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FD7C34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929F58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F7E59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30681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315183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88.110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B4EA6C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Miednica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6043D5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1716D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D36B54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C944B7" w14:textId="77777777">
            <w:pPr>
              <w:rPr>
                <w:sz w:val="17"/>
                <w:szCs w:val="17"/>
              </w:rPr>
            </w:pPr>
          </w:p>
        </w:tc>
      </w:tr>
      <w:tr w:rsidR="000D0F74" w14:paraId="116F522D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504DD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C76395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443E97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22238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BA223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BED9C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87.221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FB5FD8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Kręgosłup szyjny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CB7057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A1AD1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7961DB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ABF1FD" w14:textId="77777777">
            <w:pPr>
              <w:rPr>
                <w:sz w:val="17"/>
                <w:szCs w:val="17"/>
              </w:rPr>
            </w:pPr>
          </w:p>
        </w:tc>
      </w:tr>
      <w:tr w:rsidR="000D0F74" w14:paraId="2859F64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B044F6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528F8B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59C333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A27776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CDAE2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79DEDA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87.241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0B3B67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Kręgosłup lędźwiowy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6C3BB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3C9E3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8DCA9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A1E84F" w14:textId="77777777">
            <w:pPr>
              <w:rPr>
                <w:sz w:val="17"/>
                <w:szCs w:val="17"/>
              </w:rPr>
            </w:pPr>
          </w:p>
        </w:tc>
      </w:tr>
      <w:tr w:rsidR="000D0F74" w14:paraId="7060D9A3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E4A5BB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AC2A82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E78036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2E804B" w14:textId="77777777">
            <w:pPr>
              <w:rPr>
                <w:sz w:val="17"/>
                <w:szCs w:val="17"/>
              </w:rPr>
            </w:pPr>
          </w:p>
        </w:tc>
        <w:tc>
          <w:tcPr>
            <w:tcW w:w="3499" w:type="dxa"/>
            <w:gridSpan w:val="3"/>
            <w:tcBorders>
              <w:top w:val="single" w:color="000000" w:sz="4" w:space="0"/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FC8D92" w14:textId="77777777">
            <w:pPr>
              <w:rPr>
                <w:sz w:val="17"/>
                <w:szCs w:val="17"/>
              </w:rPr>
            </w:pPr>
          </w:p>
        </w:tc>
        <w:tc>
          <w:tcPr>
            <w:tcW w:w="2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CFE916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2DE30A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6B9546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94AA9CC" w14:textId="77777777">
            <w:pPr>
              <w:rPr>
                <w:sz w:val="17"/>
                <w:szCs w:val="17"/>
              </w:rPr>
            </w:pPr>
          </w:p>
        </w:tc>
      </w:tr>
      <w:tr w:rsidR="000D0F74" w14:paraId="1BDBEFA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8A3CF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50FE23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323F9C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BF14AC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88CB8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3F4A0A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100.43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AC32F3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Znieczulenie nasiękowe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F7D61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DDA453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F5C7D1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FF513A" w14:textId="77777777">
            <w:pPr>
              <w:rPr>
                <w:sz w:val="17"/>
                <w:szCs w:val="17"/>
              </w:rPr>
            </w:pPr>
          </w:p>
        </w:tc>
      </w:tr>
      <w:tr w:rsidR="000D0F74" w14:paraId="7E2A8270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86458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D26B7D8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167A4DA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2BE855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F7CD40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2DDFD0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86.52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9401CF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rany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A48832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09DD26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75E5B9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FAF233" w14:textId="77777777">
            <w:pPr>
              <w:rPr>
                <w:sz w:val="17"/>
                <w:szCs w:val="17"/>
              </w:rPr>
            </w:pPr>
          </w:p>
        </w:tc>
      </w:tr>
      <w:tr w:rsidR="000D0F74" w14:paraId="2480999C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FDB02D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07D6C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C77BBD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E2EDA2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C32FE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1107DE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96.59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0BB562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Płukanie rany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E599A5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44299A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FCF0E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B2C6C7" w14:textId="77777777">
            <w:pPr>
              <w:rPr>
                <w:sz w:val="17"/>
                <w:szCs w:val="17"/>
              </w:rPr>
            </w:pPr>
          </w:p>
        </w:tc>
      </w:tr>
      <w:tr w:rsidR="000D0F74" w14:paraId="3039E121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91BCE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09C656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0A9CFF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35AE9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789DE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4F14E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97.891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AE15B7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szwów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7F1956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FBACB1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1CE1D6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910AFED" w14:textId="77777777">
            <w:pPr>
              <w:rPr>
                <w:sz w:val="17"/>
                <w:szCs w:val="17"/>
              </w:rPr>
            </w:pPr>
          </w:p>
        </w:tc>
      </w:tr>
      <w:tr w:rsidR="000D0F74" w14:paraId="053CD952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7E7426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3AA263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745581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010FC6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C71DF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FD42F2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98.20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225A3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c. obcego bez nacięcia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EACE0F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F00180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763C21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ED9369" w14:textId="77777777">
            <w:pPr>
              <w:rPr>
                <w:sz w:val="17"/>
                <w:szCs w:val="17"/>
              </w:rPr>
            </w:pPr>
          </w:p>
        </w:tc>
      </w:tr>
      <w:tr w:rsidR="000D0F74" w14:paraId="1E11AF09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69DEC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9456C8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D1EC01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57C8CA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BED2D6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0AB335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93.5020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2DD2AA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Unieruchomienie kończyny górnej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BB3724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3F496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F0C345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8024D5" w14:textId="77777777">
            <w:pPr>
              <w:rPr>
                <w:sz w:val="17"/>
                <w:szCs w:val="17"/>
              </w:rPr>
            </w:pPr>
          </w:p>
        </w:tc>
      </w:tr>
      <w:tr w:rsidR="000D0F74" w14:paraId="06C3CDE0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74B3D4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239166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8DD789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9288AC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92098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78427C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93.5022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3F5FB7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Unieruchomienie kończyny dolnej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EBC0036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60C925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116CC0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85F990" w14:textId="77777777">
            <w:pPr>
              <w:rPr>
                <w:sz w:val="17"/>
                <w:szCs w:val="17"/>
              </w:rPr>
            </w:pPr>
          </w:p>
        </w:tc>
      </w:tr>
      <w:tr w:rsidR="000D0F74" w14:paraId="77408C71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BDC59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51388C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F329C6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9685B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95AAAE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9C1BB3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97.13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837028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Wymiana gipsu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68793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FFFF998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170D4A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65BE41" w14:textId="77777777">
            <w:pPr>
              <w:rPr>
                <w:sz w:val="17"/>
                <w:szCs w:val="17"/>
              </w:rPr>
            </w:pPr>
          </w:p>
        </w:tc>
      </w:tr>
      <w:tr w:rsidR="000D0F74" w14:paraId="4329776C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58BA2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EAEBD9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66B0B5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960E88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B85E2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000195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97.882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D7FF8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gipsu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72ECB6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EFAF99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30643C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8241F6" w14:textId="77777777">
            <w:pPr>
              <w:rPr>
                <w:sz w:val="17"/>
                <w:szCs w:val="17"/>
              </w:rPr>
            </w:pPr>
          </w:p>
        </w:tc>
      </w:tr>
      <w:tr w:rsidR="000D0F74" w14:paraId="192B0F85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D74A3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4713F8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D5F1D3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AB189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7DB837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B4F5CE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96.46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EACAAC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Płukanie cewnika moczowego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2003A9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3937F3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2418AE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D395EA" w14:textId="77777777">
            <w:pPr>
              <w:rPr>
                <w:sz w:val="17"/>
                <w:szCs w:val="17"/>
              </w:rPr>
            </w:pPr>
          </w:p>
        </w:tc>
      </w:tr>
      <w:tr w:rsidR="000D0F74" w14:paraId="0B0741A6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FF2F2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C153E6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BC58C7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A682F1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FA175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D5D480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57.01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EA04D7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Cewnikowanie pęcherza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C7C44A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C2155C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BA5964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042B8C" w14:textId="77777777">
            <w:pPr>
              <w:rPr>
                <w:sz w:val="17"/>
                <w:szCs w:val="17"/>
              </w:rPr>
            </w:pPr>
          </w:p>
        </w:tc>
      </w:tr>
      <w:tr w:rsidR="000D0F74" w14:paraId="2721D8D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6E421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EA3C75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1E0EA7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24CE58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0CF03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3685DB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96.07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5DF6F3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Sonda do żołądka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B9C2D4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742DEA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1216E3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04FB1A" w14:textId="77777777">
            <w:pPr>
              <w:rPr>
                <w:sz w:val="17"/>
                <w:szCs w:val="17"/>
              </w:rPr>
            </w:pPr>
          </w:p>
        </w:tc>
      </w:tr>
      <w:tr w:rsidR="000D0F74" w14:paraId="4A3E0245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891D2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313C7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E95109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D69BC4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226B5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67CF13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96.34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3E106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Płukanie żołądka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077E2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7F965C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B7F905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D93E76" w14:textId="77777777">
            <w:pPr>
              <w:rPr>
                <w:sz w:val="17"/>
                <w:szCs w:val="17"/>
              </w:rPr>
            </w:pPr>
          </w:p>
        </w:tc>
      </w:tr>
      <w:tr w:rsidR="000D0F74" w14:paraId="423B2426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E9DCE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CC1022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93EB7A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1BD7C5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58DBD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4F6C21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96.39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97FBC6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Wlew </w:t>
            </w:r>
            <w:proofErr w:type="spellStart"/>
            <w:r>
              <w:rPr>
                <w:sz w:val="17"/>
                <w:szCs w:val="17"/>
              </w:rPr>
              <w:t>przezodbytowy</w:t>
            </w:r>
            <w:proofErr w:type="spellEnd"/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6C688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F3E9F4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62EB5D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EC31B1" w14:textId="77777777">
            <w:pPr>
              <w:rPr>
                <w:sz w:val="17"/>
                <w:szCs w:val="17"/>
              </w:rPr>
            </w:pPr>
          </w:p>
        </w:tc>
      </w:tr>
      <w:tr w:rsidR="000D0F74" w14:paraId="7F6BCE25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E69F44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78EF43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7FA50C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EB90A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1A3C7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D8DEE8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96.27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903A5E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Odprowadzenie przepukliny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005CF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FC6075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0D165C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1FA78E" w14:textId="77777777">
            <w:pPr>
              <w:rPr>
                <w:sz w:val="17"/>
                <w:szCs w:val="17"/>
              </w:rPr>
            </w:pPr>
          </w:p>
        </w:tc>
      </w:tr>
      <w:tr w:rsidR="000D0F74" w14:paraId="236D174F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D0604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0B0B05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B27643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6FD211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DA950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99489A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21.02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272CB6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Tamponada nosa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F102A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00C120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4FDC27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1A20E7" w14:textId="77777777">
            <w:pPr>
              <w:rPr>
                <w:sz w:val="17"/>
                <w:szCs w:val="17"/>
              </w:rPr>
            </w:pPr>
          </w:p>
        </w:tc>
      </w:tr>
      <w:tr w:rsidR="000D0F74" w14:paraId="264CCCE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23FFE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1DF2DA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FA612C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6EB5D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43DA2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215794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89.02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D9F0D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Konsultacja specjalisty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F9E283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73BD70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3769A6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DCD7BB" w14:textId="77777777">
            <w:pPr>
              <w:rPr>
                <w:sz w:val="17"/>
                <w:szCs w:val="17"/>
              </w:rPr>
            </w:pPr>
          </w:p>
        </w:tc>
      </w:tr>
      <w:tr w:rsidR="000D0F74" w14:paraId="4A61629E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5E1EB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CE7B40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5B1573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52B664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2BFD7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A75742" w14:textId="77777777">
            <w:pPr>
              <w:rPr>
                <w:sz w:val="17"/>
                <w:szCs w:val="17"/>
              </w:rPr>
            </w:pP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DCB4C3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Badania lab – pakiet dodatkowy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383153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C9187E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BD5D5C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B3661E" w14:textId="77777777">
            <w:pPr>
              <w:rPr>
                <w:sz w:val="17"/>
                <w:szCs w:val="17"/>
              </w:rPr>
            </w:pPr>
          </w:p>
        </w:tc>
      </w:tr>
    </w:tbl>
    <w:p w:rsidR="000D0F74" w:rsidRDefault="000D0F74" w14:paraId="15111973" w14:textId="77777777"/>
    <w:p w:rsidR="000D0F74" w:rsidRDefault="000D0F74" w14:paraId="4C0A0048" w14:textId="77777777"/>
    <w:p w:rsidR="000D0F74" w:rsidRDefault="000D0F74" w14:paraId="36B9AA24" w14:textId="77777777"/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4967"/>
        <w:gridCol w:w="4110"/>
      </w:tblGrid>
      <w:tr w:rsidR="000D0F74" w14:paraId="024BB606" w14:textId="77777777">
        <w:tblPrEx>
          <w:tblCellMar>
            <w:top w:w="0" w:type="dxa"/>
            <w:bottom w:w="0" w:type="dxa"/>
          </w:tblCellMar>
        </w:tblPrEx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BC0F4B5" w14:textId="77777777">
            <w:r>
              <w:rPr>
                <w:noProof/>
              </w:rPr>
              <w:lastRenderedPageBreak/>
              <w:drawing>
                <wp:inline distT="0" distB="0" distL="0" distR="0" wp14:anchorId="647EF673" wp14:editId="75C188D1">
                  <wp:extent cx="507959" cy="507959"/>
                  <wp:effectExtent l="0" t="0" r="6391" b="6391"/>
                  <wp:docPr id="1298572993" name="Obraz 1" descr="Obraz zawierający logo, symbol, Czcionka, krąg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59" cy="507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04787E21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0D0F74" w:rsidRDefault="00000000" w14:paraId="1D8B5836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0D0F74" w:rsidRDefault="00000000" w14:paraId="05C3C725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="000D0F74" w:rsidRDefault="00000000" w14:paraId="42BB7A68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2D53C8D1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KARTA PROCEDUR MEDYCZNYCH SZPITALNY ODDZIAŁ RATUNKOWY</w:t>
            </w:r>
          </w:p>
        </w:tc>
      </w:tr>
    </w:tbl>
    <w:p w:rsidR="000D0F74" w:rsidRDefault="000D0F74" w14:paraId="2D92AB38" w14:textId="77777777"/>
    <w:tbl>
      <w:tblPr>
        <w:tblW w:w="104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4818"/>
        <w:gridCol w:w="236"/>
        <w:gridCol w:w="807"/>
        <w:gridCol w:w="2626"/>
      </w:tblGrid>
      <w:tr w:rsidR="000D0F74" w14:paraId="48B38471" w14:textId="7777777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EBF4F2C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Nazwisko i Imię:</w:t>
            </w:r>
          </w:p>
        </w:tc>
        <w:tc>
          <w:tcPr>
            <w:tcW w:w="4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C4D34EF" w14:textId="77777777">
            <w:r>
              <w:rPr>
                <w:sz w:val="18"/>
                <w:szCs w:val="18"/>
              </w:rPr>
              <w:t>KOWALSKA MARZENA</w:t>
            </w:r>
          </w:p>
        </w:tc>
        <w:tc>
          <w:tcPr>
            <w:tcW w:w="23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F488AA" w14:textId="77777777"/>
        </w:tc>
        <w:tc>
          <w:tcPr>
            <w:tcW w:w="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82BEBC6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Pesel:</w:t>
            </w:r>
          </w:p>
        </w:tc>
        <w:tc>
          <w:tcPr>
            <w:tcW w:w="2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800FB40" w14:textId="77777777">
            <w:r>
              <w:rPr>
                <w:sz w:val="18"/>
                <w:szCs w:val="18"/>
              </w:rPr>
              <w:t>95061407945</w:t>
            </w:r>
          </w:p>
        </w:tc>
      </w:tr>
    </w:tbl>
    <w:p w:rsidR="000D0F74" w:rsidRDefault="000D0F74" w14:paraId="29ECB3C0" w14:textId="77777777"/>
    <w:tbl>
      <w:tblPr>
        <w:tblW w:w="1049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"/>
        <w:gridCol w:w="824"/>
        <w:gridCol w:w="2342"/>
        <w:gridCol w:w="284"/>
        <w:gridCol w:w="283"/>
        <w:gridCol w:w="709"/>
        <w:gridCol w:w="2268"/>
        <w:gridCol w:w="284"/>
        <w:gridCol w:w="283"/>
        <w:gridCol w:w="992"/>
        <w:gridCol w:w="1985"/>
      </w:tblGrid>
      <w:tr w:rsidR="000D0F74" w14:paraId="4B4777DF" w14:textId="77777777">
        <w:tblPrEx>
          <w:tblCellMar>
            <w:top w:w="0" w:type="dxa"/>
            <w:bottom w:w="0" w:type="dxa"/>
          </w:tblCellMar>
        </w:tblPrEx>
        <w:tc>
          <w:tcPr>
            <w:tcW w:w="3402" w:type="dxa"/>
            <w:gridSpan w:val="3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B89846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2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B6B93A" w14:textId="77777777">
            <w:pPr>
              <w:rPr>
                <w:b/>
                <w:bCs/>
              </w:rPr>
            </w:pPr>
          </w:p>
        </w:tc>
        <w:tc>
          <w:tcPr>
            <w:tcW w:w="3260" w:type="dxa"/>
            <w:gridSpan w:val="3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8ECD363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4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767DB1" w14:textId="77777777">
            <w:pPr>
              <w:rPr>
                <w:b/>
                <w:bCs/>
              </w:rPr>
            </w:pPr>
          </w:p>
        </w:tc>
        <w:tc>
          <w:tcPr>
            <w:tcW w:w="3260" w:type="dxa"/>
            <w:gridSpan w:val="3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CC0CB63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5-6</w:t>
            </w:r>
          </w:p>
        </w:tc>
      </w:tr>
      <w:tr w:rsidR="000D0F74" w14:paraId="20026BAF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CE76DD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EB2AF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88.761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7FF3E2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brzucha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00729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395144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3EF76F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 …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4B2E23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Doppler:</w:t>
            </w:r>
          </w:p>
          <w:p w:rsidR="000D0F74" w:rsidRDefault="000D0F74" w14:paraId="0D9CB8E3" w14:textId="77777777">
            <w:pPr>
              <w:rPr>
                <w:sz w:val="17"/>
                <w:szCs w:val="17"/>
              </w:rPr>
            </w:pPr>
          </w:p>
          <w:p w:rsidR="000D0F74" w:rsidRDefault="000D0F74" w14:paraId="506DA7C4" w14:textId="77777777">
            <w:pPr>
              <w:rPr>
                <w:sz w:val="17"/>
                <w:szCs w:val="17"/>
              </w:rPr>
            </w:pPr>
          </w:p>
          <w:p w:rsidR="000D0F74" w:rsidRDefault="00000000" w14:paraId="19C9F91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……………………………………………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66075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33F3C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91C50F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38.832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E5A0F1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Podwiązanie naczyń głowy</w:t>
            </w:r>
          </w:p>
        </w:tc>
      </w:tr>
      <w:tr w:rsidR="000D0F74" w14:paraId="1412635C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E9C921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ED5C56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88.752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A043A5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układ moczowego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F3F281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4F210A9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5760B79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CA2DFF9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77241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AFFE31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2B758F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39.98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DDF52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Opanowanie krwotoku</w:t>
            </w:r>
          </w:p>
        </w:tc>
      </w:tr>
      <w:tr w:rsidR="000D0F74" w14:paraId="72099FCF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7A8EE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8C7E1A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88.798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729431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kolana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FFF81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ADD544F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7F83F40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99F714F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4CAD598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70DF4B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933072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42.332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5A550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Endoskopowe opanowanie krwawienia z przełyku</w:t>
            </w:r>
          </w:p>
        </w:tc>
      </w:tr>
      <w:tr w:rsidR="000D0F74" w14:paraId="12A13ABE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44AAB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3569C6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88.733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CBA03F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kończyn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37D71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42EFE8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6FA88B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88.771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45BFB5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USG zakrzepicy żył głębokich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C64C8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D722CDB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02FC3A6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37174F8" w14:textId="77777777">
            <w:pPr>
              <w:suppressAutoHyphens w:val="0"/>
            </w:pPr>
          </w:p>
        </w:tc>
      </w:tr>
      <w:tr w:rsidR="000D0F74" w14:paraId="42D9D53F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574D09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6332D1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99.69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4555E29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Umiarawianie</w:t>
            </w:r>
            <w:proofErr w:type="spellEnd"/>
            <w:r>
              <w:rPr>
                <w:sz w:val="17"/>
                <w:szCs w:val="17"/>
              </w:rPr>
              <w:t xml:space="preserve"> serca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0A3B7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5970AEF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E8B4518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FE6947E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DB796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CCE67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8B1533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44.43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5D260D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Endoskopowe opanowanie krwawienia: żołądek / dwunastnica</w:t>
            </w:r>
          </w:p>
        </w:tc>
      </w:tr>
      <w:tr w:rsidR="000D0F74" w14:paraId="1C254C91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D6B41E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CC8C1C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96.38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CBE07A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Ręczne wydobycie stolca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38FD0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24F70BF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A5379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88.775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9534EE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narządów miąższowych - Doppler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07286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9A680AB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3A2D3E6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8A7E5BD" w14:textId="77777777">
            <w:pPr>
              <w:suppressAutoHyphens w:val="0"/>
            </w:pPr>
          </w:p>
        </w:tc>
      </w:tr>
      <w:tr w:rsidR="000D0F74" w14:paraId="4DD6CF19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F72666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D88FB1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31.42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B15414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Laryngoskopia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7602F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F5C3363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F2C5A9F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39D50C4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30423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7696870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1D86176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51FBE5D" w14:textId="77777777">
            <w:pPr>
              <w:suppressAutoHyphens w:val="0"/>
            </w:pPr>
          </w:p>
        </w:tc>
      </w:tr>
      <w:tr w:rsidR="000D0F74" w14:paraId="14DD7209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D3DFB4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F39CC4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86.011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75E184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Aspiracja ropnia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D74CB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A7D7C8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F0E0DC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93.932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933DB3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Resuscytacja ręczna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6DCF3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B2F241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C0484D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45.239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686AFE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Kolonoskopia</w:t>
            </w:r>
            <w:proofErr w:type="spellEnd"/>
          </w:p>
        </w:tc>
      </w:tr>
      <w:tr w:rsidR="000D0F74" w14:paraId="1C85B193" w14:textId="77777777">
        <w:tblPrEx>
          <w:tblCellMar>
            <w:top w:w="0" w:type="dxa"/>
            <w:bottom w:w="0" w:type="dxa"/>
          </w:tblCellMar>
        </w:tblPrEx>
        <w:tc>
          <w:tcPr>
            <w:tcW w:w="3402" w:type="dxa"/>
            <w:gridSpan w:val="3"/>
            <w:tcBorders>
              <w:top w:val="single" w:color="000000" w:sz="4" w:space="0"/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6C7BFE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3</w:t>
            </w:r>
          </w:p>
        </w:tc>
        <w:tc>
          <w:tcPr>
            <w:tcW w:w="284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DD860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6AC030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55BB39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96.04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A05DD5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Intubacja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08DD2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19ABFD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4E7DBE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01.241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DED1D3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Odbarczenie (mózgu)</w:t>
            </w:r>
          </w:p>
        </w:tc>
      </w:tr>
      <w:tr w:rsidR="000D0F74" w14:paraId="39BF051C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FA26E6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AB31ED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88.721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4B4184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Echokardiografia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13DEF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5C8F2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6ECAF9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99.622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185D2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Zewnętrzna kardiowersja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BAE80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64313B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5C1727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99.99912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94FE98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Leczenie wstrząsu</w:t>
            </w:r>
          </w:p>
        </w:tc>
      </w:tr>
      <w:tr w:rsidR="000D0F74" w14:paraId="028E0270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33E2ED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95A38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88.791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4AFF8A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wielomiejscowe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E3848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60D32F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992BA9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99.623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D0D314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Przywrócenie RZM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279B3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7AC96D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8E2DD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99.852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68189B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Ogrzewanie w hipotermii</w:t>
            </w:r>
          </w:p>
        </w:tc>
      </w:tr>
      <w:tr w:rsidR="000D0F74" w14:paraId="7B1EFDC7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002FF2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B3C25A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88.731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D7DD7E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łuku aorty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D191E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D695CB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43D6EE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99.624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3D46BC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Defibrylacja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38C08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73E330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838CB1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99.625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5D518A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Stymulacja elektrodą zewnętrzną</w:t>
            </w:r>
          </w:p>
        </w:tc>
      </w:tr>
      <w:tr w:rsidR="000D0F74" w14:paraId="6003E411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FAAFF4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23D1CC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95.13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D86B36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gałki ocznej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9C279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A8A5A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8E7B58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99.03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2D0A2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Przetoczenie pełnej krwi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EABCB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6570781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3C7DB33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530E668" w14:textId="77777777">
            <w:pPr>
              <w:suppressAutoHyphens w:val="0"/>
            </w:pPr>
          </w:p>
        </w:tc>
      </w:tr>
      <w:tr w:rsidR="000D0F74" w14:paraId="3C0F7E51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515A89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0B050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88.718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DCB928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przezciemiączkowe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C275A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296643" w14:textId="77777777">
            <w:pPr>
              <w:jc w:val="center"/>
              <w:rPr>
                <w:b/>
                <w:bCs/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F44C7D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00.17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B3897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Wlew katecholamin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AD032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5ECB1B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5A29FC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99.626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AD86E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Stymulacja elektrodą </w:t>
            </w:r>
            <w:proofErr w:type="spellStart"/>
            <w:r>
              <w:rPr>
                <w:sz w:val="17"/>
                <w:szCs w:val="17"/>
              </w:rPr>
              <w:t>endokawitarną</w:t>
            </w:r>
            <w:proofErr w:type="spellEnd"/>
          </w:p>
        </w:tc>
      </w:tr>
      <w:tr w:rsidR="000D0F74" w14:paraId="2601288D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6DC5A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344D53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87.691</w:t>
            </w:r>
          </w:p>
        </w:tc>
        <w:tc>
          <w:tcPr>
            <w:tcW w:w="234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2B54DC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RTG przełyku z kontrastem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75326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1C0105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C6007F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99.16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B1E5EF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antidotum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2E8B4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FA17FA7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1AAFC3D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79B9071" w14:textId="77777777">
            <w:pPr>
              <w:suppressAutoHyphens w:val="0"/>
            </w:pPr>
          </w:p>
        </w:tc>
      </w:tr>
      <w:tr w:rsidR="000D0F74" w14:paraId="20940C36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57D7979" w14:textId="77777777">
            <w:pPr>
              <w:suppressAutoHyphens w:val="0"/>
            </w:pPr>
          </w:p>
        </w:tc>
        <w:tc>
          <w:tcPr>
            <w:tcW w:w="82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9A9DF0B" w14:textId="77777777">
            <w:pPr>
              <w:suppressAutoHyphens w:val="0"/>
            </w:pPr>
          </w:p>
        </w:tc>
        <w:tc>
          <w:tcPr>
            <w:tcW w:w="234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4DE526E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0D30F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1C0F8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08C96D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23.20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C84A0E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Nacięcie z. ropnej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1DD17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F91B9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8A36E0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93.95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0BFFE85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Oksygenacja</w:t>
            </w:r>
            <w:proofErr w:type="spellEnd"/>
            <w:r>
              <w:rPr>
                <w:sz w:val="17"/>
                <w:szCs w:val="17"/>
              </w:rPr>
              <w:t xml:space="preserve"> hiperbaryczna</w:t>
            </w:r>
          </w:p>
        </w:tc>
      </w:tr>
      <w:tr w:rsidR="000D0F74" w14:paraId="10115D2A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A5299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D38711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87.76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9589D1C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Cystoureterografia</w:t>
            </w:r>
            <w:proofErr w:type="spellEnd"/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9015C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9FA478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075662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28.01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2DC1EB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Drenaż ropnia jamy ustnej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9214D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C3639D8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7560715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A5A94F5" w14:textId="77777777">
            <w:pPr>
              <w:suppressAutoHyphens w:val="0"/>
            </w:pPr>
          </w:p>
        </w:tc>
      </w:tr>
      <w:tr w:rsidR="000D0F74" w14:paraId="28F12346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2FC5C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4C38C5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86.54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CEB6A5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licznych ran skóry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5ADD0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DD2396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AB227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33.232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456C59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Bronchoskopia interwencyjna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E703D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8AAAE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CBB71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99.103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83CA0C9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Tromboliza</w:t>
            </w:r>
            <w:proofErr w:type="spellEnd"/>
          </w:p>
        </w:tc>
      </w:tr>
      <w:tr w:rsidR="000D0F74" w14:paraId="3404EA09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E30F9E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2DAFC6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100.41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612241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Znieczulenie </w:t>
            </w:r>
            <w:proofErr w:type="spellStart"/>
            <w:r>
              <w:rPr>
                <w:sz w:val="17"/>
                <w:szCs w:val="17"/>
              </w:rPr>
              <w:t>Obersta</w:t>
            </w:r>
            <w:proofErr w:type="spellEnd"/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FF0E9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DFDCAB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218B3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34.041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7E5FFC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Drenaż jamy opłucnowej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91CCA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661E2D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1A0A4E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88.38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AE3E64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Tomografia komputerowa - inne</w:t>
            </w:r>
          </w:p>
        </w:tc>
      </w:tr>
      <w:tr w:rsidR="000D0F74" w14:paraId="1BEF6623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932B5E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F395A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86.04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6C1261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Nacięcie/drenaż skóry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DE6AC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B390B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0C475E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38.833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EC17A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Podwiązanie naczynia – kończyna górna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B5346D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4D28226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AD7BAED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12B0F1B" w14:textId="77777777">
            <w:pPr>
              <w:suppressAutoHyphens w:val="0"/>
            </w:pPr>
          </w:p>
        </w:tc>
      </w:tr>
      <w:tr w:rsidR="000D0F74" w14:paraId="60DDF3DB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2E12C6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93096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86.054</w:t>
            </w:r>
          </w:p>
        </w:tc>
        <w:tc>
          <w:tcPr>
            <w:tcW w:w="234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7DC753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ciała obcego z nacięciem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8A36D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466D136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774EF2B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C080356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74D55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29D91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37A9A8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 …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861B9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Rezonans z kontrastem</w:t>
            </w:r>
          </w:p>
        </w:tc>
      </w:tr>
      <w:tr w:rsidR="000D0F74" w14:paraId="1000C668" w14:textId="77777777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23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DE0FDA3" w14:textId="77777777">
            <w:pPr>
              <w:suppressAutoHyphens w:val="0"/>
            </w:pPr>
          </w:p>
        </w:tc>
        <w:tc>
          <w:tcPr>
            <w:tcW w:w="82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B6F3153" w14:textId="77777777">
            <w:pPr>
              <w:suppressAutoHyphens w:val="0"/>
            </w:pPr>
          </w:p>
        </w:tc>
        <w:tc>
          <w:tcPr>
            <w:tcW w:w="234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3C4388E" w14:textId="77777777">
            <w:pPr>
              <w:suppressAutoHyphens w:val="0"/>
            </w:pPr>
          </w:p>
        </w:tc>
        <w:tc>
          <w:tcPr>
            <w:tcW w:w="284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9BAA61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824F45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A27C32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38.838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276E57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Podwiązanie naczynia – kończyna dolna</w:t>
            </w:r>
          </w:p>
        </w:tc>
        <w:tc>
          <w:tcPr>
            <w:tcW w:w="284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4E03C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F50685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80812D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8C81CAC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Respiratoroterapia</w:t>
            </w:r>
            <w:proofErr w:type="spellEnd"/>
          </w:p>
        </w:tc>
      </w:tr>
      <w:tr w:rsidR="000D0F74" w14:paraId="11EB5CFC" w14:textId="77777777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23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8C8480B" w14:textId="77777777">
            <w:pPr>
              <w:suppressAutoHyphens w:val="0"/>
            </w:pPr>
          </w:p>
        </w:tc>
        <w:tc>
          <w:tcPr>
            <w:tcW w:w="82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68093AF" w14:textId="77777777">
            <w:pPr>
              <w:suppressAutoHyphens w:val="0"/>
            </w:pPr>
          </w:p>
        </w:tc>
        <w:tc>
          <w:tcPr>
            <w:tcW w:w="234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DAE5135" w14:textId="77777777">
            <w:pPr>
              <w:suppressAutoHyphens w:val="0"/>
            </w:pPr>
          </w:p>
        </w:tc>
        <w:tc>
          <w:tcPr>
            <w:tcW w:w="284" w:type="dxa"/>
            <w:vMerge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36E0D4E" w14:textId="77777777">
            <w:pPr>
              <w:suppressAutoHyphens w:val="0"/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0016C3C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1A2203A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3BB1029" w14:textId="77777777">
            <w:pPr>
              <w:suppressAutoHyphens w:val="0"/>
            </w:pPr>
          </w:p>
        </w:tc>
        <w:tc>
          <w:tcPr>
            <w:tcW w:w="284" w:type="dxa"/>
            <w:vMerge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A67CC7D" w14:textId="77777777">
            <w:pPr>
              <w:suppressAutoHyphens w:val="0"/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1C97D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2FA41C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93.90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5B9BF4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(CPAP)</w:t>
            </w:r>
          </w:p>
        </w:tc>
      </w:tr>
      <w:tr w:rsidR="000D0F74" w14:paraId="0A6CEDB8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5AFBC1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678C42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86.221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20ABA8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Oczyszczenie przez wycięcie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A1BDB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F7903D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F65329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79.60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852170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Opracowanie otwartego złamania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4966E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FD1763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7713A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93.92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539834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(Inna wentylacja mechaniczna)</w:t>
            </w:r>
          </w:p>
        </w:tc>
      </w:tr>
      <w:tr w:rsidR="000D0F74" w14:paraId="549D87B2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E8598E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C0486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86.222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EA714A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Wycięcie martwiczej tkanki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D1089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043574E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2792BFF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D999540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FF9A42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3CD9FEE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27D5204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CC03426" w14:textId="77777777">
            <w:pPr>
              <w:suppressAutoHyphens w:val="0"/>
            </w:pPr>
          </w:p>
        </w:tc>
      </w:tr>
      <w:tr w:rsidR="000D0F74" w14:paraId="2EF89D3A" w14:textId="77777777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2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A6B951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C43CD5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86.229</w:t>
            </w:r>
          </w:p>
        </w:tc>
        <w:tc>
          <w:tcPr>
            <w:tcW w:w="234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028E2E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Oczyszczenie (wycięcie) rany, zakażenia, oparzenia - inne</w:t>
            </w:r>
          </w:p>
        </w:tc>
        <w:tc>
          <w:tcPr>
            <w:tcW w:w="284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95E4D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7961B9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A6F0F1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E76154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bakteriologiczne, wirusologiczne</w:t>
            </w:r>
          </w:p>
        </w:tc>
        <w:tc>
          <w:tcPr>
            <w:tcW w:w="284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1A584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BA34D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68A4F7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96.73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3181C0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(PEEP)</w:t>
            </w:r>
          </w:p>
        </w:tc>
      </w:tr>
      <w:tr w:rsidR="000D0F74" w14:paraId="5AA402B9" w14:textId="77777777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23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2B47BA3" w14:textId="77777777">
            <w:pPr>
              <w:suppressAutoHyphens w:val="0"/>
            </w:pPr>
          </w:p>
        </w:tc>
        <w:tc>
          <w:tcPr>
            <w:tcW w:w="82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0F7CD38" w14:textId="77777777">
            <w:pPr>
              <w:suppressAutoHyphens w:val="0"/>
            </w:pPr>
          </w:p>
        </w:tc>
        <w:tc>
          <w:tcPr>
            <w:tcW w:w="234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D88AF3E" w14:textId="77777777">
            <w:pPr>
              <w:suppressAutoHyphens w:val="0"/>
            </w:pPr>
          </w:p>
        </w:tc>
        <w:tc>
          <w:tcPr>
            <w:tcW w:w="284" w:type="dxa"/>
            <w:vMerge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FB7A574" w14:textId="77777777">
            <w:pPr>
              <w:suppressAutoHyphens w:val="0"/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3533B5D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B195219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56F77E6" w14:textId="77777777">
            <w:pPr>
              <w:suppressAutoHyphens w:val="0"/>
            </w:pPr>
          </w:p>
        </w:tc>
        <w:tc>
          <w:tcPr>
            <w:tcW w:w="284" w:type="dxa"/>
            <w:vMerge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057A532" w14:textId="77777777">
            <w:pPr>
              <w:suppressAutoHyphens w:val="0"/>
            </w:pPr>
          </w:p>
        </w:tc>
        <w:tc>
          <w:tcPr>
            <w:tcW w:w="32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6945B5" w14:textId="77777777">
            <w:pPr>
              <w:rPr>
                <w:sz w:val="17"/>
                <w:szCs w:val="17"/>
              </w:rPr>
            </w:pPr>
          </w:p>
        </w:tc>
      </w:tr>
      <w:tr w:rsidR="000D0F74" w14:paraId="2405875C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1096878" w14:textId="77777777">
            <w:pPr>
              <w:suppressAutoHyphens w:val="0"/>
            </w:pPr>
          </w:p>
        </w:tc>
        <w:tc>
          <w:tcPr>
            <w:tcW w:w="82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0F9A7B3" w14:textId="77777777">
            <w:pPr>
              <w:suppressAutoHyphens w:val="0"/>
            </w:pPr>
          </w:p>
        </w:tc>
        <w:tc>
          <w:tcPr>
            <w:tcW w:w="234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4A34B47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8BC70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5FF28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E8C0DE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3C06F3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E36D5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E5C2D8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C70D39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99.601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7198F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Prowadzenie resuscytacji</w:t>
            </w:r>
          </w:p>
        </w:tc>
      </w:tr>
      <w:tr w:rsidR="000D0F74" w14:paraId="21BD49EC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26892D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69320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86.23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6B1169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paznokcia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BCFD9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5A70FD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AD648A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DF6EFAE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55AF1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2BE1A0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7B74CA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C3C560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Hospitalizacja w WIT</w:t>
            </w:r>
          </w:p>
        </w:tc>
      </w:tr>
      <w:tr w:rsidR="000D0F74" w14:paraId="1B93822D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C9B47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61DB30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83.649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C6A774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ścięgna – inne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6DAC5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785FA4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F9E39C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9D80A8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5D949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19F304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8CC708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BC4AEE" w14:textId="77777777">
            <w:pPr>
              <w:rPr>
                <w:sz w:val="17"/>
                <w:szCs w:val="17"/>
              </w:rPr>
            </w:pPr>
          </w:p>
        </w:tc>
      </w:tr>
      <w:tr w:rsidR="000D0F74" w14:paraId="5422FD0D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F5B98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1DB97A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83.659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055EE8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mięśnia/powięzi – inne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ACC3D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E16F7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7ECF38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E09C32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D4DF9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7926AE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1B67CC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69D527" w14:textId="77777777">
            <w:pPr>
              <w:rPr>
                <w:sz w:val="17"/>
                <w:szCs w:val="17"/>
              </w:rPr>
            </w:pPr>
          </w:p>
        </w:tc>
      </w:tr>
      <w:tr w:rsidR="000D0F74" w14:paraId="0FEE44C4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52CB4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C4DCCF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85.61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BC2B7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rany piersi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DB6B7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B7614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1C4DA3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DB6CC9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E93D8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EB1E97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017514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F53B3C" w14:textId="77777777">
            <w:pPr>
              <w:rPr>
                <w:sz w:val="17"/>
                <w:szCs w:val="17"/>
              </w:rPr>
            </w:pPr>
          </w:p>
        </w:tc>
      </w:tr>
      <w:tr w:rsidR="000D0F74" w14:paraId="48051A7A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D0D01F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CD029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79.00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6E91FB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Zamknięte nastawienie złamania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72868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A0853E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249A4D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4062B3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91747F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D31A26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2F4B8A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71C0FB" w14:textId="77777777">
            <w:pPr>
              <w:rPr>
                <w:sz w:val="17"/>
                <w:szCs w:val="17"/>
              </w:rPr>
            </w:pPr>
          </w:p>
        </w:tc>
      </w:tr>
      <w:tr w:rsidR="000D0F74" w14:paraId="36603E75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D58421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83A963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79.70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AA2A17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Zamknięte nastawienie zwichnięcia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191D0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7ABA36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464CFC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042F33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936E3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F8717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2616F4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4B9356" w14:textId="77777777">
            <w:pPr>
              <w:rPr>
                <w:sz w:val="17"/>
                <w:szCs w:val="17"/>
              </w:rPr>
            </w:pPr>
          </w:p>
        </w:tc>
      </w:tr>
      <w:tr w:rsidR="000D0F74" w14:paraId="34E46656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48DDC8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770FBD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81.92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47B9F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leku do stawu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9E58B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BEC784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F8D4AA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036310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FC267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5C9246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64689D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0E1911" w14:textId="77777777">
            <w:pPr>
              <w:rPr>
                <w:sz w:val="17"/>
                <w:szCs w:val="17"/>
              </w:rPr>
            </w:pPr>
          </w:p>
        </w:tc>
      </w:tr>
      <w:tr w:rsidR="000D0F74" w14:paraId="37C58D32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36BDD2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41CED3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81.911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C44AB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Aspiracja stawu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73271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B0A588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CB2101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BE11F5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C3C1B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EC527D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2575BB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224533" w14:textId="77777777">
            <w:pPr>
              <w:rPr>
                <w:sz w:val="17"/>
                <w:szCs w:val="17"/>
              </w:rPr>
            </w:pPr>
          </w:p>
        </w:tc>
      </w:tr>
      <w:tr w:rsidR="000D0F74" w14:paraId="71C8814A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C67E92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9F284D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100.61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7DF628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Założenie cewnika do tętnicy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D4C6B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D922E4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1C63B1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292F20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01D6D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9AAA86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8CC307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22B00B" w14:textId="77777777">
            <w:pPr>
              <w:rPr>
                <w:sz w:val="17"/>
                <w:szCs w:val="17"/>
              </w:rPr>
            </w:pPr>
          </w:p>
        </w:tc>
      </w:tr>
      <w:tr w:rsidR="000D0F74" w14:paraId="38559662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14F848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385BA8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100.62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C5079E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Założenie cewnika do żyły centralnej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61254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DFDB8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F58F80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8F09F3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7D911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32C7DE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2A33D6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138EAE" w14:textId="77777777">
            <w:pPr>
              <w:rPr>
                <w:sz w:val="17"/>
                <w:szCs w:val="17"/>
              </w:rPr>
            </w:pPr>
          </w:p>
        </w:tc>
      </w:tr>
      <w:tr w:rsidR="000D0F74" w14:paraId="1775F15D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76FA1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D65A2B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99.0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F21311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Przetoczenie krwi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63E4B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4A1946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B84F45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C5F6CA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996C6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E1E25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B54C45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3BC80A" w14:textId="77777777">
            <w:pPr>
              <w:rPr>
                <w:sz w:val="17"/>
                <w:szCs w:val="17"/>
              </w:rPr>
            </w:pPr>
          </w:p>
        </w:tc>
      </w:tr>
      <w:tr w:rsidR="000D0F74" w14:paraId="50E7C5A1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B94C7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9B61B6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99.219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A456F5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antybiotyku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CE512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0BFD24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FB1BEE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6B48BC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2D234E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437AC0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C8D783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00AC88" w14:textId="77777777">
            <w:pPr>
              <w:rPr>
                <w:sz w:val="17"/>
                <w:szCs w:val="17"/>
              </w:rPr>
            </w:pPr>
          </w:p>
        </w:tc>
      </w:tr>
      <w:tr w:rsidR="000D0F74" w14:paraId="3BE7F414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95A4B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5DD5B5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8062EC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Znieczulenie dożylne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3CC8F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F70C5E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A23B0F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C057D0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F5843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DE91B7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890D65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D3B589" w14:textId="77777777">
            <w:pPr>
              <w:rPr>
                <w:sz w:val="17"/>
                <w:szCs w:val="17"/>
              </w:rPr>
            </w:pPr>
          </w:p>
        </w:tc>
      </w:tr>
      <w:tr w:rsidR="000D0F74" w14:paraId="43AFD159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8B7CA8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3A074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54.956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3353AB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Nakłucie otrzewnej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1AE3E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A6428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530990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A2AEF5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1EB81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88D79D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C4A802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6E25DF" w14:textId="77777777">
            <w:pPr>
              <w:rPr>
                <w:sz w:val="17"/>
                <w:szCs w:val="17"/>
              </w:rPr>
            </w:pPr>
          </w:p>
        </w:tc>
      </w:tr>
      <w:tr w:rsidR="000D0F74" w14:paraId="135A1DC3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FF2E67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A414E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34.095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3C3134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Nakłucie opłucnej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C73C1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59527D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BE6339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F14512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F3825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DBB29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5F6881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38FD4C" w14:textId="77777777">
            <w:pPr>
              <w:rPr>
                <w:sz w:val="17"/>
                <w:szCs w:val="17"/>
              </w:rPr>
            </w:pPr>
          </w:p>
        </w:tc>
      </w:tr>
      <w:tr w:rsidR="000D0F74" w14:paraId="01557FAE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346A74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CE4A8D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44.13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B2E7C5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Gastroskopia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6477C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53CC9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DD42CE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58BEC5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9B75A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FDDC64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FCB5CD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D772A2" w14:textId="77777777">
            <w:pPr>
              <w:rPr>
                <w:sz w:val="17"/>
                <w:szCs w:val="17"/>
              </w:rPr>
            </w:pPr>
          </w:p>
        </w:tc>
      </w:tr>
      <w:tr w:rsidR="000D0F74" w14:paraId="62BD1B64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0FECFC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60350E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49.01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84436B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Nacięcie ropnia </w:t>
            </w:r>
            <w:proofErr w:type="spellStart"/>
            <w:r>
              <w:rPr>
                <w:sz w:val="17"/>
                <w:szCs w:val="17"/>
              </w:rPr>
              <w:t>okołoodbytowego</w:t>
            </w:r>
            <w:proofErr w:type="spellEnd"/>
          </w:p>
        </w:tc>
        <w:tc>
          <w:tcPr>
            <w:tcW w:w="28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1BF3E12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761234E4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3383FBDA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96198C2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02E3E0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90DFCBD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58A5BDF8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975AEBB" w14:textId="77777777">
            <w:pPr>
              <w:rPr>
                <w:sz w:val="17"/>
                <w:szCs w:val="17"/>
              </w:rPr>
            </w:pPr>
          </w:p>
        </w:tc>
      </w:tr>
      <w:tr w:rsidR="000D0F74" w14:paraId="11BA2AFF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BD0B4E8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0B8D92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100.71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6ED7A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Leczenie bólu, </w:t>
            </w:r>
            <w:proofErr w:type="spellStart"/>
            <w:r>
              <w:rPr>
                <w:sz w:val="17"/>
                <w:szCs w:val="17"/>
              </w:rPr>
              <w:t>analgosedacja</w:t>
            </w:r>
            <w:proofErr w:type="spellEnd"/>
            <w:r>
              <w:rPr>
                <w:sz w:val="17"/>
                <w:szCs w:val="17"/>
              </w:rPr>
              <w:t xml:space="preserve"> w nagłym zagrożeniu</w:t>
            </w:r>
          </w:p>
        </w:tc>
        <w:tc>
          <w:tcPr>
            <w:tcW w:w="28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D54D80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AF01F4A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18ED543E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3C599D3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2EAB228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7659281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55646614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07ACF831" w14:textId="77777777">
            <w:pPr>
              <w:rPr>
                <w:sz w:val="17"/>
                <w:szCs w:val="17"/>
              </w:rPr>
            </w:pPr>
          </w:p>
        </w:tc>
      </w:tr>
    </w:tbl>
    <w:p w:rsidR="000D0F74" w:rsidRDefault="000D0F74" w14:paraId="2E103F25" w14:textId="77777777"/>
    <w:p w:rsidR="000D0F74" w:rsidRDefault="000D0F74" w14:paraId="4053455C" w14:textId="77777777"/>
    <w:p w:rsidR="000D0F74" w:rsidRDefault="000D0F74" w14:paraId="5598A8DF" w14:textId="77777777"/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4967"/>
        <w:gridCol w:w="4110"/>
      </w:tblGrid>
      <w:tr w:rsidR="000D0F74" w14:paraId="48DC0D12" w14:textId="77777777">
        <w:tblPrEx>
          <w:tblCellMar>
            <w:top w:w="0" w:type="dxa"/>
            <w:bottom w:w="0" w:type="dxa"/>
          </w:tblCellMar>
        </w:tblPrEx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C9353AB" w14:textId="77777777">
            <w:r>
              <w:rPr>
                <w:noProof/>
              </w:rPr>
              <w:lastRenderedPageBreak/>
              <w:drawing>
                <wp:inline distT="0" distB="0" distL="0" distR="0" wp14:anchorId="1CAAC179" wp14:editId="5DCD090F">
                  <wp:extent cx="507959" cy="507959"/>
                  <wp:effectExtent l="0" t="0" r="6391" b="6391"/>
                  <wp:docPr id="424718433" name="Obraz 51748947" descr="Obraz zawierający logo, symbol, Czcionka, krąg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59" cy="507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1AFDAD1A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0D0F74" w:rsidRDefault="00000000" w14:paraId="10E67A17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0D0F74" w:rsidRDefault="00000000" w14:paraId="74E68E4F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="000D0F74" w:rsidRDefault="00000000" w14:paraId="4BEE5141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10AFFB77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OŚWIADCZENIA</w:t>
            </w:r>
          </w:p>
          <w:p w:rsidR="000D0F74" w:rsidRDefault="00000000" w14:paraId="4A4EB755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SZPITALNY ODDZIAŁ RATUNKOWY</w:t>
            </w:r>
          </w:p>
        </w:tc>
      </w:tr>
    </w:tbl>
    <w:p w:rsidR="000D0F74" w:rsidRDefault="000D0F74" w14:paraId="3CEE5989" w14:textId="77777777"/>
    <w:tbl>
      <w:tblPr>
        <w:tblW w:w="104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4818"/>
        <w:gridCol w:w="236"/>
        <w:gridCol w:w="807"/>
        <w:gridCol w:w="2626"/>
      </w:tblGrid>
      <w:tr w:rsidR="000D0F74" w14:paraId="63A98844" w14:textId="7777777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EDA920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Nazwisko i Imię:</w:t>
            </w:r>
          </w:p>
        </w:tc>
        <w:tc>
          <w:tcPr>
            <w:tcW w:w="4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7DE7A0" w14:textId="77777777">
            <w:r>
              <w:rPr>
                <w:sz w:val="18"/>
                <w:szCs w:val="18"/>
              </w:rPr>
              <w:t>KOWALSKA MARZENA</w:t>
            </w:r>
          </w:p>
        </w:tc>
        <w:tc>
          <w:tcPr>
            <w:tcW w:w="23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2BA50A" w14:textId="77777777"/>
        </w:tc>
        <w:tc>
          <w:tcPr>
            <w:tcW w:w="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8674827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Pesel:</w:t>
            </w:r>
          </w:p>
        </w:tc>
        <w:tc>
          <w:tcPr>
            <w:tcW w:w="2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D47B9A4" w14:textId="77777777">
            <w:r>
              <w:rPr>
                <w:sz w:val="18"/>
                <w:szCs w:val="18"/>
              </w:rPr>
              <w:t>95061407945</w:t>
            </w:r>
          </w:p>
        </w:tc>
      </w:tr>
    </w:tbl>
    <w:p w:rsidR="000D0F74" w:rsidRDefault="000D0F74" w14:paraId="79DD81AD" w14:textId="77777777"/>
    <w:tbl>
      <w:tblPr>
        <w:tblW w:w="1045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456"/>
      </w:tblGrid>
      <w:tr w:rsidR="000D0F74" w14:paraId="3288A8E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1C4B60B" w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OŚWIADCZENIA</w:t>
            </w:r>
          </w:p>
        </w:tc>
      </w:tr>
      <w:tr w:rsidR="000D0F74" w14:paraId="10FEAFB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FC55946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1. Zgoda na leczenie</w:t>
            </w:r>
          </w:p>
        </w:tc>
      </w:tr>
      <w:tr w:rsidR="000D0F74" w14:paraId="641AC70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5A7DECB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Wyrażam zgodę / nie wyrażam zgody *) na leczenie i proponowane zabiegi diagnostyczno-terapeutyczne, w tym na zabiegi z przerwaniem ciągłości tkanek (np.: pobieranie krwi, wkłucie kaniuli, iniekcje domięśniowe i podskórne) oraz inne procedury medyczne niezbędne w procesie diagnostycznym SOR.</w:t>
            </w:r>
          </w:p>
        </w:tc>
      </w:tr>
      <w:tr w:rsidR="000D0F74" w14:paraId="4B95690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251EA46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Wyrażam zgodę / nie wyrażam zgody *) na uczestnictwo studentów w badaniu.</w:t>
            </w:r>
          </w:p>
        </w:tc>
      </w:tr>
      <w:tr w:rsidR="000D0F74" w14:paraId="5A4051F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DEA22A8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Zostałem/-</w:t>
            </w:r>
            <w:proofErr w:type="spellStart"/>
            <w:r>
              <w:rPr>
                <w:sz w:val="20"/>
                <w:szCs w:val="20"/>
              </w:rPr>
              <w:t>am</w:t>
            </w:r>
            <w:proofErr w:type="spellEnd"/>
            <w:r>
              <w:rPr>
                <w:sz w:val="20"/>
                <w:szCs w:val="20"/>
              </w:rPr>
              <w:t xml:space="preserve"> poinformowany/-a, że zgodę lub brak zgody można wycofać na każdym etapie pobytu w szpitalu.</w:t>
            </w:r>
          </w:p>
        </w:tc>
      </w:tr>
      <w:tr w:rsidR="000D0F74" w14:paraId="3DBA38D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95166B" w14:textId="77777777">
            <w:pPr>
              <w:rPr>
                <w:sz w:val="20"/>
                <w:szCs w:val="20"/>
              </w:rPr>
            </w:pPr>
          </w:p>
          <w:p w:rsidR="000D0F74" w:rsidRDefault="00000000" w14:paraId="2289EEB9" w14:textId="777777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Podpis pacjenta:</w:t>
            </w:r>
          </w:p>
          <w:p w:rsidR="000D0F74" w:rsidRDefault="000D0F74" w14:paraId="2097FFC2" w14:textId="77777777">
            <w:pPr>
              <w:rPr>
                <w:sz w:val="20"/>
                <w:szCs w:val="20"/>
              </w:rPr>
            </w:pPr>
          </w:p>
          <w:p w:rsidR="000D0F74" w:rsidRDefault="00000000" w14:paraId="023B7312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="000D0F74" w14:paraId="79AF4AB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C23EFB2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2. Upoważnienie do wglądu / wydania dokumentacji medycznej oraz informowania o stanie zdrowia</w:t>
            </w:r>
          </w:p>
        </w:tc>
      </w:tr>
      <w:tr w:rsidR="000D0F74" w14:paraId="45A593C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4D33503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wglądu i/lub wydania mojej dokumentacji medycznej oraz informowania o stanie zdrowia upoważniam niżej wymienioną osobę.</w:t>
            </w:r>
          </w:p>
        </w:tc>
      </w:tr>
      <w:tr w:rsidR="000D0F74" w14:paraId="649420B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22EB0B" w14:textId="77777777">
            <w:pPr>
              <w:rPr>
                <w:sz w:val="20"/>
                <w:szCs w:val="20"/>
              </w:rPr>
            </w:pPr>
          </w:p>
          <w:p w:rsidR="000D0F74" w:rsidRDefault="00000000" w14:paraId="629FF636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Nazwisko i imię osoby upoważnionej:</w:t>
            </w:r>
          </w:p>
          <w:p w:rsidR="000D0F74" w:rsidRDefault="000D0F74" w14:paraId="2DB56124" w14:textId="77777777">
            <w:pPr>
              <w:rPr>
                <w:sz w:val="20"/>
                <w:szCs w:val="20"/>
              </w:rPr>
            </w:pPr>
          </w:p>
          <w:p w:rsidR="000D0F74" w:rsidRDefault="00000000" w14:paraId="225C6EA8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Telefon kontaktowy:</w:t>
            </w:r>
          </w:p>
          <w:p w:rsidR="000D0F74" w:rsidRDefault="00000000" w14:paraId="4F0DEEEF" w14:textId="7777777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[Nie upoważniam nikogo]</w:t>
            </w:r>
          </w:p>
        </w:tc>
      </w:tr>
      <w:tr w:rsidR="000D0F74" w14:paraId="686D4D4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B8CB4D" w14:textId="77777777">
            <w:pPr>
              <w:rPr>
                <w:sz w:val="20"/>
                <w:szCs w:val="20"/>
              </w:rPr>
            </w:pPr>
          </w:p>
          <w:p w:rsidR="000D0F74" w:rsidRDefault="00000000" w14:paraId="495C1E3E" w14:textId="777777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Podpis pacjenta:</w:t>
            </w:r>
          </w:p>
          <w:p w:rsidR="000D0F74" w:rsidRDefault="000D0F74" w14:paraId="6E00FF1F" w14:textId="77777777">
            <w:pPr>
              <w:rPr>
                <w:sz w:val="20"/>
                <w:szCs w:val="20"/>
              </w:rPr>
            </w:pPr>
          </w:p>
          <w:p w:rsidR="000D0F74" w:rsidRDefault="00000000" w14:paraId="374836DB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="000D0F74" w14:paraId="2A3AFE4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43B1900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Powyższe oświadczenia są wiążące / nie są wiążące *) w razie mojej śmierci.</w:t>
            </w:r>
          </w:p>
        </w:tc>
      </w:tr>
      <w:tr w:rsidR="000D0F74" w14:paraId="2281042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439A523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3. Oświadczenie o odpowiedzialności za przedmioty wartościowe</w:t>
            </w:r>
          </w:p>
        </w:tc>
      </w:tr>
      <w:tr w:rsidR="000D0F74" w14:paraId="14571B3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A896792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Zostałem/-</w:t>
            </w:r>
            <w:proofErr w:type="spellStart"/>
            <w:r>
              <w:rPr>
                <w:sz w:val="20"/>
                <w:szCs w:val="20"/>
              </w:rPr>
              <w:t>am</w:t>
            </w:r>
            <w:proofErr w:type="spellEnd"/>
            <w:r>
              <w:rPr>
                <w:sz w:val="20"/>
                <w:szCs w:val="20"/>
              </w:rPr>
              <w:t xml:space="preserve"> poinformowany/-a, że szpital nie ponosi odpowiedzialności za kradzież lub zagubienie pieniędzy, dokumentów i przedmiotów wartościowych, które nie zostały przekazane do depozytu szpitalnego</w:t>
            </w:r>
          </w:p>
        </w:tc>
      </w:tr>
      <w:tr w:rsidR="000D0F74" w14:paraId="57568F7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BCCCC6" w14:textId="77777777">
            <w:pPr>
              <w:rPr>
                <w:sz w:val="20"/>
                <w:szCs w:val="20"/>
              </w:rPr>
            </w:pPr>
          </w:p>
          <w:p w:rsidR="000D0F74" w:rsidRDefault="00000000" w14:paraId="2208AB10" w14:textId="777777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Podpis pacjenta:</w:t>
            </w:r>
          </w:p>
          <w:p w:rsidR="000D0F74" w:rsidRDefault="000D0F74" w14:paraId="41974447" w14:textId="77777777">
            <w:pPr>
              <w:rPr>
                <w:sz w:val="20"/>
                <w:szCs w:val="20"/>
              </w:rPr>
            </w:pPr>
          </w:p>
          <w:p w:rsidR="000D0F74" w:rsidRDefault="00000000" w14:paraId="63232BDC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="000D0F74" w14:paraId="4735A42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CB457D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4. Potwierdzenie odbioru mojego dokumentu tożsamości.</w:t>
            </w:r>
          </w:p>
        </w:tc>
      </w:tr>
      <w:tr w:rsidR="000D0F74" w14:paraId="14BDC03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FE73A8A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Niniejszym potwierdzam odbiór mojego dokumentu tożsamości.</w:t>
            </w:r>
          </w:p>
        </w:tc>
      </w:tr>
      <w:tr w:rsidR="000D0F74" w14:paraId="708E7E5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82B53F" w14:textId="77777777">
            <w:pPr>
              <w:rPr>
                <w:sz w:val="20"/>
                <w:szCs w:val="20"/>
              </w:rPr>
            </w:pPr>
          </w:p>
          <w:p w:rsidR="000D0F74" w:rsidRDefault="00000000" w14:paraId="07701A7E" w14:textId="777777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Podpis pacjenta:</w:t>
            </w:r>
          </w:p>
          <w:p w:rsidR="000D0F74" w:rsidRDefault="000D0F74" w14:paraId="72B4F6C3" w14:textId="77777777">
            <w:pPr>
              <w:rPr>
                <w:sz w:val="20"/>
                <w:szCs w:val="20"/>
              </w:rPr>
            </w:pPr>
          </w:p>
          <w:p w:rsidR="000D0F74" w:rsidRDefault="00000000" w14:paraId="236B9060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="000D0F74" w14:paraId="4E5DB8B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59132FC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5. Potwierdzenie odbioru karty informacyjnej SOR</w:t>
            </w:r>
          </w:p>
        </w:tc>
      </w:tr>
      <w:tr w:rsidR="000D0F74" w14:paraId="5D9E1E0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C838BFB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Niniejszym potwierdza, odbiór mojej karty informacyjnej leczenia w Szpitalnym Oddziale Ratunkowym</w:t>
            </w:r>
          </w:p>
        </w:tc>
      </w:tr>
      <w:tr w:rsidR="000D0F74" w14:paraId="5349881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F310DF" w14:textId="77777777">
            <w:pPr>
              <w:rPr>
                <w:sz w:val="20"/>
                <w:szCs w:val="20"/>
              </w:rPr>
            </w:pPr>
          </w:p>
          <w:p w:rsidR="000D0F74" w:rsidRDefault="00000000" w14:paraId="28DAE712" w14:textId="777777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Podpis pacjenta:</w:t>
            </w:r>
          </w:p>
          <w:p w:rsidR="000D0F74" w:rsidRDefault="000D0F74" w14:paraId="70DF6FE2" w14:textId="77777777">
            <w:pPr>
              <w:rPr>
                <w:sz w:val="20"/>
                <w:szCs w:val="20"/>
              </w:rPr>
            </w:pPr>
          </w:p>
          <w:p w:rsidR="000D0F74" w:rsidRDefault="00000000" w14:paraId="46D422D8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</w:tbl>
    <w:p w:rsidR="000D0F74" w:rsidRDefault="000D0F74" w14:paraId="46F7C3F6" w14:textId="77777777"/>
    <w:p w:rsidR="000D0F74" w:rsidRDefault="00000000" w14:paraId="2A257EC6" w14:textId="77777777">
      <w:r>
        <w:rPr>
          <w:b/>
          <w:bCs/>
          <w:sz w:val="20"/>
          <w:szCs w:val="20"/>
        </w:rPr>
        <w:t>*) NIEPOTRZEBNE SKREŚLIĆ</w:t>
      </w:r>
    </w:p>
    <w:sectPr w:rsidR="000D0F74">
      <w:headerReference w:type="default" r:id="rId8"/>
      <w:footerReference w:type="default" r:id="rId9"/>
      <w:pgSz w:w="11906" w:h="16838"/>
      <w:pgMar w:top="551" w:right="720" w:bottom="551" w:left="720" w:header="539" w:footer="53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94439" w14:textId="77777777" w:rsidR="008B58B3" w:rsidRDefault="008B58B3">
      <w:r>
        <w:separator/>
      </w:r>
    </w:p>
  </w:endnote>
  <w:endnote w:type="continuationSeparator" w:id="0">
    <w:p w14:paraId="289487A3" w14:textId="77777777" w:rsidR="008B58B3" w:rsidRDefault="008B5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FF221" w14:textId="77777777" w:rsidR="00B52E28" w:rsidRDefault="00000000">
    <w:pPr>
      <w:pStyle w:val="Stopka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ECE118" wp14:editId="3384516D">
              <wp:simplePos x="0" y="0"/>
              <wp:positionH relativeFrom="margin">
                <wp:align>right</wp:align>
              </wp:positionH>
              <wp:positionV relativeFrom="paragraph">
                <wp:posOffset>720</wp:posOffset>
              </wp:positionV>
              <wp:extent cx="14760" cy="0"/>
              <wp:effectExtent l="0" t="0" r="0" b="0"/>
              <wp:wrapTopAndBottom/>
              <wp:docPr id="1463229200" name="Pole tekstow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760" cy="0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7634983D" w14:textId="77777777" w:rsidR="00B52E28" w:rsidRDefault="00000000">
                          <w:pPr>
                            <w:pStyle w:val="Stopka"/>
                          </w:pPr>
                          <w:r>
                            <w:rPr>
                              <w:rStyle w:val="Numerstrony"/>
                            </w:rPr>
                            <w:fldChar w:fldCharType="begin"/>
                          </w:r>
                          <w:r>
                            <w:rPr>
                              <w:rStyle w:val="Numerstrony"/>
                            </w:rPr>
                            <w:instrText xml:space="preserve"> PAGE </w:instrText>
                          </w:r>
                          <w:r>
                            <w:rPr>
                              <w:rStyle w:val="Numerstrony"/>
                            </w:rPr>
                            <w:fldChar w:fldCharType="separate"/>
                          </w:r>
                          <w:r>
                            <w:rPr>
                              <w:rStyle w:val="Numerstrony"/>
                            </w:rPr>
                            <w:t>1</w:t>
                          </w:r>
                          <w:r>
                            <w:rPr>
                              <w:rStyle w:val="Numerstrony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square" lIns="0" tIns="0" rIns="0" bIns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ECE118" id="_x0000_t202" coordsize="21600,21600" o:spt="202" path="m,l,21600r21600,l21600,xe">
              <v:stroke joinstyle="miter"/>
              <v:path gradientshapeok="t" o:connecttype="rect"/>
            </v:shapetype>
            <v:shape id="Pole tekstowe 1" o:spid="_x0000_s1026" type="#_x0000_t202" style="position:absolute;margin-left:-50.05pt;margin-top:.05pt;width:1.15pt;height:0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" filled="f" stroked="f">
              <v:textbox inset="0,0,0,0">
                <w:txbxContent>
                  <w:p w14:paraId="7634983D" w14:textId="77777777" w:rsidR="00B52E28" w:rsidRDefault="00000000">
                    <w:pPr>
                      <w:pStyle w:val="Stopka"/>
                    </w:pPr>
                    <w:r>
                      <w:rPr>
                        <w:rStyle w:val="Numerstrony"/>
                      </w:rPr>
                      <w:fldChar w:fldCharType="begin"/>
                    </w:r>
                    <w:r>
                      <w:rPr>
                        <w:rStyle w:val="Numerstrony"/>
                      </w:rPr>
                      <w:instrText xml:space="preserve"> PAGE </w:instrText>
                    </w:r>
                    <w:r>
                      <w:rPr>
                        <w:rStyle w:val="Numerstrony"/>
                      </w:rPr>
                      <w:fldChar w:fldCharType="separate"/>
                    </w:r>
                    <w:r>
                      <w:rPr>
                        <w:rStyle w:val="Numerstrony"/>
                      </w:rPr>
                      <w:t>1</w:t>
                    </w:r>
                    <w:r>
                      <w:rPr>
                        <w:rStyle w:val="Numerstrony"/>
                      </w:rPr>
                      <w:fldChar w:fldCharType="end"/>
                    </w:r>
                  </w:p>
                </w:txbxContent>
              </v:textbox>
              <w10:wrap type="topAndBottom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A8EBA" w14:textId="77777777" w:rsidR="008B58B3" w:rsidRDefault="008B58B3">
      <w:r>
        <w:rPr>
          <w:color w:val="000000"/>
        </w:rPr>
        <w:separator/>
      </w:r>
    </w:p>
  </w:footnote>
  <w:footnote w:type="continuationSeparator" w:id="0">
    <w:p w14:paraId="52BACEAB" w14:textId="77777777" w:rsidR="008B58B3" w:rsidRDefault="008B58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F5A42" w14:textId="77777777" w:rsidR="00B52E28" w:rsidRDefault="00000000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0D0F74"/>
    <w:rsid w:val="000D0F74"/>
    <w:rsid w:val="00857A32"/>
    <w:rsid w:val="008B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6CD40"/>
  <w15:docId w15:val="{41057B31-D606-42E0-B011-F33B30E17087}"/>
  <w:documentProtection w:edit="readOnly" w:enforcement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pl-PL" w:eastAsia="en-US" w:bidi="ar-SA"/>
      </w:rPr>
    </w:rPrDefault>
    <w:pPrDefault>
      <w:pPr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styleId="Stopka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styleId="Nagwek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Akapitzlist">
    <w:name w:val="List Paragraph"/>
    <w:basedOn w:val="Normalny"/>
    <w:pPr>
      <w:ind w:left="720"/>
    </w:p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StopkaZnak">
    <w:name w:val="Stopka Znak"/>
    <w:basedOn w:val="Domylnaczcionkaakapitu"/>
  </w:style>
  <w:style w:type="character" w:styleId="Numerstrony">
    <w:name w:val="page number"/>
    <w:basedOn w:val="Domylnaczcionkaakapitu"/>
  </w:style>
  <w:style w:type="character" w:customStyle="1" w:styleId="NagwekZnak">
    <w:name w:val="Nagłówek Znak"/>
    <w:basedOn w:val="Domylnaczcionkaakapitu"/>
  </w:style>
  <w:style w:type="character" w:styleId="Tekstzastpczy">
    <w:name w:val="Placeholder Text"/>
    <w:basedOn w:val="Domylnaczcionkaakapitu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1736</Words>
  <Characters>10422</Characters>
  <Application>Microsoft Office Word</Application>
  <DocSecurity>0</DocSecurity>
  <Lines>86</Lines>
  <Paragraphs>24</Paragraphs>
  <ScaleCrop>false</ScaleCrop>
  <Company/>
  <LinksUpToDate>false</LinksUpToDate>
  <CharactersWithSpaces>12134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90367</dc:creator>
  <dc:description/>
  <cp:lastModifiedBy>Paweł 90367</cp:lastModifiedBy>
  <cp:revision>2</cp:revision>
  <cp:lastPrinted>2023-06-30T10:30:00Z</cp:lastPrinted>
  <dcterms:created xsi:type="dcterms:W3CDTF">2023-07-03T12:47:00Z</dcterms:created>
  <dcterms:modified xsi:type="dcterms:W3CDTF">2023-07-03T12:47:00Z</dcterms:modified>
</cp:coreProperties>
</file>