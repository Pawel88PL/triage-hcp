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INTERNISTA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orange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NOWAK KAMIL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17.07.2023 08:10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19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08:10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NOWAK KAMIL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17.07.2023 08:10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19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NOWAK KAMIL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35eratury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NOWAK KAMIL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NOWAK KAMIL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