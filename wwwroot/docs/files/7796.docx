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PRIUS WERONIKA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11.07.2023 20:38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77082505501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REAKCJA UCZULENIOWA NA ORZECHY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20:38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PRIUS WERONIKA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11.07.2023 20:38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77082505501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REAKCJA UCZULENIOWA NA ORZECHY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PRIUS WERONIKA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77082505501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PRIUS WERONIKA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77082505501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PRIUS WERONIKA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77082505501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