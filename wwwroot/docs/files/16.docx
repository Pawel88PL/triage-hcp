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yellow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09:47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2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09:47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09:47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2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NOWAK KAMIL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