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1BA18A6B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11DACC" w14:textId="77777777">
            <w:r>
              <w:rPr>
                <w:noProof/>
              </w:rPr>
              <w:drawing>
                <wp:inline distT="0" distB="0" distL="0" distR="0" wp14:anchorId="7B7D3390" wp14:editId="0D302004">
                  <wp:extent cx="507959" cy="507959"/>
                  <wp:effectExtent l="0" t="0" r="6391" b="6391"/>
                  <wp:docPr id="1396177248" name="Obraz 1247322622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6A036B7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203DDC1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0322D5D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200300A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E3E0062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 OBSERWACYJNA / KARTA WZMOŻONEGO NADZORU W SZPITALNYM ODDZIALE RATUNKOWYM</w:t>
            </w:r>
          </w:p>
        </w:tc>
      </w:tr>
    </w:tbl>
    <w:p w:rsidR="000D0F74" w:rsidRDefault="000D0F74" w14:paraId="1F47E40B" w14:textId="77777777">
      <w:pPr>
        <w:rPr>
          <w:vanish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85"/>
        <w:gridCol w:w="1507"/>
        <w:gridCol w:w="810"/>
        <w:gridCol w:w="2138"/>
      </w:tblGrid>
      <w:tr w:rsidR="000D0F74" w14:paraId="5208064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04442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 KOGO TRIAGE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B84571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CHIRURG</w:t>
            </w:r>
            <w:proofErr w:type="spellEnd"/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4CEA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KATEGORIA / KOLOR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9466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lightgreen</w:t>
            </w:r>
            <w:proofErr w:type="spellEnd"/>
          </w:p>
        </w:tc>
      </w:tr>
      <w:tr w:rsidR="000D0F74" w14:paraId="2324AB17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631A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KRYTERIUM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0CB029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CEE77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NUMER WIZYTY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92A083" w14:textId="77777777">
            <w:pPr>
              <w:rPr>
                <w:sz w:val="18"/>
                <w:szCs w:val="18"/>
              </w:rPr>
            </w:pPr>
          </w:p>
        </w:tc>
      </w:tr>
      <w:tr w:rsidR="000D0F74" w14:paraId="76A54149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C4619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E13F6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49AF2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D049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06.07.2023 19:28</w:t>
            </w:r>
            <w:proofErr w:type="spellEnd"/>
          </w:p>
        </w:tc>
      </w:tr>
      <w:tr w:rsidR="000D0F74" w14:paraId="4A86C18A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6764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4B40C8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1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50B01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CIĘŻARNA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04C87" w14:textId="77777777">
            <w:pPr>
              <w:rPr>
                <w:sz w:val="18"/>
                <w:szCs w:val="18"/>
              </w:rPr>
            </w:pPr>
          </w:p>
        </w:tc>
        <w:tc>
          <w:tcPr>
            <w:tcW w:w="213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04BFA4" w14:textId="77777777">
            <w:pPr>
              <w:rPr>
                <w:sz w:val="10"/>
                <w:szCs w:val="10"/>
              </w:rPr>
            </w:pPr>
          </w:p>
          <w:p w:rsidR="000D0F74" w:rsidRDefault="000D0F74" w14:paraId="4638E64C" w14:textId="77777777">
            <w:pPr>
              <w:rPr>
                <w:sz w:val="10"/>
                <w:szCs w:val="10"/>
              </w:rPr>
            </w:pPr>
          </w:p>
          <w:p w:rsidR="000D0F74" w:rsidRDefault="000D0F74" w14:paraId="0FE7C4DC" w14:textId="77777777">
            <w:pPr>
              <w:rPr>
                <w:sz w:val="10"/>
                <w:szCs w:val="10"/>
              </w:rPr>
            </w:pPr>
          </w:p>
          <w:p w:rsidR="000D0F74" w:rsidRDefault="000D0F74" w14:paraId="4977D7D4" w14:textId="77777777">
            <w:pPr>
              <w:rPr>
                <w:sz w:val="10"/>
                <w:szCs w:val="10"/>
              </w:rPr>
            </w:pPr>
          </w:p>
          <w:p w:rsidR="000D0F74" w:rsidRDefault="000D0F74" w14:paraId="159FCACB" w14:textId="77777777">
            <w:pPr>
              <w:rPr>
                <w:sz w:val="10"/>
                <w:szCs w:val="10"/>
              </w:rPr>
            </w:pPr>
          </w:p>
          <w:p w:rsidR="000D0F74" w:rsidRDefault="000D0F74" w14:paraId="2E337B01" w14:textId="77777777">
            <w:pPr>
              <w:rPr>
                <w:sz w:val="10"/>
                <w:szCs w:val="10"/>
              </w:rPr>
            </w:pPr>
          </w:p>
          <w:p w:rsidR="000D0F74" w:rsidRDefault="000D0F74" w14:paraId="0802A41E" w14:textId="77777777">
            <w:pPr>
              <w:rPr>
                <w:sz w:val="10"/>
                <w:szCs w:val="10"/>
              </w:rPr>
            </w:pPr>
          </w:p>
          <w:p w:rsidR="000D0F74" w:rsidRDefault="000D0F74" w14:paraId="685EC2B3" w14:textId="77777777">
            <w:pPr>
              <w:rPr>
                <w:sz w:val="10"/>
                <w:szCs w:val="10"/>
              </w:rPr>
            </w:pPr>
          </w:p>
          <w:p w:rsidR="000D0F74" w:rsidRDefault="000D0F74" w14:paraId="166048E3" w14:textId="77777777">
            <w:pPr>
              <w:rPr>
                <w:sz w:val="10"/>
                <w:szCs w:val="10"/>
              </w:rPr>
            </w:pPr>
          </w:p>
          <w:p w:rsidR="000D0F74" w:rsidRDefault="00000000" w14:paraId="06D8E99C" w14:textId="77777777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wykonującego ocenę</w:t>
            </w:r>
          </w:p>
        </w:tc>
      </w:tr>
      <w:tr w:rsidR="000D0F74" w14:paraId="769E8AB4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BBA9F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PACJENTA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54D76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29A00D" w14:textId="7777777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EDFA0C" w14:textId="77777777">
            <w:pPr>
              <w:suppressAutoHyphens w:val="0"/>
            </w:pPr>
          </w:p>
        </w:tc>
      </w:tr>
      <w:tr w:rsidR="000D0F74" w14:paraId="11F78E5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3C0E4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BBEFD" w14:textId="77777777">
            <w:pPr>
              <w:rPr>
                <w:sz w:val="18"/>
                <w:szCs w:val="18"/>
              </w:rPr>
            </w:pPr>
          </w:p>
        </w:tc>
        <w:tc>
          <w:tcPr>
            <w:tcW w:w="231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DAAE8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72B5D" w14:textId="77777777">
            <w:pPr>
              <w:suppressAutoHyphens w:val="0"/>
            </w:pPr>
          </w:p>
        </w:tc>
      </w:tr>
      <w:tr w:rsidR="000D0F74" w14:paraId="4708E468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1B72E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6502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13A13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</w:t>
            </w:r>
            <w:proofErr w:type="spellEnd"/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1DB080" w14:textId="77777777">
            <w:pPr>
              <w:suppressAutoHyphens w:val="0"/>
            </w:pPr>
          </w:p>
        </w:tc>
      </w:tr>
      <w:tr w:rsidR="000D0F74" w14:paraId="35D24693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F55AE" w14:textId="77777777">
            <w:pPr>
              <w:rPr>
                <w:sz w:val="18"/>
                <w:szCs w:val="18"/>
              </w:rPr>
            </w:pPr>
          </w:p>
        </w:tc>
        <w:tc>
          <w:tcPr>
            <w:tcW w:w="6502" w:type="dxa"/>
            <w:gridSpan w:val="3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1F6BD45" w14:textId="77777777">
            <w:pPr>
              <w:suppressAutoHyphens w:val="0"/>
            </w:pPr>
          </w:p>
        </w:tc>
        <w:tc>
          <w:tcPr>
            <w:tcW w:w="213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1C7B75E" w14:textId="77777777">
            <w:pPr>
              <w:suppressAutoHyphens w:val="0"/>
            </w:pPr>
          </w:p>
        </w:tc>
      </w:tr>
    </w:tbl>
    <w:p w:rsidR="000D0F74" w:rsidRDefault="000D0F74" w14:paraId="5EEA3C6F" w14:textId="77777777">
      <w:pPr>
        <w:rPr>
          <w:sz w:val="10"/>
          <w:szCs w:val="10"/>
        </w:rPr>
      </w:pPr>
    </w:p>
    <w:tbl>
      <w:tblPr>
        <w:tblW w:w="104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38"/>
        <w:gridCol w:w="5238"/>
      </w:tblGrid>
      <w:tr w:rsidR="000D0F74" w14:paraId="3AF094EB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D4FA8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PRZYJĘCIU</w:t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85B80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BÓL PRZY WYPISIE / PRZEKAZANIU PACJENTA</w:t>
            </w:r>
          </w:p>
        </w:tc>
      </w:tr>
      <w:tr w:rsidR="000D0F74" w14:paraId="36F4BE88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8DC8B3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A48E0F2" wp14:editId="28EA4CD4">
                  <wp:extent cx="2811240" cy="628560"/>
                  <wp:effectExtent l="0" t="0" r="8160" b="90"/>
                  <wp:docPr id="1926664086" name="Obraz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593FE2" w14:textId="77777777">
            <w:pPr>
              <w:jc w:val="center"/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F921B3C" wp14:editId="632BABCE">
                  <wp:extent cx="2811240" cy="628560"/>
                  <wp:effectExtent l="0" t="0" r="8160" b="90"/>
                  <wp:docPr id="644176938" name="Obraz 8539932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40" cy="628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0F74" w:rsidRDefault="000D0F74" w14:paraId="663E43F1" w14:textId="77777777">
      <w:pPr>
        <w:rPr>
          <w:sz w:val="10"/>
          <w:szCs w:val="10"/>
        </w:rPr>
      </w:pPr>
    </w:p>
    <w:tbl>
      <w:tblPr>
        <w:tblW w:w="104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295"/>
        <w:gridCol w:w="1398"/>
        <w:gridCol w:w="170"/>
        <w:gridCol w:w="119"/>
        <w:gridCol w:w="559"/>
        <w:gridCol w:w="568"/>
        <w:gridCol w:w="178"/>
        <w:gridCol w:w="285"/>
        <w:gridCol w:w="582"/>
        <w:gridCol w:w="172"/>
        <w:gridCol w:w="283"/>
        <w:gridCol w:w="440"/>
        <w:gridCol w:w="396"/>
        <w:gridCol w:w="44"/>
        <w:gridCol w:w="235"/>
        <w:gridCol w:w="203"/>
        <w:gridCol w:w="450"/>
        <w:gridCol w:w="42"/>
        <w:gridCol w:w="289"/>
        <w:gridCol w:w="107"/>
        <w:gridCol w:w="444"/>
        <w:gridCol w:w="442"/>
        <w:gridCol w:w="404"/>
        <w:gridCol w:w="408"/>
        <w:gridCol w:w="436"/>
        <w:gridCol w:w="394"/>
      </w:tblGrid>
      <w:tr w:rsidR="000D0F74" w14:paraId="16BC9AF2" w14:textId="77777777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2991" w:type="dxa"/>
            <w:gridSpan w:val="4"/>
            <w:tcBorders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15AE6" w14:textId="77777777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GODZINA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C92E66" w14:textId="7777777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19:28</w:t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6013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9155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6552B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3570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F716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D60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9A5C9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FCBF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10099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A0D237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AD395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7E4CC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507C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9073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65DE3" w14:textId="77777777">
            <w:pPr>
              <w:rPr>
                <w:sz w:val="16"/>
                <w:szCs w:val="16"/>
              </w:rPr>
            </w:pPr>
          </w:p>
        </w:tc>
      </w:tr>
      <w:tr w:rsidR="000D0F74" w14:paraId="3D483F2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0E258" w14:textId="77777777">
            <w:r>
              <w:rPr>
                <w:b/>
                <w:bCs/>
                <w:sz w:val="18"/>
                <w:szCs w:val="18"/>
              </w:rPr>
              <w:t>KRĄŻENIE</w:t>
            </w:r>
          </w:p>
        </w:tc>
      </w:tr>
      <w:tr w:rsidR="000D0F74" w14:paraId="743E64F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ABBEA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skurczowe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BE777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B00A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4E5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847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17AFE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C46B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50FFB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927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6365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8FE0F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B6BF3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D1BBF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2545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E2953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84358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074DBF" w14:textId="77777777">
            <w:pPr>
              <w:rPr>
                <w:sz w:val="16"/>
                <w:szCs w:val="16"/>
              </w:rPr>
            </w:pPr>
          </w:p>
        </w:tc>
      </w:tr>
      <w:tr w:rsidR="000D0F74" w14:paraId="5D739D7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B423A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tętnicze rozkurczowe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C7D7D7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B032B6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9667A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125A8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82BD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258F9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01B90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24AF2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13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EB173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E624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0E1B5D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3CAA3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5B8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1F768C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13AA29" w14:textId="77777777">
            <w:pPr>
              <w:rPr>
                <w:sz w:val="16"/>
                <w:szCs w:val="16"/>
              </w:rPr>
            </w:pPr>
          </w:p>
        </w:tc>
      </w:tr>
      <w:tr w:rsidR="000D0F74" w14:paraId="7E8EC912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6BDAE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Tętno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B8D9FB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8F4FC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40D62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25A1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3811D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1DA0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6CFE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C1DC8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70A0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89861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E9F361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2A8D9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87441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4BAC1F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1720F0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5784CE" w14:textId="77777777">
            <w:pPr>
              <w:rPr>
                <w:sz w:val="16"/>
                <w:szCs w:val="16"/>
              </w:rPr>
            </w:pPr>
          </w:p>
        </w:tc>
      </w:tr>
      <w:tr w:rsidR="000D0F74" w14:paraId="27863D2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C4A9A8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OCŻ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D5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FF337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6C61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A00A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7C52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A37C1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DCD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91D422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3D53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97C05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C067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50796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4EB93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2447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D4EF4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EC1FA1" w14:textId="77777777">
            <w:pPr>
              <w:rPr>
                <w:sz w:val="16"/>
                <w:szCs w:val="16"/>
              </w:rPr>
            </w:pPr>
          </w:p>
        </w:tc>
      </w:tr>
      <w:tr w:rsidR="000D0F74" w14:paraId="02A0E40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5D172" w14:textId="77777777">
            <w:r>
              <w:rPr>
                <w:b/>
                <w:bCs/>
                <w:sz w:val="18"/>
                <w:szCs w:val="18"/>
              </w:rPr>
              <w:t>ODDYCHANIE</w:t>
            </w:r>
          </w:p>
        </w:tc>
      </w:tr>
      <w:tr w:rsidR="000D0F74" w14:paraId="7CEE9F1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596DD5" w14:textId="77777777">
            <w:r>
              <w:rPr>
                <w:b/>
                <w:bCs/>
                <w:sz w:val="16"/>
                <w:szCs w:val="16"/>
              </w:rPr>
              <w:t xml:space="preserve">Oddech własny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D77D8B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F7FCF5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B03D6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31C40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3A58B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A87A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3C2D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B6F8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5D39B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7BCBE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49BC5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CA958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D7C3C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7F3BD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27223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9390D" w14:textId="77777777">
            <w:pPr>
              <w:rPr>
                <w:sz w:val="16"/>
                <w:szCs w:val="16"/>
              </w:rPr>
            </w:pPr>
          </w:p>
        </w:tc>
      </w:tr>
      <w:tr w:rsidR="000D0F74" w14:paraId="571F657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59D007" w14:textId="77777777">
            <w:r>
              <w:rPr>
                <w:b/>
                <w:bCs/>
                <w:sz w:val="16"/>
                <w:szCs w:val="16"/>
              </w:rPr>
              <w:t xml:space="preserve">Maska oddechowa </w:t>
            </w:r>
            <w:r>
              <w:rPr>
                <w:sz w:val="16"/>
                <w:szCs w:val="16"/>
              </w:rPr>
              <w:t>(l/min)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E8FDC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1B34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B87CA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92A07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226C2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9C61E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56C5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9CB4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F91B5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9E4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D3151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E156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E7499C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FFCCE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655F1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FEAC29" w14:textId="77777777">
            <w:pPr>
              <w:rPr>
                <w:sz w:val="16"/>
                <w:szCs w:val="16"/>
              </w:rPr>
            </w:pPr>
          </w:p>
        </w:tc>
      </w:tr>
      <w:tr w:rsidR="000D0F74" w14:paraId="1815248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83F4B2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CPAP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4F3D8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F887A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7A396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86BB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48789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7D6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04B60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7B69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53B8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8FD50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DAAF0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A0FB0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B8B2E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4D57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6CEB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40DE0" w14:textId="77777777">
            <w:pPr>
              <w:rPr>
                <w:sz w:val="16"/>
                <w:szCs w:val="16"/>
              </w:rPr>
            </w:pPr>
          </w:p>
        </w:tc>
      </w:tr>
      <w:tr w:rsidR="000D0F74" w14:paraId="654164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6A322" w14:textId="77777777">
            <w:r>
              <w:rPr>
                <w:b/>
                <w:bCs/>
                <w:sz w:val="16"/>
                <w:szCs w:val="16"/>
              </w:rPr>
              <w:t xml:space="preserve">Respirator </w:t>
            </w:r>
            <w:r>
              <w:rPr>
                <w:sz w:val="15"/>
                <w:szCs w:val="15"/>
              </w:rPr>
              <w:t>(tryb wentylacji IMV, CMV, CPAP)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4D3E9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829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3DF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8557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2927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8A9F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DDCD1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129D9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346B5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06DF84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B9AEE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7DFF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7A68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B56F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E3183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5E14F" w14:textId="77777777">
            <w:pPr>
              <w:rPr>
                <w:sz w:val="16"/>
                <w:szCs w:val="16"/>
              </w:rPr>
            </w:pPr>
          </w:p>
        </w:tc>
      </w:tr>
      <w:tr w:rsidR="000D0F74" w14:paraId="52B2048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987AE" w14:textId="77777777">
            <w:r>
              <w:rPr>
                <w:b/>
                <w:bCs/>
                <w:sz w:val="16"/>
                <w:szCs w:val="16"/>
              </w:rPr>
              <w:t xml:space="preserve">Częstość </w:t>
            </w:r>
            <w:r>
              <w:rPr>
                <w:sz w:val="16"/>
                <w:szCs w:val="16"/>
              </w:rPr>
              <w:t>(oddechów/min)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6DEC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E27F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D082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BA78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9688F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111193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DBDD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CBE66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52485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AF2746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7C34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E38D3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AD4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394E86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86472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40F77" w14:textId="77777777">
            <w:pPr>
              <w:rPr>
                <w:sz w:val="16"/>
                <w:szCs w:val="16"/>
              </w:rPr>
            </w:pPr>
          </w:p>
        </w:tc>
      </w:tr>
      <w:tr w:rsidR="000D0F74" w14:paraId="4280369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65512B" w14:textId="77777777">
            <w:r>
              <w:rPr>
                <w:b/>
                <w:bCs/>
                <w:sz w:val="16"/>
                <w:szCs w:val="16"/>
              </w:rPr>
              <w:t xml:space="preserve">Objętość oddechowa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E79E1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886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BE60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23BE9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541F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36CD1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66059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F1CBAC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1F607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C3E2E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E3E06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4A344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9824FF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014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AD09A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58BE10" w14:textId="77777777">
            <w:pPr>
              <w:rPr>
                <w:sz w:val="16"/>
                <w:szCs w:val="16"/>
              </w:rPr>
            </w:pPr>
          </w:p>
        </w:tc>
      </w:tr>
      <w:tr w:rsidR="000D0F74" w14:paraId="1B1120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BB235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Wentylacja minutowa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4763F8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3171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A43E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A8C9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F664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B2925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A4C9C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ED19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1C051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FD399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986DE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D8C1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B41F4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20C73A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87CD25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5CC72" w14:textId="77777777">
            <w:pPr>
              <w:rPr>
                <w:sz w:val="16"/>
                <w:szCs w:val="16"/>
              </w:rPr>
            </w:pPr>
          </w:p>
        </w:tc>
      </w:tr>
      <w:tr w:rsidR="000D0F74" w14:paraId="08E89E0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CC96D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Ciśnienie wdechowe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6842C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D585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7B29AC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A6C4D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197E0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045A8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130A7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868F5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6CBD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69D8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46BE4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FF83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73753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652323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01D33A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1125ED" w14:textId="77777777">
            <w:pPr>
              <w:rPr>
                <w:sz w:val="16"/>
                <w:szCs w:val="16"/>
              </w:rPr>
            </w:pPr>
          </w:p>
        </w:tc>
      </w:tr>
      <w:tr w:rsidR="000D0F74" w14:paraId="74A5889C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02934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PEEP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DA1CB6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8C31E1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274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32AB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53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04296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4E20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1262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326630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87111D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8388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8EBA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970BE2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AFCF7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602E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9B5F58" w14:textId="77777777">
            <w:pPr>
              <w:rPr>
                <w:sz w:val="16"/>
                <w:szCs w:val="16"/>
              </w:rPr>
            </w:pPr>
          </w:p>
        </w:tc>
      </w:tr>
      <w:tr w:rsidR="000D0F74" w14:paraId="6B3403B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76BA1E" w14:textId="77777777">
            <w:r>
              <w:rPr>
                <w:b/>
                <w:bCs/>
                <w:sz w:val="16"/>
                <w:szCs w:val="16"/>
              </w:rPr>
              <w:t>Saturacja 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CEC4AD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5BE80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E143D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F3525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B7E6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1DB76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11867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5F745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FF1EE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51299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B6072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3D804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6F934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715F4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6052CD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554490" w14:textId="77777777">
            <w:pPr>
              <w:rPr>
                <w:sz w:val="16"/>
                <w:szCs w:val="16"/>
              </w:rPr>
            </w:pPr>
          </w:p>
        </w:tc>
      </w:tr>
      <w:tr w:rsidR="000D0F74" w14:paraId="3DCD272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7FF859" w14:textId="77777777">
            <w:r>
              <w:rPr>
                <w:b/>
                <w:bCs/>
                <w:sz w:val="16"/>
                <w:szCs w:val="16"/>
              </w:rPr>
              <w:t>Końcowo wydechowe CO</w:t>
            </w:r>
            <w:r>
              <w:rPr>
                <w:b/>
                <w:bCs/>
                <w:sz w:val="16"/>
                <w:szCs w:val="16"/>
                <w:vertAlign w:val="subscript"/>
              </w:rPr>
              <w:t>2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(EtCO</w:t>
            </w:r>
            <w:r>
              <w:rPr>
                <w:sz w:val="16"/>
                <w:szCs w:val="16"/>
                <w:vertAlign w:val="subscript"/>
              </w:rPr>
              <w:t>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738E2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E2C0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EC51B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81B1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044F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64C4D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DFB50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30E0B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2929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23C12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6BB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8F8FC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4D22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7F36F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6CE49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8B6C78" w14:textId="77777777">
            <w:pPr>
              <w:rPr>
                <w:sz w:val="16"/>
                <w:szCs w:val="16"/>
              </w:rPr>
            </w:pPr>
          </w:p>
        </w:tc>
      </w:tr>
      <w:tr w:rsidR="000D0F74" w14:paraId="5A4B24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0471" w:type="dxa"/>
            <w:gridSpan w:val="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643B7F" w14:textId="7777777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ŚWIADOMOŚĆ</w:t>
            </w:r>
          </w:p>
        </w:tc>
      </w:tr>
      <w:tr w:rsidR="000D0F74" w14:paraId="0B1D05EB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D2593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AVPU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57435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BEDFE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9551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E9EE7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6DFAE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3EA98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A4DC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8590F3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1677B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FBA59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0C39D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4D35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745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80F3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3D64A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4A9403" w14:textId="77777777">
            <w:pPr>
              <w:rPr>
                <w:sz w:val="16"/>
                <w:szCs w:val="16"/>
              </w:rPr>
            </w:pPr>
          </w:p>
        </w:tc>
      </w:tr>
      <w:tr w:rsidR="000D0F74" w14:paraId="1448BF7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78BF2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Według GCS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49BFCF" w14:textId="777777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/>
            </w:r>
            <w:proofErr w:type="spellEnd"/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507297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8F793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4EB1D2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08A30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62FFF0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015D1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D69C9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B03ED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6719C3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544A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B5F42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46D9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CDD3A9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3DDA1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E40962" w14:textId="77777777">
            <w:pPr>
              <w:rPr>
                <w:sz w:val="16"/>
                <w:szCs w:val="16"/>
              </w:rPr>
            </w:pPr>
          </w:p>
        </w:tc>
      </w:tr>
      <w:tr w:rsidR="000D0F74" w14:paraId="4817C18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E5B09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Żernice LP +/-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4567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5E340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C0E26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47CA68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2CC25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282CD2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4C24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146215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39F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DD87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6513C8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4CA5B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C3D1B5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105F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5F90B4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F2268" w14:textId="77777777">
            <w:pPr>
              <w:rPr>
                <w:sz w:val="16"/>
                <w:szCs w:val="16"/>
              </w:rPr>
            </w:pPr>
          </w:p>
        </w:tc>
      </w:tr>
      <w:tr w:rsidR="000D0F74" w14:paraId="0CCDEBD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68386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UTRATA PŁYNÓW                SUMA UTRATY: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89187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038D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406A9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603E4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435064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FD12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8F581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F32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D596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CBC945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F5116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A9F5E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CB75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2D64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825E7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E054A" w14:textId="77777777">
            <w:pPr>
              <w:rPr>
                <w:sz w:val="16"/>
                <w:szCs w:val="16"/>
              </w:rPr>
            </w:pPr>
          </w:p>
        </w:tc>
      </w:tr>
      <w:tr w:rsidR="000D0F74" w14:paraId="5C2755C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DD1F46" w14:textId="77777777">
            <w:r>
              <w:rPr>
                <w:b/>
                <w:bCs/>
                <w:sz w:val="16"/>
                <w:szCs w:val="16"/>
              </w:rPr>
              <w:t xml:space="preserve">Mocz </w:t>
            </w:r>
            <w:r>
              <w:rPr>
                <w:sz w:val="16"/>
                <w:szCs w:val="16"/>
              </w:rPr>
              <w:t>(ml/godz.)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5928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D4080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46034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9E20F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625D0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97878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36D91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28CFD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78CA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B5B6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AE408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ED76A6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ED735B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6F349C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23A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CF48C3" w14:textId="77777777">
            <w:pPr>
              <w:rPr>
                <w:sz w:val="16"/>
                <w:szCs w:val="16"/>
              </w:rPr>
            </w:pPr>
          </w:p>
        </w:tc>
      </w:tr>
      <w:tr w:rsidR="000D0F74" w14:paraId="520A8F5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138810" w14:textId="77777777">
            <w:r>
              <w:rPr>
                <w:b/>
                <w:bCs/>
                <w:sz w:val="16"/>
                <w:szCs w:val="16"/>
              </w:rPr>
              <w:t xml:space="preserve">Drenaże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7D1E9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1CBA79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AA434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EA1643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4EB1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9BEC7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CB1E3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27E6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D184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C8F2E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BCD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326A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EFE88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778C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41652E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D344FD" w14:textId="77777777">
            <w:pPr>
              <w:rPr>
                <w:sz w:val="16"/>
                <w:szCs w:val="16"/>
              </w:rPr>
            </w:pPr>
          </w:p>
        </w:tc>
      </w:tr>
      <w:tr w:rsidR="000D0F74" w14:paraId="5D6B07DE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A49AE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99E2F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64238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753A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52254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6D2AA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A0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B8D67E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9672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C82D8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87310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7131C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8FCE1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E2A35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24AF5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224B81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B77E0A" w14:textId="77777777">
            <w:pPr>
              <w:rPr>
                <w:sz w:val="16"/>
                <w:szCs w:val="16"/>
              </w:rPr>
            </w:pPr>
          </w:p>
        </w:tc>
      </w:tr>
      <w:tr w:rsidR="000D0F74" w14:paraId="0CCDAB29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19BF5D" w14:textId="77777777">
            <w:r>
              <w:rPr>
                <w:b/>
                <w:bCs/>
                <w:sz w:val="16"/>
                <w:szCs w:val="16"/>
              </w:rPr>
              <w:t xml:space="preserve">Wymioty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CF4C51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AFB13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F6E1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9E5425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F04B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34517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274263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2AB43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50A388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9E747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7E8AE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D62C0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514E9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02A3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BFD49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4BC4E8" w14:textId="77777777">
            <w:pPr>
              <w:rPr>
                <w:sz w:val="16"/>
                <w:szCs w:val="16"/>
              </w:rPr>
            </w:pPr>
          </w:p>
        </w:tc>
      </w:tr>
      <w:tr w:rsidR="000D0F74" w14:paraId="7AE05F2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2C042F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Stolec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A96A1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56C10D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38F660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5094D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6BFA3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6BDE17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3C95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C0A05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33D2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145C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CD0A2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CAE12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2EAC8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9C7AA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1AFFF7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DA5449" w14:textId="77777777">
            <w:pPr>
              <w:rPr>
                <w:sz w:val="16"/>
                <w:szCs w:val="16"/>
              </w:rPr>
            </w:pPr>
          </w:p>
        </w:tc>
      </w:tr>
      <w:tr w:rsidR="000D0F74" w14:paraId="70EB226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AED42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Perspiracja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CA6C5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6908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C4923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B3BA0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9B409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08D38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A83F4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17BEF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C6F8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FFAB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231D5F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A90E3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054A54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147A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26313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3B3EF4" w14:textId="77777777">
            <w:pPr>
              <w:rPr>
                <w:sz w:val="16"/>
                <w:szCs w:val="16"/>
              </w:rPr>
            </w:pPr>
          </w:p>
        </w:tc>
      </w:tr>
      <w:tr w:rsidR="000D0F74" w14:paraId="10DDF755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92DA4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PODAŻ PŁYNÓW                 SUMA PODAŻY: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D879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D6F6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C725F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082224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12756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2EBE5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49233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D86C67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C379CB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43A6F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E29E6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476D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B0F020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F8CE6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13D40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BB2096" w14:textId="77777777">
            <w:pPr>
              <w:rPr>
                <w:sz w:val="16"/>
                <w:szCs w:val="16"/>
              </w:rPr>
            </w:pPr>
          </w:p>
        </w:tc>
      </w:tr>
      <w:tr w:rsidR="000D0F74" w14:paraId="41518151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62D61" w14:textId="77777777">
            <w:r>
              <w:rPr>
                <w:b/>
                <w:bCs/>
                <w:sz w:val="16"/>
                <w:szCs w:val="16"/>
              </w:rPr>
              <w:t xml:space="preserve">Infuzje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B03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60F15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8A1DA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060807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6EDA99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4E25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2C1DBD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DB858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15FC42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7B4638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1AEC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DBF43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34EB0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29279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DF85B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C055" w14:textId="77777777">
            <w:pPr>
              <w:rPr>
                <w:sz w:val="16"/>
                <w:szCs w:val="16"/>
              </w:rPr>
            </w:pPr>
          </w:p>
        </w:tc>
      </w:tr>
      <w:tr w:rsidR="000D0F74" w14:paraId="5B28E63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DAC907" w14:textId="77777777">
            <w:r>
              <w:rPr>
                <w:b/>
                <w:bCs/>
                <w:sz w:val="16"/>
                <w:szCs w:val="16"/>
              </w:rPr>
              <w:t xml:space="preserve">Doustnie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5F121E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46FD6A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74904B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D05D59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99D97A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38F55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29B4AC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4F3B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059289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D3655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29C36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8F778A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E9E49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F45924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C8873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BA3D4" w14:textId="77777777">
            <w:pPr>
              <w:rPr>
                <w:sz w:val="16"/>
                <w:szCs w:val="16"/>
              </w:rPr>
            </w:pPr>
          </w:p>
        </w:tc>
      </w:tr>
      <w:tr w:rsidR="000D0F74" w14:paraId="17213A1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13A809" w14:textId="77777777">
            <w:r>
              <w:rPr>
                <w:b/>
                <w:bCs/>
                <w:sz w:val="16"/>
                <w:szCs w:val="16"/>
              </w:rPr>
              <w:t xml:space="preserve">Sonda </w:t>
            </w:r>
            <w:r>
              <w:rPr>
                <w:sz w:val="16"/>
                <w:szCs w:val="16"/>
              </w:rPr>
              <w:t>(ml)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2250F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89CD1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8D69EE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25BE5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047C4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218E9B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68BB1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DE840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23ADFF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0C2B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FAA343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5632C9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6FCA6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77258E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E8635F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027D" w14:textId="77777777">
            <w:pPr>
              <w:rPr>
                <w:sz w:val="16"/>
                <w:szCs w:val="16"/>
              </w:rPr>
            </w:pPr>
          </w:p>
        </w:tc>
      </w:tr>
      <w:tr w:rsidR="000D0F74" w14:paraId="2C78C9C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0BF8064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BILANS PŁYNÓW                               BILANS: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AD60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6D6EBE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3E63D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88E97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71B3E8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F82C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9E32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CA34B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81305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284701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8E38D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E91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A1EB3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CA8562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6BF4F8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A18505" w14:textId="77777777">
            <w:pPr>
              <w:rPr>
                <w:sz w:val="16"/>
                <w:szCs w:val="16"/>
              </w:rPr>
            </w:pPr>
          </w:p>
        </w:tc>
      </w:tr>
      <w:tr w:rsidR="000D0F74" w14:paraId="4C06FBE0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E1197B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Temperatura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9B4848" w14:textId="777777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30C404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CA51F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B75DAC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9146EF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B022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FAA3A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E2554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F49D4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F04892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CDAF0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07F11F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B9F421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73C80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8E246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4D92D6" w14:textId="77777777">
            <w:pPr>
              <w:rPr>
                <w:sz w:val="16"/>
                <w:szCs w:val="16"/>
              </w:rPr>
            </w:pPr>
          </w:p>
        </w:tc>
      </w:tr>
      <w:tr w:rsidR="000D0F74" w14:paraId="005B143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99BF0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Obwód brzucha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01EAD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05C08B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86B57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AB016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4220C5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00B2C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E956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ACE5E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EBA87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AABF8A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82D09A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8951A7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0E45DE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9B1317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383119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05A75" w14:textId="77777777">
            <w:pPr>
              <w:rPr>
                <w:sz w:val="16"/>
                <w:szCs w:val="16"/>
              </w:rPr>
            </w:pPr>
          </w:p>
        </w:tc>
      </w:tr>
      <w:tr w:rsidR="000D0F74" w14:paraId="049507E3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2285E6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T-RTS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7AA30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C8CF4C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C58AF8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714FAA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A2B76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322DA1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0D323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4C085A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E92A27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03029E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884955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7204DE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317AF7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46FFB1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CBF85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036060" w14:textId="77777777">
            <w:pPr>
              <w:rPr>
                <w:sz w:val="16"/>
                <w:szCs w:val="16"/>
              </w:rPr>
            </w:pPr>
          </w:p>
        </w:tc>
      </w:tr>
      <w:tr w:rsidR="000D0F74" w14:paraId="44CF615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299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C4E1A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Glikemia</w:t>
            </w:r>
          </w:p>
        </w:tc>
        <w:tc>
          <w:tcPr>
            <w:tcW w:w="6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D35F4" w14:textId="77777777">
            <w:pPr>
              <w:rPr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BAACF" w14:textId="77777777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548085" w14:textId="77777777">
            <w:pPr>
              <w:rPr>
                <w:sz w:val="16"/>
                <w:szCs w:val="16"/>
              </w:rPr>
            </w:pPr>
          </w:p>
        </w:tc>
        <w:tc>
          <w:tcPr>
            <w:tcW w:w="58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D3466E" w14:textId="77777777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41DB2D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38DE" w14:textId="77777777">
            <w:pPr>
              <w:rPr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CC8F96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D5FC1" w14:textId="7777777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F6F65" w14:textId="77777777">
            <w:pPr>
              <w:rPr>
                <w:sz w:val="16"/>
                <w:szCs w:val="16"/>
              </w:rPr>
            </w:pPr>
          </w:p>
        </w:tc>
        <w:tc>
          <w:tcPr>
            <w:tcW w:w="4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A127F7" w14:textId="77777777">
            <w:pPr>
              <w:rPr>
                <w:sz w:val="16"/>
                <w:szCs w:val="16"/>
              </w:rPr>
            </w:pPr>
          </w:p>
        </w:tc>
        <w:tc>
          <w:tcPr>
            <w:tcW w:w="44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872A5C" w14:textId="77777777">
            <w:pPr>
              <w:rPr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710088" w14:textId="77777777">
            <w:pPr>
              <w:rPr>
                <w:sz w:val="16"/>
                <w:szCs w:val="16"/>
              </w:rPr>
            </w:pPr>
          </w:p>
        </w:tc>
        <w:tc>
          <w:tcPr>
            <w:tcW w:w="40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2E5E03" w14:textId="77777777">
            <w:pPr>
              <w:rPr>
                <w:sz w:val="16"/>
                <w:szCs w:val="16"/>
              </w:rPr>
            </w:pPr>
          </w:p>
        </w:tc>
        <w:tc>
          <w:tcPr>
            <w:tcW w:w="4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9758D" w14:textId="77777777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7F819B" w14:textId="77777777">
            <w:pPr>
              <w:rPr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BF9EA" w14:textId="77777777">
            <w:pPr>
              <w:rPr>
                <w:sz w:val="16"/>
                <w:szCs w:val="16"/>
              </w:rPr>
            </w:pPr>
          </w:p>
        </w:tc>
      </w:tr>
      <w:tr w:rsidR="000D0F74" w14:paraId="4236470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656EA" w14:textId="77777777">
            <w:r>
              <w:rPr>
                <w:b/>
                <w:bCs/>
                <w:sz w:val="16"/>
                <w:szCs w:val="16"/>
              </w:rPr>
              <w:t>GLASGOW COMA SCALE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14911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REVISED TRAUMA SCORE (T-RTS)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CE6E5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Dostęp dożylny</w:t>
            </w: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62B13E" w14:textId="7777777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Ułożenie:</w:t>
            </w:r>
          </w:p>
        </w:tc>
      </w:tr>
      <w:tr w:rsidR="000D0F74" w14:paraId="7DEDB3A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4FB787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Otwieranie oczu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408F23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A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BFE411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słowna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9D3C69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B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2378FC" w14:textId="77777777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Reakcja ruchowa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1E54AAB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C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6E43F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GCS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32E76C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A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E50203" w14:textId="77777777">
            <w:r>
              <w:rPr>
                <w:b/>
                <w:bCs/>
                <w:sz w:val="11"/>
                <w:szCs w:val="11"/>
              </w:rPr>
              <w:t>SBP</w:t>
            </w:r>
            <w:r>
              <w:rPr>
                <w:sz w:val="11"/>
                <w:szCs w:val="11"/>
              </w:rPr>
              <w:t xml:space="preserve"> (mmHg)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8AF686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B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202675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Oddechy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01DB0" w14:textId="77777777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C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2FB1D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obwodowy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C67B32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70EAD4" w14:textId="77777777">
            <w:pPr>
              <w:rPr>
                <w:sz w:val="13"/>
                <w:szCs w:val="13"/>
              </w:rPr>
            </w:pPr>
          </w:p>
        </w:tc>
      </w:tr>
      <w:tr w:rsidR="000D0F74" w14:paraId="538846C4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1242C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Spontanicznie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985A7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D2FAA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Zorientowany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E6520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49D7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Spełnia polecenia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79EBC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6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56C2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15-14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82C59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E20FD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87502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1AAA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519605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9928A3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centralny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DC6FC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578B4F" w14:textId="77777777">
            <w:pPr>
              <w:suppressAutoHyphens w:val="0"/>
            </w:pPr>
          </w:p>
        </w:tc>
      </w:tr>
      <w:tr w:rsidR="000D0F74" w14:paraId="0B562A78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0FAAB7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głos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A14FC5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211828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Splątany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A870C0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FA54C3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Lokalizuje ból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92939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8830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13-11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B65BF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F344B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76-89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9EEDA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0EFD3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&gt;29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15555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3</w:t>
            </w:r>
          </w:p>
        </w:tc>
        <w:tc>
          <w:tcPr>
            <w:tcW w:w="99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677B828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Ilość dostępów</w:t>
            </w:r>
          </w:p>
        </w:tc>
        <w:tc>
          <w:tcPr>
            <w:tcW w:w="40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0B05F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BDAFE2F" w14:textId="77777777">
            <w:pPr>
              <w:suppressAutoHyphens w:val="0"/>
            </w:pPr>
          </w:p>
        </w:tc>
      </w:tr>
      <w:tr w:rsidR="000D0F74" w14:paraId="33950EDD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A7E57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Na ból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1A8541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700F5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Niewłaściwe słowa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6C7186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4BF634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Ucieczka od bólu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0D82C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4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E1DB1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10-8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9DCEC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136E1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50-75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72EC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F25D4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6-9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F0E4C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2</w:t>
            </w:r>
          </w:p>
        </w:tc>
        <w:tc>
          <w:tcPr>
            <w:tcW w:w="1397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56F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linia tętnicza</w:t>
            </w:r>
          </w:p>
          <w:p w:rsidR="000D0F74" w:rsidRDefault="000D0F74" w14:paraId="7C1066DC" w14:textId="77777777">
            <w:pPr>
              <w:rPr>
                <w:sz w:val="11"/>
                <w:szCs w:val="11"/>
              </w:rPr>
            </w:pPr>
          </w:p>
          <w:p w:rsidR="000D0F74" w:rsidRDefault="000D0F74" w14:paraId="1C4703F4" w14:textId="77777777">
            <w:pPr>
              <w:rPr>
                <w:sz w:val="11"/>
                <w:szCs w:val="11"/>
              </w:rPr>
            </w:pPr>
          </w:p>
          <w:p w:rsidR="000D0F74" w:rsidRDefault="000D0F74" w14:paraId="6B6F6F32" w14:textId="77777777">
            <w:pPr>
              <w:rPr>
                <w:sz w:val="11"/>
                <w:szCs w:val="11"/>
              </w:rPr>
            </w:pPr>
          </w:p>
          <w:p w:rsidR="000D0F74" w:rsidRDefault="000D0F74" w14:paraId="2D09BCEA" w14:textId="77777777">
            <w:pPr>
              <w:rPr>
                <w:sz w:val="11"/>
                <w:szCs w:val="11"/>
              </w:rPr>
            </w:pPr>
          </w:p>
          <w:p w:rsidR="000D0F74" w:rsidRDefault="00000000" w14:paraId="69A11846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…………………………………</w:t>
            </w: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2D2944" w14:textId="77777777">
            <w:pPr>
              <w:suppressAutoHyphens w:val="0"/>
            </w:pPr>
          </w:p>
        </w:tc>
      </w:tr>
      <w:tr w:rsidR="000D0F74" w14:paraId="3DC14B47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8031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 otwiera</w:t>
            </w: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4C264F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667626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Niezrozumiałe dźwięki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CF544A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E17579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zgięciowa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646D95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CCEA09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7-5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B2D3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43726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897D57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9A3FD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1-5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19098D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1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433EC1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5CB27C3" w14:textId="77777777">
            <w:pPr>
              <w:suppressAutoHyphens w:val="0"/>
            </w:pPr>
          </w:p>
        </w:tc>
      </w:tr>
      <w:tr w:rsidR="000D0F74" w14:paraId="00CCD2C6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71C673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D6F396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B71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578554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2B24B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Reakcja wyprostna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09ECBB9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FA684C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4-3</w:t>
            </w: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F80219E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96ADE5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9A2201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01744ED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BF34B" w14:textId="77777777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0</w:t>
            </w: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714AC2" w14:textId="77777777">
            <w:pPr>
              <w:suppressAutoHyphens w:val="0"/>
            </w:pPr>
          </w:p>
        </w:tc>
        <w:tc>
          <w:tcPr>
            <w:tcW w:w="1238" w:type="dxa"/>
            <w:gridSpan w:val="3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54DB2B0" w14:textId="77777777">
            <w:pPr>
              <w:suppressAutoHyphens w:val="0"/>
            </w:pPr>
          </w:p>
        </w:tc>
      </w:tr>
      <w:tr w:rsidR="000D0F74" w14:paraId="0308CBDA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11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BE9852" w14:textId="77777777">
            <w:pPr>
              <w:rPr>
                <w:b/>
                <w:bCs/>
                <w:sz w:val="13"/>
                <w:szCs w:val="13"/>
              </w:rPr>
            </w:pPr>
          </w:p>
        </w:tc>
        <w:tc>
          <w:tcPr>
            <w:tcW w:w="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669F1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7B13ED" w14:textId="77777777">
            <w:pPr>
              <w:rPr>
                <w:sz w:val="13"/>
                <w:szCs w:val="13"/>
              </w:rPr>
            </w:pPr>
          </w:p>
        </w:tc>
        <w:tc>
          <w:tcPr>
            <w:tcW w:w="28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8289D" w14:textId="77777777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30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FAEDBF" w14:textId="77777777">
            <w:pPr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Brak</w:t>
            </w:r>
          </w:p>
        </w:tc>
        <w:tc>
          <w:tcPr>
            <w:tcW w:w="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7F82A3" w14:textId="77777777"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</w:t>
            </w:r>
          </w:p>
        </w:tc>
        <w:tc>
          <w:tcPr>
            <w:tcW w:w="75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3A7A4" w14:textId="77777777">
            <w:pPr>
              <w:rPr>
                <w:sz w:val="11"/>
                <w:szCs w:val="11"/>
              </w:rPr>
            </w:pPr>
          </w:p>
        </w:tc>
        <w:tc>
          <w:tcPr>
            <w:tcW w:w="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03254E" w14:textId="77777777">
            <w:pPr>
              <w:rPr>
                <w:sz w:val="11"/>
                <w:szCs w:val="11"/>
              </w:rPr>
            </w:pPr>
          </w:p>
        </w:tc>
        <w:tc>
          <w:tcPr>
            <w:tcW w:w="8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BAFC4C" w14:textId="77777777">
            <w:pPr>
              <w:rPr>
                <w:sz w:val="11"/>
                <w:szCs w:val="11"/>
              </w:rPr>
            </w:pPr>
          </w:p>
        </w:tc>
        <w:tc>
          <w:tcPr>
            <w:tcW w:w="2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6DDD15" w14:textId="77777777">
            <w:pPr>
              <w:rPr>
                <w:sz w:val="11"/>
                <w:szCs w:val="11"/>
              </w:rPr>
            </w:pPr>
          </w:p>
        </w:tc>
        <w:tc>
          <w:tcPr>
            <w:tcW w:w="69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C73090" w14:textId="77777777">
            <w:pPr>
              <w:rPr>
                <w:sz w:val="11"/>
                <w:szCs w:val="11"/>
              </w:rPr>
            </w:pPr>
          </w:p>
        </w:tc>
        <w:tc>
          <w:tcPr>
            <w:tcW w:w="2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EFE85" w14:textId="77777777">
            <w:pPr>
              <w:rPr>
                <w:sz w:val="11"/>
                <w:szCs w:val="11"/>
              </w:rPr>
            </w:pPr>
          </w:p>
        </w:tc>
        <w:tc>
          <w:tcPr>
            <w:tcW w:w="1397" w:type="dxa"/>
            <w:gridSpan w:val="4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97180D" w14:textId="77777777">
            <w:pPr>
              <w:suppressAutoHyphens w:val="0"/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825521" w14:textId="77777777">
            <w:pPr>
              <w:rPr>
                <w:sz w:val="16"/>
                <w:szCs w:val="16"/>
              </w:rPr>
            </w:pPr>
          </w:p>
        </w:tc>
      </w:tr>
      <w:tr w:rsidR="000D0F74" w14:paraId="1D7007BF" w14:textId="77777777">
        <w:tblPrEx>
          <w:tblCellMar>
            <w:top w:w="0" w:type="dxa"/>
            <w:bottom w:w="0" w:type="dxa"/>
          </w:tblCellMar>
        </w:tblPrEx>
        <w:trPr>
          <w:trHeight w:val="227" w:hRule="exact"/>
        </w:trPr>
        <w:tc>
          <w:tcPr>
            <w:tcW w:w="4700" w:type="dxa"/>
            <w:gridSpan w:val="9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811D27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GCS = A + B + C</w:t>
            </w:r>
          </w:p>
        </w:tc>
        <w:tc>
          <w:tcPr>
            <w:tcW w:w="3136" w:type="dxa"/>
            <w:gridSpan w:val="11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80211" w14:textId="77777777">
            <w:pPr>
              <w:jc w:val="center"/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T-RTS = A + B + C</w:t>
            </w:r>
          </w:p>
        </w:tc>
        <w:tc>
          <w:tcPr>
            <w:tcW w:w="1397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8406AE" w14:textId="77777777">
            <w:pPr>
              <w:rPr>
                <w:sz w:val="11"/>
                <w:szCs w:val="11"/>
              </w:rPr>
            </w:pPr>
          </w:p>
        </w:tc>
        <w:tc>
          <w:tcPr>
            <w:tcW w:w="123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11ADB" w14:textId="77777777">
            <w:pPr>
              <w:rPr>
                <w:sz w:val="16"/>
                <w:szCs w:val="16"/>
              </w:rPr>
            </w:pPr>
          </w:p>
        </w:tc>
      </w:tr>
    </w:tbl>
    <w:p w:rsidR="000D0F74" w:rsidRDefault="00000000" w14:paraId="6DE5E919" w14:textId="77777777">
      <w:pPr>
        <w:ind w:firstLine="708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Osoba nadzorująca:</w:t>
      </w: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2A116A17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2C658F" w14:textId="77777777">
            <w:r>
              <w:rPr>
                <w:noProof/>
              </w:rPr>
              <w:lastRenderedPageBreak/>
              <w:drawing>
                <wp:inline distT="0" distB="0" distL="0" distR="0" wp14:anchorId="1D6AE3F7" wp14:editId="28B84450">
                  <wp:extent cx="507959" cy="507959"/>
                  <wp:effectExtent l="0" t="0" r="6391" b="6391"/>
                  <wp:docPr id="1749961425" name="Obraz 96858999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A40F3FE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8DD375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9A08C7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3F39DA9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982D9FF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INDYWIDUALNA KARTA</w:t>
            </w:r>
          </w:p>
          <w:p w:rsidR="000D0F74" w:rsidRDefault="00000000" w14:paraId="1BF1E60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ZLECEŃ LEKARSKICH</w:t>
            </w:r>
          </w:p>
        </w:tc>
      </w:tr>
    </w:tbl>
    <w:p w:rsidR="000D0F74" w:rsidRDefault="000D0F74" w14:paraId="791FB0E5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6"/>
        <w:gridCol w:w="4133"/>
        <w:gridCol w:w="142"/>
        <w:gridCol w:w="283"/>
        <w:gridCol w:w="1828"/>
        <w:gridCol w:w="116"/>
        <w:gridCol w:w="324"/>
        <w:gridCol w:w="1814"/>
      </w:tblGrid>
      <w:tr w:rsidR="000D0F74" w14:paraId="2252B115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D23867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NAZWISKO I IMIĘ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CAA0F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8DB32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 GODZINA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1F3C22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06.07.2023 19:28</w:t>
            </w:r>
            <w:proofErr w:type="spellEnd"/>
          </w:p>
        </w:tc>
      </w:tr>
      <w:tr w:rsidR="000D0F74" w14:paraId="200847BE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60261A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PESEL / DATA UR.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A2AB7B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88121314895</w:t>
            </w: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99671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SALA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141220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Poczekalnia</w:t>
            </w:r>
            <w:proofErr w:type="spellEnd"/>
          </w:p>
        </w:tc>
      </w:tr>
      <w:tr w:rsidR="000D0F74" w14:paraId="116061C1" w14:textId="77777777">
        <w:tblPrEx>
          <w:tblCellMar>
            <w:top w:w="0" w:type="dxa"/>
            <w:bottom w:w="0" w:type="dxa"/>
          </w:tblCellMar>
        </w:tblPrEx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50FFF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ALERGIE NA LEKI</w:t>
            </w:r>
          </w:p>
        </w:tc>
        <w:tc>
          <w:tcPr>
            <w:tcW w:w="42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33B0E2" w14:textId="77777777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A2B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WIEK</w:t>
            </w:r>
          </w:p>
        </w:tc>
        <w:tc>
          <w:tcPr>
            <w:tcW w:w="213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6346" w14:textId="77777777">
            <w:pPr>
              <w:rPr>
                <w:sz w:val="18"/>
                <w:szCs w:val="18"/>
              </w:rPr>
            </w:pPr>
          </w:p>
        </w:tc>
      </w:tr>
      <w:tr w:rsidR="000D0F74" w14:paraId="02951FAC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92DD1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ROZPOZNANIE</w:t>
            </w:r>
          </w:p>
        </w:tc>
        <w:tc>
          <w:tcPr>
            <w:tcW w:w="864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397D9F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</w:t>
            </w:r>
            <w:proofErr w:type="spellEnd"/>
          </w:p>
        </w:tc>
      </w:tr>
      <w:tr w:rsidR="000D0F74" w14:paraId="44BEFC25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594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ECB3F8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OBSERWACJE RATOWNICZO-PIELĘGNIARSKIE</w:t>
            </w:r>
          </w:p>
        </w:tc>
        <w:tc>
          <w:tcPr>
            <w:tcW w:w="4507" w:type="dxa"/>
            <w:gridSpan w:val="6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C10A8F" w14:textId="7777777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ZLECONE BADANIA</w:t>
            </w:r>
          </w:p>
        </w:tc>
      </w:tr>
      <w:tr w:rsidR="000D0F74" w14:paraId="5CF2EFD9" w14:textId="77777777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5949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DBFC5E" w14:textId="77777777">
            <w:pPr>
              <w:rPr>
                <w:sz w:val="18"/>
                <w:szCs w:val="18"/>
              </w:rPr>
            </w:pPr>
          </w:p>
          <w:p w:rsidR="000D0F74" w:rsidRDefault="000D0F74" w14:paraId="2B6D95B1" w14:textId="77777777">
            <w:pPr>
              <w:rPr>
                <w:sz w:val="18"/>
                <w:szCs w:val="18"/>
              </w:rPr>
            </w:pPr>
          </w:p>
          <w:p w:rsidR="000D0F74" w:rsidRDefault="000D0F74" w14:paraId="26145E60" w14:textId="77777777">
            <w:pPr>
              <w:rPr>
                <w:sz w:val="18"/>
                <w:szCs w:val="18"/>
              </w:rPr>
            </w:pPr>
          </w:p>
          <w:p w:rsidR="000D0F74" w:rsidRDefault="000D0F74" w14:paraId="76754FC1" w14:textId="77777777">
            <w:pPr>
              <w:rPr>
                <w:sz w:val="18"/>
                <w:szCs w:val="18"/>
              </w:rPr>
            </w:pPr>
          </w:p>
          <w:p w:rsidR="000D0F74" w:rsidRDefault="000D0F74" w14:paraId="0D8198E0" w14:textId="77777777">
            <w:pPr>
              <w:rPr>
                <w:sz w:val="18"/>
                <w:szCs w:val="18"/>
              </w:rPr>
            </w:pPr>
          </w:p>
          <w:p w:rsidR="000D0F74" w:rsidRDefault="000D0F74" w14:paraId="3FD2834B" w14:textId="77777777">
            <w:pPr>
              <w:rPr>
                <w:sz w:val="18"/>
                <w:szCs w:val="18"/>
              </w:rPr>
            </w:pPr>
          </w:p>
          <w:p w:rsidR="000D0F74" w:rsidRDefault="000D0F74" w14:paraId="0A03BDC0" w14:textId="77777777">
            <w:pPr>
              <w:rPr>
                <w:sz w:val="18"/>
                <w:szCs w:val="18"/>
              </w:rPr>
            </w:pPr>
          </w:p>
          <w:p w:rsidR="000D0F74" w:rsidRDefault="000D0F74" w14:paraId="4C9318A2" w14:textId="77777777">
            <w:pPr>
              <w:rPr>
                <w:sz w:val="18"/>
                <w:szCs w:val="18"/>
              </w:rPr>
            </w:pPr>
          </w:p>
          <w:p w:rsidR="000D0F74" w:rsidRDefault="000D0F74" w14:paraId="4224ED4C" w14:textId="77777777">
            <w:pPr>
              <w:rPr>
                <w:sz w:val="18"/>
                <w:szCs w:val="18"/>
              </w:rPr>
            </w:pPr>
          </w:p>
          <w:p w:rsidR="000D0F74" w:rsidRDefault="000D0F74" w14:paraId="1DB04C69" w14:textId="77777777">
            <w:pPr>
              <w:rPr>
                <w:sz w:val="18"/>
                <w:szCs w:val="18"/>
              </w:rPr>
            </w:pPr>
          </w:p>
          <w:p w:rsidR="000D0F74" w:rsidRDefault="000D0F74" w14:paraId="0F701CC8" w14:textId="77777777">
            <w:pPr>
              <w:rPr>
                <w:sz w:val="18"/>
                <w:szCs w:val="18"/>
              </w:rPr>
            </w:pPr>
          </w:p>
          <w:p w:rsidR="000D0F74" w:rsidRDefault="000D0F74" w14:paraId="5B0CE6D1" w14:textId="77777777">
            <w:pPr>
              <w:rPr>
                <w:sz w:val="18"/>
                <w:szCs w:val="18"/>
              </w:rPr>
            </w:pPr>
          </w:p>
          <w:p w:rsidR="000D0F74" w:rsidRDefault="000D0F74" w14:paraId="18FFC8AE" w14:textId="77777777">
            <w:pPr>
              <w:rPr>
                <w:sz w:val="18"/>
                <w:szCs w:val="18"/>
              </w:rPr>
            </w:pPr>
          </w:p>
          <w:p w:rsidR="000D0F74" w:rsidRDefault="000D0F74" w14:paraId="27C26C24" w14:textId="77777777">
            <w:pPr>
              <w:rPr>
                <w:sz w:val="18"/>
                <w:szCs w:val="18"/>
              </w:rPr>
            </w:pPr>
          </w:p>
          <w:p w:rsidR="000D0F74" w:rsidRDefault="000D0F74" w14:paraId="68BB6C01" w14:textId="77777777">
            <w:pPr>
              <w:rPr>
                <w:sz w:val="18"/>
                <w:szCs w:val="18"/>
              </w:rPr>
            </w:pPr>
          </w:p>
          <w:p w:rsidR="000D0F74" w:rsidRDefault="000D0F74" w14:paraId="792B54C7" w14:textId="77777777">
            <w:pPr>
              <w:rPr>
                <w:sz w:val="18"/>
                <w:szCs w:val="18"/>
              </w:rPr>
            </w:pPr>
          </w:p>
          <w:p w:rsidR="000D0F74" w:rsidRDefault="000D0F74" w14:paraId="0E603E26" w14:textId="77777777">
            <w:pPr>
              <w:rPr>
                <w:sz w:val="18"/>
                <w:szCs w:val="18"/>
              </w:rPr>
            </w:pPr>
          </w:p>
          <w:p w:rsidR="000D0F74" w:rsidRDefault="00000000" w14:paraId="1D3CE1FE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………………………………………………………………………………….</w:t>
            </w:r>
          </w:p>
          <w:p w:rsidR="000D0F74" w:rsidRDefault="00000000" w14:paraId="43B68ADD" w14:textId="77777777">
            <w:pPr>
              <w:jc w:val="right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podpis i pieczęć ratownika medycznego / pielęgniarki</w:t>
            </w:r>
          </w:p>
          <w:p w:rsidR="000D0F74" w:rsidRDefault="000D0F74" w14:paraId="4CFA25F6" w14:textId="77777777">
            <w:pPr>
              <w:rPr>
                <w:sz w:val="18"/>
                <w:szCs w:val="18"/>
              </w:rPr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8F3ADD" w14:textId="77777777"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20ABA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F23E43" w14:textId="77777777">
            <w:pPr>
              <w:jc w:val="center"/>
            </w:pPr>
            <w:r>
              <w:rPr>
                <w:rFonts w:ascii="Symbol" w:hAnsi="Symbol" w:eastAsia="Symbol" w:cs="Symbol"/>
                <w:b/>
                <w:bCs/>
              </w:rPr>
              <w:t></w:t>
            </w: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4B6F21" w14:textId="77777777">
            <w:pPr>
              <w:jc w:val="center"/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</w:tr>
      <w:tr w:rsidR="000D0F74" w14:paraId="144248C0" w14:textId="77777777">
        <w:tblPrEx>
          <w:tblCellMar>
            <w:top w:w="0" w:type="dxa"/>
            <w:bottom w:w="0" w:type="dxa"/>
          </w:tblCellMar>
        </w:tblPrEx>
        <w:trPr>
          <w:trHeight w:val="551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EE82DC6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30EBE1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D606C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morfologia</w:t>
            </w:r>
          </w:p>
          <w:p w:rsidR="000D0F74" w:rsidRDefault="000D0F74" w14:paraId="3CCE0928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224B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874A82" w14:textId="77777777">
            <w:pPr>
              <w:rPr>
                <w:sz w:val="18"/>
                <w:szCs w:val="18"/>
              </w:rPr>
            </w:pPr>
          </w:p>
        </w:tc>
      </w:tr>
      <w:tr w:rsidR="000D0F74" w14:paraId="11FE5D83" w14:textId="77777777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EDBA5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1F46B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FDA86C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71A5A8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ED19AA" w14:textId="77777777">
            <w:pPr>
              <w:rPr>
                <w:sz w:val="18"/>
                <w:szCs w:val="18"/>
              </w:rPr>
            </w:pPr>
          </w:p>
        </w:tc>
      </w:tr>
      <w:tr w:rsidR="000D0F74" w14:paraId="2CCC6A61" w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6561A64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3F6A30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D97094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czasy krzepnięcia</w:t>
            </w:r>
          </w:p>
          <w:p w:rsidR="000D0F74" w:rsidRDefault="000D0F74" w14:paraId="0FC0C000" w14:textId="77777777">
            <w:pPr>
              <w:rPr>
                <w:sz w:val="18"/>
                <w:szCs w:val="18"/>
              </w:rPr>
            </w:pP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27891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285833" w14:textId="77777777">
            <w:pPr>
              <w:rPr>
                <w:sz w:val="18"/>
                <w:szCs w:val="18"/>
              </w:rPr>
            </w:pPr>
          </w:p>
        </w:tc>
      </w:tr>
      <w:tr w:rsidR="000D0F74" w14:paraId="25D4DEB7" w14:textId="77777777">
        <w:tblPrEx>
          <w:tblCellMar>
            <w:top w:w="0" w:type="dxa"/>
            <w:bottom w:w="0" w:type="dxa"/>
          </w:tblCellMar>
        </w:tblPrEx>
        <w:trPr>
          <w:trHeight w:val="68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919DA83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E0B42C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6CDAFE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rkz</w:t>
            </w:r>
            <w:proofErr w:type="spellEnd"/>
            <w:r>
              <w:rPr>
                <w:sz w:val="18"/>
                <w:szCs w:val="18"/>
              </w:rPr>
              <w:t xml:space="preserve"> pakiet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1A2867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8CC100" w14:textId="77777777">
            <w:pPr>
              <w:rPr>
                <w:sz w:val="18"/>
                <w:szCs w:val="18"/>
              </w:rPr>
            </w:pPr>
          </w:p>
        </w:tc>
      </w:tr>
      <w:tr w:rsidR="000D0F74" w14:paraId="1959DB9A" w14:textId="77777777">
        <w:tblPrEx>
          <w:tblCellMar>
            <w:top w:w="0" w:type="dxa"/>
            <w:bottom w:w="0" w:type="dxa"/>
          </w:tblCellMar>
        </w:tblPrEx>
        <w:trPr>
          <w:trHeight w:val="698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270D16B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1EE5E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662495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kontrolna biochemia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6505B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957FF0" w14:textId="77777777">
            <w:pPr>
              <w:rPr>
                <w:sz w:val="18"/>
                <w:szCs w:val="18"/>
              </w:rPr>
            </w:pPr>
          </w:p>
        </w:tc>
      </w:tr>
      <w:tr w:rsidR="000D0F74" w14:paraId="37A4AE5C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5949" w:type="dxa"/>
            <w:gridSpan w:val="2"/>
            <w:vMerge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74A6C60" w14:textId="77777777">
            <w:pPr>
              <w:suppressAutoHyphens w:val="0"/>
            </w:pPr>
          </w:p>
        </w:tc>
        <w:tc>
          <w:tcPr>
            <w:tcW w:w="425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C7903" w14:textId="77777777">
            <w:pPr>
              <w:rPr>
                <w:sz w:val="18"/>
                <w:szCs w:val="18"/>
              </w:rPr>
            </w:pPr>
          </w:p>
        </w:tc>
        <w:tc>
          <w:tcPr>
            <w:tcW w:w="182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E2B55A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EKG</w:t>
            </w:r>
          </w:p>
        </w:tc>
        <w:tc>
          <w:tcPr>
            <w:tcW w:w="440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811745" w14:textId="77777777">
            <w:pPr>
              <w:rPr>
                <w:sz w:val="18"/>
                <w:szCs w:val="18"/>
              </w:rPr>
            </w:pPr>
          </w:p>
        </w:tc>
        <w:tc>
          <w:tcPr>
            <w:tcW w:w="181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668FBA" w14:textId="77777777">
            <w:pPr>
              <w:rPr>
                <w:sz w:val="18"/>
                <w:szCs w:val="18"/>
              </w:rPr>
            </w:pPr>
          </w:p>
        </w:tc>
      </w:tr>
    </w:tbl>
    <w:p w:rsidR="000D0F74" w:rsidRDefault="000D0F74" w14:paraId="43C1C674" w14:textId="77777777">
      <w:pPr>
        <w:rPr>
          <w:b/>
          <w:bCs/>
          <w:sz w:val="16"/>
          <w:szCs w:val="16"/>
        </w:rPr>
      </w:pPr>
    </w:p>
    <w:p w:rsidR="000D0F74" w:rsidRDefault="000D0F74" w14:paraId="7BE73178" w14:textId="77777777">
      <w:pPr>
        <w:ind w:firstLine="708"/>
        <w:rPr>
          <w:b/>
          <w:bCs/>
          <w:sz w:val="16"/>
          <w:szCs w:val="16"/>
        </w:rPr>
      </w:pPr>
    </w:p>
    <w:tbl>
      <w:tblPr>
        <w:tblW w:w="104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00"/>
        <w:gridCol w:w="1054"/>
        <w:gridCol w:w="1547"/>
        <w:gridCol w:w="1094"/>
        <w:gridCol w:w="1590"/>
      </w:tblGrid>
      <w:tr w:rsidR="000D0F74" w14:paraId="775A47C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61C6E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ZLECENIE</w:t>
            </w:r>
          </w:p>
          <w:p w:rsidR="000D0F74" w:rsidRDefault="00000000" w14:paraId="15192F2B" w14:textId="77777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(nazwa leku, dawka, droga podania)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33999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zlecenia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5662C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zlecającego</w:t>
            </w: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9D5351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Godzina wykonania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923725" w14:textId="77777777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Podpis i pieczęć wykonującego</w:t>
            </w:r>
          </w:p>
        </w:tc>
      </w:tr>
      <w:tr w:rsidR="000D0F74" w14:paraId="4C9429E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80861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A60B3C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B09CA9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AD31B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58D17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68542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70AC71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677533F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8DF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34320F40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F7FEB2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6C4BD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A77F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91B1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1DB4F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1103F0B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160CA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7AB1B7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49AEA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BCF66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45DC2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BC55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6EA080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07087E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4F5C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1A8CC90E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2609EAB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7F278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C623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0178C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C4013E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75D9B05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19B33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FCC461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806AC0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0387B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7AC0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4987C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EA4158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38E25E5C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4E3473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423EE09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13ADF4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4087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C14E7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13B8E9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A995BD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0E77A71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4ABC1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11DF7C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05B73CBA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A15E38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8827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A17C8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32049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0E41AE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50E325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926CEB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0D54AB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9F978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861D5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1F9AA5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7C8D3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423ECA9A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D13216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C7B1C94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A044882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5E8EE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9CE824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829E11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6EF14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5558C187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EF44D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F30F692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747032A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5414E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B37D13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D2057D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29601B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0D0F74" w14:paraId="1663CE72" w14:textId="77777777">
        <w:tblPrEx>
          <w:tblCellMar>
            <w:top w:w="0" w:type="dxa"/>
            <w:bottom w:w="0" w:type="dxa"/>
          </w:tblCellMar>
        </w:tblPrEx>
        <w:tc>
          <w:tcPr>
            <w:tcW w:w="5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052A17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662C8A39" w14:textId="77777777">
            <w:pPr>
              <w:rPr>
                <w:b/>
                <w:bCs/>
                <w:sz w:val="16"/>
                <w:szCs w:val="16"/>
              </w:rPr>
            </w:pPr>
          </w:p>
          <w:p w:rsidR="000D0F74" w:rsidRDefault="000D0F74" w14:paraId="55BF8CB0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852FEE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8C77D6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DECF7" w14:textId="7777777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87742" w14:textId="77777777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0D0F74" w:rsidRDefault="000D0F74" w14:paraId="0DF3B4BC" w14:textId="77777777">
      <w:pPr>
        <w:rPr>
          <w:b/>
          <w:bCs/>
          <w:sz w:val="16"/>
          <w:szCs w:val="16"/>
        </w:rPr>
      </w:pPr>
    </w:p>
    <w:p w:rsidR="000D0F74" w:rsidRDefault="000D0F74" w14:paraId="59694CCD" w14:textId="77777777">
      <w:pPr>
        <w:rPr>
          <w:b/>
          <w:bCs/>
          <w:sz w:val="16"/>
          <w:szCs w:val="16"/>
        </w:rPr>
      </w:pPr>
    </w:p>
    <w:p w:rsidR="000D0F74" w:rsidRDefault="000D0F74" w14:paraId="37B43505" w14:textId="77777777">
      <w:pPr>
        <w:rPr>
          <w:b/>
          <w:bCs/>
          <w:sz w:val="16"/>
          <w:szCs w:val="16"/>
        </w:rPr>
      </w:pPr>
    </w:p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3987FEAA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2C933" w14:textId="77777777">
            <w:r>
              <w:rPr>
                <w:noProof/>
              </w:rPr>
              <w:lastRenderedPageBreak/>
              <w:drawing>
                <wp:inline distT="0" distB="0" distL="0" distR="0" wp14:anchorId="402172C6" wp14:editId="5E3CFB3B">
                  <wp:extent cx="507959" cy="507959"/>
                  <wp:effectExtent l="0" t="0" r="6391" b="6391"/>
                  <wp:docPr id="281505352" name="Obraz 1485461946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43CD6ED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3B21E242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1DF1C1A4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5E9E64E0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7D90DD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3141921B" w14:textId="77777777"/>
    <w:p w:rsidR="000D0F74" w:rsidRDefault="000D0F74" w14:paraId="3B8EE130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1E1E316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61BDEF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C06F51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B22B4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F610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6948E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075985CD" w14:textId="77777777"/>
    <w:tbl>
      <w:tblPr>
        <w:tblW w:w="104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62"/>
        <w:gridCol w:w="1900"/>
        <w:gridCol w:w="281"/>
        <w:gridCol w:w="280"/>
        <w:gridCol w:w="862"/>
        <w:gridCol w:w="2353"/>
        <w:gridCol w:w="236"/>
        <w:gridCol w:w="530"/>
        <w:gridCol w:w="895"/>
        <w:gridCol w:w="1975"/>
      </w:tblGrid>
      <w:tr w:rsidR="000D0F74" w14:paraId="4B7536DA" w14:textId="77777777">
        <w:tblPrEx>
          <w:tblCellMar>
            <w:top w:w="0" w:type="dxa"/>
            <w:bottom w:w="0" w:type="dxa"/>
          </w:tblCellMar>
        </w:tblPrEx>
        <w:tc>
          <w:tcPr>
            <w:tcW w:w="299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6EAC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1</w:t>
            </w: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EF4380" w14:textId="77777777">
            <w:pPr>
              <w:rPr>
                <w:b/>
                <w:bCs/>
              </w:rPr>
            </w:pPr>
          </w:p>
        </w:tc>
        <w:tc>
          <w:tcPr>
            <w:tcW w:w="3499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FD33F4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BF0929" w14:textId="77777777">
            <w:pPr>
              <w:rPr>
                <w:b/>
                <w:bCs/>
              </w:rPr>
            </w:pPr>
          </w:p>
        </w:tc>
        <w:tc>
          <w:tcPr>
            <w:tcW w:w="3403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CF3019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3-4</w:t>
            </w:r>
          </w:p>
        </w:tc>
      </w:tr>
      <w:tr w:rsidR="000D0F74" w14:paraId="255B312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C628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FE592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89.71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AED4A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Triage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421004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1590E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656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89.159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157D5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GCS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748B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2DEFA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4F72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99.97904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DEA48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Farmakoterapia dożylna</w:t>
            </w:r>
          </w:p>
        </w:tc>
      </w:tr>
      <w:tr w:rsidR="000D0F74" w14:paraId="51A1648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7A6C8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A267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89.00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66F8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Porada lekarska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5696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89AD0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C07F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E258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EKG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7AE6B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1300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CB5B1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87.030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71B10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głowy</w:t>
            </w:r>
          </w:p>
        </w:tc>
      </w:tr>
      <w:tr w:rsidR="000D0F74" w14:paraId="1EE3447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AB37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E297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B518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Opieka pielęgniarki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0391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FBF15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6712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2FC0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podstawowych funkcji życiowych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5A06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48936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4B7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4F86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Oznaczenie przemieszczenia mózgu</w:t>
            </w:r>
          </w:p>
        </w:tc>
      </w:tr>
      <w:tr w:rsidR="000D0F74" w14:paraId="2110EC5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6E54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75A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93.57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585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Opatrunek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61BB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5D95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45201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EBE17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Monitorowanie systemowego ciśnienia tętniczego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4D83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585F5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4F96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88.383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5647E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kr. szyjnego</w:t>
            </w:r>
          </w:p>
        </w:tc>
      </w:tr>
      <w:tr w:rsidR="000D0F74" w14:paraId="10F8189A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893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4C04F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89.522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68B3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EKG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B67D1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EA7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AA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D08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99eratury ciała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4A4C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313BC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CE4B6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309F8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TK:</w:t>
            </w:r>
          </w:p>
          <w:p w:rsidR="000D0F74" w:rsidRDefault="000D0F74" w14:paraId="29645BA7" w14:textId="77777777">
            <w:pPr>
              <w:rPr>
                <w:sz w:val="17"/>
                <w:szCs w:val="17"/>
              </w:rPr>
            </w:pPr>
          </w:p>
          <w:p w:rsidR="000D0F74" w:rsidRDefault="00000000" w14:paraId="0A1CE1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</w:t>
            </w:r>
          </w:p>
        </w:tc>
      </w:tr>
      <w:tr w:rsidR="000D0F74" w14:paraId="62479DF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D492D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11A26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89.602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590765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Pulsoksymetria</w:t>
            </w:r>
            <w:proofErr w:type="spellEnd"/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193D3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4EAE8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9CC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C0BA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Tlenoterapia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D9388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45B5C5A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FF2CE8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E9BEC0" w14:textId="77777777">
            <w:pPr>
              <w:suppressAutoHyphens w:val="0"/>
            </w:pPr>
          </w:p>
        </w:tc>
      </w:tr>
      <w:tr w:rsidR="000D0F74" w14:paraId="7B4722D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8330B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3F0DA9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89.34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9FE7AF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palcem odbytu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BF504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77C7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20EE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38.93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5F0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żył – inne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5EB3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03E0D21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78A6488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3FA26E" w14:textId="77777777">
            <w:pPr>
              <w:suppressAutoHyphens w:val="0"/>
            </w:pPr>
          </w:p>
        </w:tc>
      </w:tr>
      <w:tr w:rsidR="000D0F74" w14:paraId="731C31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10538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60DED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96.51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50FF7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oka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658EF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2B451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B0590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797A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antykoagulantu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63EE4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B8F2CF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47C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C1E4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TK z kontrastem:</w:t>
            </w:r>
          </w:p>
          <w:p w:rsidR="000D0F74" w:rsidRDefault="000D0F74" w14:paraId="505F1B88" w14:textId="77777777">
            <w:pPr>
              <w:rPr>
                <w:sz w:val="17"/>
                <w:szCs w:val="17"/>
              </w:rPr>
            </w:pPr>
          </w:p>
          <w:p w:rsidR="000D0F74" w:rsidRDefault="000D0F74" w14:paraId="6BB022E5" w14:textId="77777777">
            <w:pPr>
              <w:rPr>
                <w:sz w:val="17"/>
                <w:szCs w:val="17"/>
              </w:rPr>
            </w:pPr>
          </w:p>
          <w:p w:rsidR="000D0F74" w:rsidRDefault="00000000" w14:paraId="5F379A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…………………………………….</w:t>
            </w:r>
          </w:p>
        </w:tc>
      </w:tr>
      <w:tr w:rsidR="000D0F74" w14:paraId="1699CC2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1996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18737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6BC1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ucha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EAD65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E949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7206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73B8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sterydów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FF4A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ADA5D0C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308B27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56F8F7" w14:textId="77777777">
            <w:pPr>
              <w:suppressAutoHyphens w:val="0"/>
            </w:pPr>
          </w:p>
        </w:tc>
      </w:tr>
      <w:tr w:rsidR="000D0F74" w14:paraId="7CD5A28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391B3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D668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97.642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85D75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cewnika moczowego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A24DD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0FDE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698E1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CD5E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trankwilizatora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26FF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8133A1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75566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283FEDF" w14:textId="77777777">
            <w:pPr>
              <w:suppressAutoHyphens w:val="0"/>
            </w:pPr>
          </w:p>
        </w:tc>
      </w:tr>
      <w:tr w:rsidR="000D0F74" w14:paraId="23D24A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C8F60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9239A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99.844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BA0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pasami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F0D3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0A8F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2C6A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30C71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elektrolitów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5FDEA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EED70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BB56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03.311</w:t>
            </w: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E2C5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lędźwiowe</w:t>
            </w:r>
          </w:p>
        </w:tc>
      </w:tr>
      <w:tr w:rsidR="000D0F74" w14:paraId="23BD3D3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860C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A900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99.99913</w:t>
            </w: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8097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Stwierdzenie zgonu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532CA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E4226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7FA3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17106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innej substancji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DD4C5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C7327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735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EDF42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Zapewnienie transportu lotniczego</w:t>
            </w:r>
          </w:p>
        </w:tc>
      </w:tr>
      <w:tr w:rsidR="000D0F74" w14:paraId="6B30515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E30D4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A82090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A14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- podstawa</w:t>
            </w:r>
          </w:p>
        </w:tc>
        <w:tc>
          <w:tcPr>
            <w:tcW w:w="281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D589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FD55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D43F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99.38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82C27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Podanie anatoksyny tężcowej</w:t>
            </w:r>
          </w:p>
        </w:tc>
        <w:tc>
          <w:tcPr>
            <w:tcW w:w="23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6C12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01F6E0" w14:textId="77777777">
            <w:pPr>
              <w:suppressAutoHyphens w:val="0"/>
            </w:pPr>
          </w:p>
        </w:tc>
        <w:tc>
          <w:tcPr>
            <w:tcW w:w="89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D68E7DC" w14:textId="77777777">
            <w:pPr>
              <w:suppressAutoHyphens w:val="0"/>
            </w:pPr>
          </w:p>
        </w:tc>
        <w:tc>
          <w:tcPr>
            <w:tcW w:w="1977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93BFC3" w14:textId="77777777">
            <w:pPr>
              <w:suppressAutoHyphens w:val="0"/>
            </w:pPr>
          </w:p>
        </w:tc>
      </w:tr>
      <w:tr w:rsidR="000D0F74" w14:paraId="689CFF0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D449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2DCB9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E8658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8BC7AE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783DAC" w14:textId="77777777">
            <w:pPr>
              <w:jc w:val="center"/>
              <w:rPr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RTG</w:t>
            </w:r>
          </w:p>
        </w:tc>
        <w:tc>
          <w:tcPr>
            <w:tcW w:w="23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E2B2B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EE2DE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2FB1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4664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Transport </w:t>
            </w:r>
            <w:proofErr w:type="spellStart"/>
            <w:r>
              <w:rPr>
                <w:sz w:val="17"/>
                <w:szCs w:val="17"/>
              </w:rPr>
              <w:t>międzyszpitalny</w:t>
            </w:r>
            <w:proofErr w:type="spellEnd"/>
          </w:p>
        </w:tc>
      </w:tr>
      <w:tr w:rsidR="000D0F74" w14:paraId="1A8C070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F05D1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3072B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AD4F6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CD52AF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E9B2B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7986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87.440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38E1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Klatka piersiowa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2CCB1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782FE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D2CF7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6DEF8F" w14:textId="77777777">
            <w:pPr>
              <w:rPr>
                <w:sz w:val="17"/>
                <w:szCs w:val="17"/>
              </w:rPr>
            </w:pPr>
          </w:p>
        </w:tc>
      </w:tr>
      <w:tr w:rsidR="000D0F74" w14:paraId="601BD97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F5AB3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B5845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A2DC0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DF5A3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941AC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47D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CECC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Ręka/nadgarstek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7B630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93532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EA7EF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160071" w14:textId="77777777">
            <w:pPr>
              <w:rPr>
                <w:sz w:val="17"/>
                <w:szCs w:val="17"/>
              </w:rPr>
            </w:pPr>
          </w:p>
        </w:tc>
      </w:tr>
      <w:tr w:rsidR="000D0F74" w14:paraId="17BB95A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1E7E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B05B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7784DE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30F96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DC226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20C8B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C12BF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Przedramię/łokieć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C1472D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D4610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9A9DD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A6DEBC" w14:textId="77777777">
            <w:pPr>
              <w:rPr>
                <w:sz w:val="17"/>
                <w:szCs w:val="17"/>
              </w:rPr>
            </w:pPr>
          </w:p>
        </w:tc>
      </w:tr>
      <w:tr w:rsidR="000D0F74" w14:paraId="4135FA6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69333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DD742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BDF37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318993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779D7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E119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9574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Bark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D431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38B37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A0B03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953C45" w14:textId="77777777">
            <w:pPr>
              <w:rPr>
                <w:sz w:val="17"/>
                <w:szCs w:val="17"/>
              </w:rPr>
            </w:pPr>
          </w:p>
        </w:tc>
      </w:tr>
      <w:tr w:rsidR="000D0F74" w14:paraId="05AF71C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D546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F3C0A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32157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6D5CE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92D7D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E7075C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88.28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B6439F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Stopa/st. skokowy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0F300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47364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F9C4C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FF5D69" w14:textId="77777777">
            <w:pPr>
              <w:rPr>
                <w:sz w:val="17"/>
                <w:szCs w:val="17"/>
              </w:rPr>
            </w:pPr>
          </w:p>
        </w:tc>
      </w:tr>
      <w:tr w:rsidR="000D0F74" w14:paraId="43910224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AD3AC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3FF4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55996B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EB680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38D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D6475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0147C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Kolano/podudzie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2B702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7AD10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2B8B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65FC68" w14:textId="77777777">
            <w:pPr>
              <w:rPr>
                <w:sz w:val="17"/>
                <w:szCs w:val="17"/>
              </w:rPr>
            </w:pPr>
          </w:p>
        </w:tc>
      </w:tr>
      <w:tr w:rsidR="000D0F74" w14:paraId="345DFA1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0BE92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FD7C34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929F58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7E59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30681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15183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88.110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B4EA6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Miednica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6043D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1716D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6B5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944B7" w14:textId="77777777">
            <w:pPr>
              <w:rPr>
                <w:sz w:val="17"/>
                <w:szCs w:val="17"/>
              </w:rPr>
            </w:pPr>
          </w:p>
        </w:tc>
      </w:tr>
      <w:tr w:rsidR="000D0F74" w14:paraId="116F522D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504DD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C7639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7443E9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22238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BA223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BED9C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87.221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B5FD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szyjny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CB7057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A1AD1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7961DB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ABF1FD" w14:textId="77777777">
            <w:pPr>
              <w:rPr>
                <w:sz w:val="17"/>
                <w:szCs w:val="17"/>
              </w:rPr>
            </w:pPr>
          </w:p>
        </w:tc>
      </w:tr>
      <w:tr w:rsidR="000D0F74" w14:paraId="2859F64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B044F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528F8B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59C33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777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CDAE2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9DED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87.241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B3B6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Kręgosłup lędźwiowy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96C3BBC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3C9E32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DCA9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A1E84F" w14:textId="77777777">
            <w:pPr>
              <w:rPr>
                <w:sz w:val="17"/>
                <w:szCs w:val="17"/>
              </w:rPr>
            </w:pPr>
          </w:p>
        </w:tc>
      </w:tr>
      <w:tr w:rsidR="000D0F74" w14:paraId="7060D9A3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4A5BB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AC2A8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E7803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2E804B" w14:textId="77777777">
            <w:pPr>
              <w:rPr>
                <w:sz w:val="17"/>
                <w:szCs w:val="17"/>
              </w:rPr>
            </w:pPr>
          </w:p>
        </w:tc>
        <w:tc>
          <w:tcPr>
            <w:tcW w:w="3499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C8D92" w14:textId="77777777">
            <w:pPr>
              <w:rPr>
                <w:sz w:val="17"/>
                <w:szCs w:val="17"/>
              </w:rPr>
            </w:pPr>
          </w:p>
        </w:tc>
        <w:tc>
          <w:tcPr>
            <w:tcW w:w="2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CFE91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DE30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6B954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4AA9CC" w14:textId="77777777">
            <w:pPr>
              <w:rPr>
                <w:sz w:val="17"/>
                <w:szCs w:val="17"/>
              </w:rPr>
            </w:pPr>
          </w:p>
        </w:tc>
      </w:tr>
      <w:tr w:rsidR="000D0F74" w14:paraId="1BDBEFA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A3CF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50FE2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23F9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BF14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88CB8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4A0A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C32F3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nasiękowe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7D61B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DDA45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F5C7D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FF513A" w14:textId="77777777">
            <w:pPr>
              <w:rPr>
                <w:sz w:val="17"/>
                <w:szCs w:val="17"/>
              </w:rPr>
            </w:pPr>
          </w:p>
        </w:tc>
      </w:tr>
      <w:tr w:rsidR="000D0F74" w14:paraId="7E2A827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6458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26B7D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67A4D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2BE855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7CD40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DFD0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401CF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A48832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09DD26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75E5B9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AF233" w14:textId="77777777">
            <w:pPr>
              <w:rPr>
                <w:sz w:val="17"/>
                <w:szCs w:val="17"/>
              </w:rPr>
            </w:pPr>
          </w:p>
        </w:tc>
      </w:tr>
      <w:tr w:rsidR="000D0F74" w14:paraId="2480999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DB02D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07D6C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C77BBD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E2EDA2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C32FE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1107D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96.59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BB56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rany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E599A5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4299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CF0E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B2C6C7" w14:textId="77777777">
            <w:pPr>
              <w:rPr>
                <w:sz w:val="17"/>
                <w:szCs w:val="17"/>
              </w:rPr>
            </w:pPr>
          </w:p>
        </w:tc>
      </w:tr>
      <w:tr w:rsidR="000D0F74" w14:paraId="3039E12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91BC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09C65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A9CFF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5AE9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89DE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4F14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97.891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E15B7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szwów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7F195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FBACB1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1CE1D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910AFED" w14:textId="77777777">
            <w:pPr>
              <w:rPr>
                <w:sz w:val="17"/>
                <w:szCs w:val="17"/>
              </w:rPr>
            </w:pPr>
          </w:p>
        </w:tc>
      </w:tr>
      <w:tr w:rsidR="000D0F74" w14:paraId="053CD952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E742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AA26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4558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010FC6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C71DF0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D42F2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98.20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225A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c. obcego bez nacięcia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EACE0F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0018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6763C21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D9369" w14:textId="77777777">
            <w:pPr>
              <w:rPr>
                <w:sz w:val="17"/>
                <w:szCs w:val="17"/>
              </w:rPr>
            </w:pPr>
          </w:p>
        </w:tc>
      </w:tr>
      <w:tr w:rsidR="000D0F74" w14:paraId="1E11AF09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69DEC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9456C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D1EC01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7C8CA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ED2D6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0AB33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93.5020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DD2A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górnej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BB372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3F496D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F0C34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8024D5" w14:textId="77777777">
            <w:pPr>
              <w:rPr>
                <w:sz w:val="17"/>
                <w:szCs w:val="17"/>
              </w:rPr>
            </w:pPr>
          </w:p>
        </w:tc>
      </w:tr>
      <w:tr w:rsidR="000D0F74" w14:paraId="06C3CDE0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74B3D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23916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8DD78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9288AC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92098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78427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93.5022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F5F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Unieruchomienie kończyny dolnej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EBC003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60C92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116CC0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85F990" w14:textId="77777777">
            <w:pPr>
              <w:rPr>
                <w:sz w:val="17"/>
                <w:szCs w:val="17"/>
              </w:rPr>
            </w:pPr>
          </w:p>
        </w:tc>
      </w:tr>
      <w:tr w:rsidR="000D0F74" w14:paraId="77408C71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BDC592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51388C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F329C6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685B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95AAAE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C1BB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97.13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37028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Wymiana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68793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FFF998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170D4A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65BE41" w14:textId="77777777">
            <w:pPr>
              <w:rPr>
                <w:sz w:val="17"/>
                <w:szCs w:val="17"/>
              </w:rPr>
            </w:pPr>
          </w:p>
        </w:tc>
      </w:tr>
      <w:tr w:rsidR="000D0F74" w14:paraId="4329776C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58BA2C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EAEBD9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66B0B5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60E8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B85E2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000195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97.882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D7FF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gipsu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72ECB6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EFAF99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30643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8241F6" w14:textId="77777777">
            <w:pPr>
              <w:rPr>
                <w:sz w:val="17"/>
                <w:szCs w:val="17"/>
              </w:rPr>
            </w:pPr>
          </w:p>
        </w:tc>
      </w:tr>
      <w:tr w:rsidR="000D0F74" w14:paraId="192B0F8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D74A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713F8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5F1D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AB1899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7DB837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4F5C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96.46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ACAA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cewnika moczowego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2003A9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3937F3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2418AE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D395EA" w14:textId="77777777">
            <w:pPr>
              <w:rPr>
                <w:sz w:val="17"/>
                <w:szCs w:val="17"/>
              </w:rPr>
            </w:pPr>
          </w:p>
        </w:tc>
      </w:tr>
      <w:tr w:rsidR="000D0F74" w14:paraId="0B0741A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3FF2F2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153E6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BC58C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A682F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FA1751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5D48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57.01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A04D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Cewnikowanie pęcherza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6C7C44A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C215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BA5964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042B8C" w14:textId="77777777">
            <w:pPr>
              <w:rPr>
                <w:sz w:val="17"/>
                <w:szCs w:val="17"/>
              </w:rPr>
            </w:pPr>
          </w:p>
        </w:tc>
      </w:tr>
      <w:tr w:rsidR="000D0F74" w14:paraId="2721D8D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6E4217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EA3C7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1E0EA7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4CE58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0CF03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685DB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5DF6F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Sonda do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B9C2D4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742DEA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1216E3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4FB1A" w14:textId="77777777">
            <w:pPr>
              <w:rPr>
                <w:sz w:val="17"/>
                <w:szCs w:val="17"/>
              </w:rPr>
            </w:pPr>
          </w:p>
        </w:tc>
      </w:tr>
      <w:tr w:rsidR="000D0F74" w14:paraId="4A3E024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891D2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313C77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E95109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D69BC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226B59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7CF1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96.34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23E106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Płukanie żołądka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077E28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F965C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B7F905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D93E76" w14:textId="77777777">
            <w:pPr>
              <w:rPr>
                <w:sz w:val="17"/>
                <w:szCs w:val="17"/>
              </w:rPr>
            </w:pPr>
          </w:p>
        </w:tc>
      </w:tr>
      <w:tr w:rsidR="000D0F74" w14:paraId="423B2426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E9DCE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CC1022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93EB7A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1BD7C5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58DBD8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F6C2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96.39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7FBC6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Wlew </w:t>
            </w:r>
            <w:proofErr w:type="spellStart"/>
            <w:r>
              <w:rPr>
                <w:sz w:val="17"/>
                <w:szCs w:val="17"/>
              </w:rPr>
              <w:t>przezodbytowy</w:t>
            </w:r>
            <w:proofErr w:type="spellEnd"/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C688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F3E9F4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62EB5D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EC31B1" w14:textId="77777777">
            <w:pPr>
              <w:rPr>
                <w:sz w:val="17"/>
                <w:szCs w:val="17"/>
              </w:rPr>
            </w:pPr>
          </w:p>
        </w:tc>
      </w:tr>
      <w:tr w:rsidR="000D0F74" w14:paraId="7F6BCE25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69F44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78EF43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7FA50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EB90AD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1A3C73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D8DEE8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96.27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03A5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Odprowadzenie przepukliny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05CF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C6075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0D16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1FA78E" w14:textId="77777777">
            <w:pPr>
              <w:rPr>
                <w:sz w:val="17"/>
                <w:szCs w:val="17"/>
              </w:rPr>
            </w:pPr>
          </w:p>
        </w:tc>
      </w:tr>
      <w:tr w:rsidR="000D0F74" w14:paraId="236D174F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D0604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B0B05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B2764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6FD211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DA950B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9489A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21.02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72CB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Tamponada nosa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102AE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00C12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FDC277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1A20E7" w14:textId="77777777">
            <w:pPr>
              <w:rPr>
                <w:sz w:val="17"/>
                <w:szCs w:val="17"/>
              </w:rPr>
            </w:pPr>
          </w:p>
        </w:tc>
      </w:tr>
      <w:tr w:rsidR="000D0F74" w14:paraId="264CCCEB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23FFED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1DF2DA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A612C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6EB5DE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43DA2A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215794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89.02</w:t>
            </w: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D9F0D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Konsultacja specjalisty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FF9E28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3BD70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3769A6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DCD7BB" w14:textId="77777777">
            <w:pPr>
              <w:rPr>
                <w:sz w:val="17"/>
                <w:szCs w:val="17"/>
              </w:rPr>
            </w:pPr>
          </w:p>
        </w:tc>
      </w:tr>
      <w:tr w:rsidR="000D0F74" w14:paraId="4A61629E" w14:textId="77777777">
        <w:tblPrEx>
          <w:tblCellMar>
            <w:top w:w="0" w:type="dxa"/>
            <w:bottom w:w="0" w:type="dxa"/>
          </w:tblCellMar>
        </w:tblPrEx>
        <w:tc>
          <w:tcPr>
            <w:tcW w:w="22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E1EBF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CE7B40" w14:textId="77777777">
            <w:pPr>
              <w:rPr>
                <w:sz w:val="17"/>
                <w:szCs w:val="17"/>
              </w:rPr>
            </w:pPr>
          </w:p>
        </w:tc>
        <w:tc>
          <w:tcPr>
            <w:tcW w:w="190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5B1573" w14:textId="77777777">
            <w:pPr>
              <w:rPr>
                <w:sz w:val="17"/>
                <w:szCs w:val="17"/>
              </w:rPr>
            </w:pPr>
          </w:p>
        </w:tc>
        <w:tc>
          <w:tcPr>
            <w:tcW w:w="281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52B664" w14:textId="77777777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2BFD75" w14:textId="77777777">
            <w:pPr>
              <w:rPr>
                <w:sz w:val="17"/>
                <w:szCs w:val="17"/>
              </w:rPr>
            </w:pPr>
          </w:p>
        </w:tc>
        <w:tc>
          <w:tcPr>
            <w:tcW w:w="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A75742" w14:textId="77777777">
            <w:pPr>
              <w:rPr>
                <w:sz w:val="17"/>
                <w:szCs w:val="17"/>
              </w:rPr>
            </w:pPr>
          </w:p>
        </w:tc>
        <w:tc>
          <w:tcPr>
            <w:tcW w:w="23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4C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Badania lab – pakiet dodatkowy</w:t>
            </w:r>
          </w:p>
        </w:tc>
        <w:tc>
          <w:tcPr>
            <w:tcW w:w="23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383153" w14:textId="77777777">
            <w:pPr>
              <w:rPr>
                <w:sz w:val="17"/>
                <w:szCs w:val="17"/>
              </w:rPr>
            </w:pPr>
          </w:p>
        </w:tc>
        <w:tc>
          <w:tcPr>
            <w:tcW w:w="5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C9187E" w14:textId="77777777">
            <w:pPr>
              <w:rPr>
                <w:sz w:val="17"/>
                <w:szCs w:val="17"/>
              </w:rPr>
            </w:pPr>
          </w:p>
        </w:tc>
        <w:tc>
          <w:tcPr>
            <w:tcW w:w="8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BD5D5C" w14:textId="77777777">
            <w:pPr>
              <w:rPr>
                <w:sz w:val="17"/>
                <w:szCs w:val="17"/>
              </w:rPr>
            </w:pPr>
          </w:p>
        </w:tc>
        <w:tc>
          <w:tcPr>
            <w:tcW w:w="19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3661E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15111973" w14:textId="77777777"/>
    <w:p w:rsidR="000D0F74" w:rsidRDefault="000D0F74" w14:paraId="4C0A0048" w14:textId="77777777"/>
    <w:p w:rsidR="000D0F74" w:rsidRDefault="000D0F74" w14:paraId="36B9AA24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024BB606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BC0F4B5" w14:textId="77777777">
            <w:r>
              <w:rPr>
                <w:noProof/>
              </w:rPr>
              <w:lastRenderedPageBreak/>
              <w:drawing>
                <wp:inline distT="0" distB="0" distL="0" distR="0" wp14:anchorId="647EF673" wp14:editId="75C188D1">
                  <wp:extent cx="507959" cy="507959"/>
                  <wp:effectExtent l="0" t="0" r="6391" b="6391"/>
                  <wp:docPr id="1298572993" name="Obraz 1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04787E2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D8B5836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05C3C725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2BB7A68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2D53C8D1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KARTA PROCEDUR MEDYCZNYCH SZPITALNY ODDZIAŁ RATUNKOWY</w:t>
            </w:r>
          </w:p>
        </w:tc>
      </w:tr>
    </w:tbl>
    <w:p w:rsidR="000D0F74" w:rsidRDefault="000D0F74" w14:paraId="2D92AB38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48B38471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BF4F2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4D34EF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F488A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2BEBC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0FB40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29ECB3C0" w14:textId="77777777"/>
    <w:tbl>
      <w:tblPr>
        <w:tblW w:w="104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"/>
        <w:gridCol w:w="824"/>
        <w:gridCol w:w="2342"/>
        <w:gridCol w:w="284"/>
        <w:gridCol w:w="283"/>
        <w:gridCol w:w="709"/>
        <w:gridCol w:w="2268"/>
        <w:gridCol w:w="284"/>
        <w:gridCol w:w="283"/>
        <w:gridCol w:w="992"/>
        <w:gridCol w:w="1985"/>
      </w:tblGrid>
      <w:tr w:rsidR="000D0F74" w14:paraId="4B4777DF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B898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2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B6B93A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CD3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4</w:t>
            </w: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67DB1" w14:textId="77777777">
            <w:pPr>
              <w:rPr>
                <w:b/>
                <w:bCs/>
              </w:rPr>
            </w:pPr>
          </w:p>
        </w:tc>
        <w:tc>
          <w:tcPr>
            <w:tcW w:w="3260" w:type="dxa"/>
            <w:gridSpan w:val="3"/>
            <w:tcBorders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C0CB6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5-6</w:t>
            </w:r>
          </w:p>
        </w:tc>
      </w:tr>
      <w:tr w:rsidR="000D0F74" w14:paraId="20026BA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CE76D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B2A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7FF3E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brzucha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00729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39514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EF76F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B2E23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Doppler:</w:t>
            </w:r>
          </w:p>
          <w:p w:rsidR="000D0F74" w:rsidRDefault="000D0F74" w14:paraId="0D9CB8E3" w14:textId="77777777">
            <w:pPr>
              <w:rPr>
                <w:sz w:val="17"/>
                <w:szCs w:val="17"/>
              </w:rPr>
            </w:pPr>
          </w:p>
          <w:p w:rsidR="000D0F74" w:rsidRDefault="000D0F74" w14:paraId="506DA7C4" w14:textId="77777777">
            <w:pPr>
              <w:rPr>
                <w:sz w:val="17"/>
                <w:szCs w:val="17"/>
              </w:rPr>
            </w:pPr>
          </w:p>
          <w:p w:rsidR="000D0F74" w:rsidRDefault="00000000" w14:paraId="19C9F91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……………………………………………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66075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33F3C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1C50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5A0F1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naczyń głowy</w:t>
            </w:r>
          </w:p>
        </w:tc>
      </w:tr>
      <w:tr w:rsidR="000D0F74" w14:paraId="141263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E9C9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ED5C56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88.752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A043A5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układ moczowego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F3F28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4F210A9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5760B7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CA2DFF9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7724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8AFFE3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2B758F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39.98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DDF52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Opanowanie krwotoku</w:t>
            </w:r>
          </w:p>
        </w:tc>
      </w:tr>
      <w:tr w:rsidR="000D0F74" w14:paraId="72099FC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07A8EE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8C7E1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729431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kolana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FFF81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ADD544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7F83F40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99F714F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4CAD598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470DF4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33072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42.332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5A550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 z przełyku</w:t>
            </w:r>
          </w:p>
        </w:tc>
      </w:tr>
      <w:tr w:rsidR="000D0F74" w14:paraId="12A13AB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44AA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569C6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CBA03F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kończyn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37D71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42EFE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6FA88B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88.771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BF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USG zakrzepicy żył głębokich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C64C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D722CD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02FC3A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37174F8" w14:textId="77777777">
            <w:pPr>
              <w:suppressAutoHyphens w:val="0"/>
            </w:pPr>
          </w:p>
        </w:tc>
      </w:tr>
      <w:tr w:rsidR="000D0F74" w14:paraId="42D9D53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574D0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6332D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4555E2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Umiarawianie</w:t>
            </w:r>
            <w:proofErr w:type="spellEnd"/>
            <w:r>
              <w:rPr>
                <w:sz w:val="17"/>
                <w:szCs w:val="17"/>
              </w:rPr>
              <w:t xml:space="preserve"> serca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0A3B7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5970AEF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E8B4518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FE6947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DB796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CCE67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8B1533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44.43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260D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Endoskopowe opanowanie krwawienia: żołądek / dwunastnica</w:t>
            </w:r>
          </w:p>
        </w:tc>
      </w:tr>
      <w:tr w:rsidR="000D0F74" w14:paraId="1C254C9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D6B41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C8C1C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96.38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CBE07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Ręczne wydobycie stolca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138FD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4F70B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A5379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88.775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9534EE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narządów miąższowych - Doppler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C0728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9A680AB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3A2D3E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8A7E5BD" w14:textId="77777777">
            <w:pPr>
              <w:suppressAutoHyphens w:val="0"/>
            </w:pPr>
          </w:p>
        </w:tc>
      </w:tr>
      <w:tr w:rsidR="000D0F74" w14:paraId="4DD6CF1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F7266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88FB1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31.42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15414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Laryngoskopia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7602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F5C3363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F2C5A9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9D50C4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3042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7696870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1D86176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1FBE5D" w14:textId="77777777">
            <w:pPr>
              <w:suppressAutoHyphens w:val="0"/>
            </w:pPr>
          </w:p>
        </w:tc>
      </w:tr>
      <w:tr w:rsidR="000D0F74" w14:paraId="14DD72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D3DFB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39CC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75E184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ropnia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FD74CB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A7D7C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0E0DC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33DB3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Resuscytacja ręczna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6DCF3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B2F241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0484D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45.239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686AFE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Kolonoskopia</w:t>
            </w:r>
            <w:proofErr w:type="spellEnd"/>
          </w:p>
        </w:tc>
      </w:tr>
      <w:tr w:rsidR="000D0F74" w14:paraId="1C85B193" w14:textId="77777777">
        <w:tblPrEx>
          <w:tblCellMar>
            <w:top w:w="0" w:type="dxa"/>
            <w:bottom w:w="0" w:type="dxa"/>
          </w:tblCellMar>
        </w:tblPrEx>
        <w:tc>
          <w:tcPr>
            <w:tcW w:w="3402" w:type="dxa"/>
            <w:gridSpan w:val="3"/>
            <w:tcBorders>
              <w:top w:val="single" w:color="000000" w:sz="4" w:space="0"/>
              <w:bottom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E6C7BFE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Kategoria 3</w:t>
            </w: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DD860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6AC030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5BB3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96.04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A05D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Intubacja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08DD2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9ABF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E7DBE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01.241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DED1D3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Odbarczenie (mózgu)</w:t>
            </w:r>
          </w:p>
        </w:tc>
      </w:tr>
      <w:tr w:rsidR="000D0F74" w14:paraId="39BF051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A26E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B31E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B4184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Echokardiografia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3DEF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5C8F2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ECAF9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185D2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Zewnętrzna kardiowersja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BAE80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64313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C1727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99.99912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94FE98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Leczenie wstrząsu</w:t>
            </w:r>
          </w:p>
        </w:tc>
      </w:tr>
      <w:tr w:rsidR="000D0F74" w14:paraId="028E0270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33E2E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95A38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88.791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AFF8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wielomiejscowe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E384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60D32F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992BA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D0D31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Przywrócenie RZM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279B3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7AC96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E2D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99.852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8189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Ogrzewanie w hipotermii</w:t>
            </w:r>
          </w:p>
        </w:tc>
      </w:tr>
      <w:tr w:rsidR="000D0F74" w14:paraId="7B1EFDC7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002FF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B3C25A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88.731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7DD7E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łuku aorty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D191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D695C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3D6EE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99.624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3D46BC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Defibrylacja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38C08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3E330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38CB1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D518A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Stymulacja elektrodą zewnętrzną</w:t>
            </w:r>
          </w:p>
        </w:tc>
      </w:tr>
      <w:tr w:rsidR="000D0F74" w14:paraId="6003E41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FAAFF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23D1CC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95.13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86B36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gałki ocznej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9C279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A8A5A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E7B5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99.03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2D0A2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pełnej krwi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EABCB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6570781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3C7DB33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530E668" w14:textId="77777777">
            <w:pPr>
              <w:suppressAutoHyphens w:val="0"/>
            </w:pPr>
          </w:p>
        </w:tc>
      </w:tr>
      <w:tr w:rsidR="000D0F74" w14:paraId="3C0F7E5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0515A89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0B050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88.718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DCB928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USG przezciemiączkowe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C275A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296643" w14:textId="77777777">
            <w:pPr>
              <w:jc w:val="center"/>
              <w:rPr>
                <w:b/>
                <w:bCs/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F44C7D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00.17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CB3897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Wlew katecholamin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AD032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E5ECB1B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5A29FC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99.626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D86E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Stymulacja elektrodą </w:t>
            </w:r>
            <w:proofErr w:type="spellStart"/>
            <w:r>
              <w:rPr>
                <w:sz w:val="17"/>
                <w:szCs w:val="17"/>
              </w:rPr>
              <w:t>endokawitarną</w:t>
            </w:r>
            <w:proofErr w:type="spellEnd"/>
          </w:p>
        </w:tc>
      </w:tr>
      <w:tr w:rsidR="000D0F74" w14:paraId="2601288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6DC5A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44D53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87.691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B54DC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RTG przełyku z kontrastem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75326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010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6007F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99.16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B1E5EF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antidotum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2E8B4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FA17FA7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AAFC3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79B9071" w14:textId="77777777">
            <w:pPr>
              <w:suppressAutoHyphens w:val="0"/>
            </w:pPr>
          </w:p>
        </w:tc>
      </w:tr>
      <w:tr w:rsidR="000D0F74" w14:paraId="20940C3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57D7979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9A9DF0B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DE526E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0D30F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1C0F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8C96D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23.20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84A0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 z. ropnej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1DD17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F91B9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A36E0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93.95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BFFE85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Oksygenacja</w:t>
            </w:r>
            <w:proofErr w:type="spellEnd"/>
            <w:r>
              <w:rPr>
                <w:sz w:val="17"/>
                <w:szCs w:val="17"/>
              </w:rPr>
              <w:t xml:space="preserve"> hiperbaryczna</w:t>
            </w:r>
          </w:p>
        </w:tc>
      </w:tr>
      <w:tr w:rsidR="000D0F74" w14:paraId="10115D2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A5299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38711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87.76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9589D1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Cystoureterografia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79015C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9FA47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7566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28.01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DC1EB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ropnia jamy ustnej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9214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C3639D8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7560715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A5A94F5" w14:textId="77777777">
            <w:pPr>
              <w:suppressAutoHyphens w:val="0"/>
            </w:pPr>
          </w:p>
        </w:tc>
      </w:tr>
      <w:tr w:rsidR="000D0F74" w14:paraId="28F1234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52FC5C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C38C5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86.54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EB6A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licznych ran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ADD0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DD239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AB22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33.232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456C59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Bronchoskopia interwencyjna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703D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C8AAAE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B71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99.103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3CA0C9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Tromboliza</w:t>
            </w:r>
            <w:proofErr w:type="spellEnd"/>
          </w:p>
        </w:tc>
      </w:tr>
      <w:tr w:rsidR="000D0F74" w14:paraId="3404EA0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E30F9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2DAFC6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100.41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612241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Znieczulenie </w:t>
            </w:r>
            <w:proofErr w:type="spellStart"/>
            <w:r>
              <w:rPr>
                <w:sz w:val="17"/>
                <w:szCs w:val="17"/>
              </w:rPr>
              <w:t>Obersta</w:t>
            </w:r>
            <w:proofErr w:type="spellEnd"/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FF0E9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3DFDCAB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218B3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34.041</w:t>
            </w:r>
          </w:p>
        </w:tc>
        <w:tc>
          <w:tcPr>
            <w:tcW w:w="22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7E5FFC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Drenaż jamy opłucnowej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D91CCA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661E2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1A0A4E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88.38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E3E6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Tomografia komputerowa - inne</w:t>
            </w:r>
          </w:p>
        </w:tc>
      </w:tr>
      <w:tr w:rsidR="000D0F74" w14:paraId="1BEF662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932B5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7F395A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86.04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C1261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Nacięcie/drenaż skóry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ADE6AC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B390B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0C475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38.833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BEC17A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górna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5346D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4D28226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AD7BAED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12B0F1B" w14:textId="77777777">
            <w:pPr>
              <w:suppressAutoHyphens w:val="0"/>
            </w:pPr>
          </w:p>
        </w:tc>
      </w:tr>
      <w:tr w:rsidR="000D0F74" w14:paraId="60DDF3DB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2E12C6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93096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86.054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C753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ciała obcego z nacięciem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8A36D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466D136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774EF2B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C080356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74D55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29D91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37A9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88. …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1861B9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Rezonans z kontrastem</w:t>
            </w:r>
          </w:p>
        </w:tc>
      </w:tr>
      <w:tr w:rsidR="000D0F74" w14:paraId="1000C668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DE0FD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B6F315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C4388E" w14:textId="77777777">
            <w:pPr>
              <w:suppressAutoHyphens w:val="0"/>
            </w:pP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9BAA6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824F45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A27C32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38.838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76E5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Podwiązanie naczynia – kończyna dolna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4E03C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F50685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0812D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8C81CAC" w14:textId="77777777">
            <w:pPr>
              <w:rPr>
                <w:sz w:val="17"/>
                <w:szCs w:val="17"/>
              </w:rPr>
            </w:pPr>
            <w:proofErr w:type="spellStart"/>
            <w:r>
              <w:rPr>
                <w:sz w:val="17"/>
                <w:szCs w:val="17"/>
              </w:rPr>
              <w:t>Respiratoroterapia</w:t>
            </w:r>
            <w:proofErr w:type="spellEnd"/>
          </w:p>
        </w:tc>
      </w:tr>
      <w:tr w:rsidR="000D0F74" w14:paraId="11EB5CFC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8C8480B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68093AF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0DAE5135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6E0D4E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016C3C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1A2203A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3BB1029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A67CC7D" w14:textId="77777777">
            <w:pPr>
              <w:suppressAutoHyphens w:val="0"/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1C97D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2FA41C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93.90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B9BF4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(CPAP)</w:t>
            </w:r>
          </w:p>
        </w:tc>
      </w:tr>
      <w:tr w:rsidR="000D0F74" w14:paraId="0A6CEDB8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5AFBC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78C42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20ABA8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przez wycięcie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A1BDB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7903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F6532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79.60</w:t>
            </w: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852170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Opracowanie otwartego złamania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4966E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AFD1763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7713A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93.92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53983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(Inna wentylacja mechaniczna)</w:t>
            </w:r>
          </w:p>
        </w:tc>
      </w:tr>
      <w:tr w:rsidR="000D0F74" w14:paraId="549D87B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FE8598E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0486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EA714A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Wycięcie martwiczej tkanki</w:t>
            </w: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AD1089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043574E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792BFF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D999540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7FF9A42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3CD9FEE" w14:textId="77777777">
            <w:pPr>
              <w:suppressAutoHyphens w:val="0"/>
            </w:pPr>
          </w:p>
        </w:tc>
        <w:tc>
          <w:tcPr>
            <w:tcW w:w="99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27D5204" w14:textId="77777777">
            <w:pPr>
              <w:suppressAutoHyphens w:val="0"/>
            </w:pPr>
          </w:p>
        </w:tc>
        <w:tc>
          <w:tcPr>
            <w:tcW w:w="198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CC03426" w14:textId="77777777">
            <w:pPr>
              <w:suppressAutoHyphens w:val="0"/>
            </w:pPr>
          </w:p>
        </w:tc>
      </w:tr>
      <w:tr w:rsidR="000D0F74" w14:paraId="2EF89D3A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A6B95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3CD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86.229</w:t>
            </w:r>
          </w:p>
        </w:tc>
        <w:tc>
          <w:tcPr>
            <w:tcW w:w="234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28E2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Oczyszczenie (wycięcie) rany, zakażenia, oparzenia - inne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95E4D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7961B9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A6F0F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E7615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Badanie bakteriologiczne, wirusologiczne</w:t>
            </w:r>
          </w:p>
        </w:tc>
        <w:tc>
          <w:tcPr>
            <w:tcW w:w="284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1A584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BA34D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68A4F7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96.73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3181C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(PEEP)</w:t>
            </w:r>
          </w:p>
        </w:tc>
      </w:tr>
      <w:tr w:rsidR="000D0F74" w14:paraId="5AA402B9" w14:textId="77777777">
        <w:tblPrEx>
          <w:tblCellMar>
            <w:top w:w="0" w:type="dxa"/>
            <w:bottom w:w="0" w:type="dxa"/>
          </w:tblCellMar>
        </w:tblPrEx>
        <w:trPr>
          <w:trHeight w:val="105"/>
        </w:trPr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12B47BA3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30F7CD38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2D88AF3E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FB7A574" w14:textId="77777777">
            <w:pPr>
              <w:suppressAutoHyphens w:val="0"/>
            </w:pPr>
          </w:p>
        </w:tc>
        <w:tc>
          <w:tcPr>
            <w:tcW w:w="28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3533B5D" w14:textId="77777777">
            <w:pPr>
              <w:suppressAutoHyphens w:val="0"/>
            </w:pPr>
          </w:p>
        </w:tc>
        <w:tc>
          <w:tcPr>
            <w:tcW w:w="70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B195219" w14:textId="77777777">
            <w:pPr>
              <w:suppressAutoHyphens w:val="0"/>
            </w:pPr>
          </w:p>
        </w:tc>
        <w:tc>
          <w:tcPr>
            <w:tcW w:w="2268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756F77E6" w14:textId="77777777">
            <w:pPr>
              <w:suppressAutoHyphens w:val="0"/>
            </w:pPr>
          </w:p>
        </w:tc>
        <w:tc>
          <w:tcPr>
            <w:tcW w:w="284" w:type="dxa"/>
            <w:vMerge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5057A532" w14:textId="77777777">
            <w:pPr>
              <w:suppressAutoHyphens w:val="0"/>
            </w:pPr>
          </w:p>
        </w:tc>
        <w:tc>
          <w:tcPr>
            <w:tcW w:w="32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D6945B5" w14:textId="77777777">
            <w:pPr>
              <w:rPr>
                <w:sz w:val="17"/>
                <w:szCs w:val="17"/>
              </w:rPr>
            </w:pPr>
          </w:p>
        </w:tc>
      </w:tr>
      <w:tr w:rsidR="000D0F74" w14:paraId="2405875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61096878" w14:textId="77777777">
            <w:pPr>
              <w:suppressAutoHyphens w:val="0"/>
            </w:pPr>
          </w:p>
        </w:tc>
        <w:tc>
          <w:tcPr>
            <w:tcW w:w="824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0F9A7B3" w14:textId="77777777">
            <w:pPr>
              <w:suppressAutoHyphens w:val="0"/>
            </w:pPr>
          </w:p>
        </w:tc>
        <w:tc>
          <w:tcPr>
            <w:tcW w:w="2342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000000" w14:paraId="44A34B47" w14:textId="77777777">
            <w:pPr>
              <w:suppressAutoHyphens w:val="0"/>
            </w:pP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8BC70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85FF28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3E8C0D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33C06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E36D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E5C2D8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70D39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99.601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7198F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Prowadzenie resuscytacji</w:t>
            </w:r>
          </w:p>
        </w:tc>
      </w:tr>
      <w:tr w:rsidR="000D0F74" w14:paraId="21BD49EC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6892D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869320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86.23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6B1169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Usunięcie paznokcia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BCFD9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5A70F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AD648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F6EFAE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Borders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55AF1E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2BE1A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57B74C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3C560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Hospitalizacja w WIT</w:t>
            </w:r>
          </w:p>
        </w:tc>
      </w:tr>
      <w:tr w:rsidR="000D0F74" w14:paraId="1B93822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9B47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1DB30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83.649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6A774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ścięgna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B6DAC5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9785FA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9F9E39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29D80A8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F5D949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19F30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28CC70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Borders>
              <w:top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BC4AEE" w14:textId="77777777">
            <w:pPr>
              <w:rPr>
                <w:sz w:val="17"/>
                <w:szCs w:val="17"/>
              </w:rPr>
            </w:pPr>
          </w:p>
        </w:tc>
      </w:tr>
      <w:tr w:rsidR="000D0F74" w14:paraId="5422FD0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4F5B98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1DB97A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83.659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055EE8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mięśnia/powięzi – inne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ACC3D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E16F7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7ECF38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E09C3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ED4DF96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7926AE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71B67CC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9D527" w14:textId="77777777">
            <w:pPr>
              <w:rPr>
                <w:sz w:val="17"/>
                <w:szCs w:val="17"/>
              </w:rPr>
            </w:pPr>
          </w:p>
        </w:tc>
      </w:tr>
      <w:tr w:rsidR="000D0F74" w14:paraId="0FEE44C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D52CB4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C4DCCF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85.61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BC2B71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Szycie rany piersi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DB6B7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CB7614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21C4DA3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B6CC9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6E93D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EB1E9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0175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F53B3C" w14:textId="77777777">
            <w:pPr>
              <w:rPr>
                <w:sz w:val="17"/>
                <w:szCs w:val="17"/>
              </w:rPr>
            </w:pPr>
          </w:p>
        </w:tc>
      </w:tr>
      <w:tr w:rsidR="000D0F74" w14:paraId="48051A7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D0D01F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FCD029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79.00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6E91FB7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złamania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7286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A0853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5249A4D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4062B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91747F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D31A262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2F4B8A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71C0FB" w14:textId="77777777">
            <w:pPr>
              <w:rPr>
                <w:sz w:val="17"/>
                <w:szCs w:val="17"/>
              </w:rPr>
            </w:pPr>
          </w:p>
        </w:tc>
      </w:tr>
      <w:tr w:rsidR="000D0F74" w14:paraId="36603E75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D58421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83A963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79.70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AA2A178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Zamknięte nastawienie zwichnięcia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91D03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7ABA3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464CFC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42F3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8936E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AF8717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2616F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4B9356" w14:textId="77777777">
            <w:pPr>
              <w:rPr>
                <w:sz w:val="17"/>
                <w:szCs w:val="17"/>
              </w:rPr>
            </w:pPr>
          </w:p>
        </w:tc>
      </w:tr>
      <w:tr w:rsidR="000D0F74" w14:paraId="34E46656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548DDC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70FBD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7B9F6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leku do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59E58B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6BEC78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F8D4A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03631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FC267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5C924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64689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0E1911" w14:textId="77777777">
            <w:pPr>
              <w:rPr>
                <w:sz w:val="17"/>
                <w:szCs w:val="17"/>
              </w:rPr>
            </w:pPr>
          </w:p>
        </w:tc>
      </w:tr>
      <w:tr w:rsidR="000D0F74" w14:paraId="37C58D3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936BDD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41CED3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81.911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4C44A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Aspiracja stawu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973271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1B0A588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0CB210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E11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5C3C1B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EC527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2575BB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2224533" w14:textId="77777777">
            <w:pPr>
              <w:rPr>
                <w:sz w:val="17"/>
                <w:szCs w:val="17"/>
              </w:rPr>
            </w:pPr>
          </w:p>
        </w:tc>
      </w:tr>
      <w:tr w:rsidR="000D0F74" w14:paraId="71C8814A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C67E92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9F284D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7DF628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tętnicy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D4C6B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D922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1C63B1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292F2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01D6D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9AAA86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8CC307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22B00B" w14:textId="77777777">
            <w:pPr>
              <w:rPr>
                <w:sz w:val="17"/>
                <w:szCs w:val="17"/>
              </w:rPr>
            </w:pPr>
          </w:p>
        </w:tc>
      </w:tr>
      <w:tr w:rsidR="000D0F74" w14:paraId="38559662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14F84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385BA8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100.62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5079E5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Założenie cewnika do żyły centralnej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661254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7DFDB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F58F8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48F09F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7D9110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232C7DE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12A33D6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B138EAE" w14:textId="77777777">
            <w:pPr>
              <w:rPr>
                <w:sz w:val="17"/>
                <w:szCs w:val="17"/>
              </w:rPr>
            </w:pPr>
          </w:p>
        </w:tc>
      </w:tr>
      <w:tr w:rsidR="000D0F74" w14:paraId="1775F15D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76FA1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D65A2BE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99.0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F213110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Przetoczenie krwi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63E4B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E4A1946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B84F45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8C5F6CA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D996C6F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E1E25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1B54C4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33BC80A" w14:textId="77777777">
            <w:pPr>
              <w:rPr>
                <w:sz w:val="17"/>
                <w:szCs w:val="17"/>
              </w:rPr>
            </w:pPr>
          </w:p>
        </w:tc>
      </w:tr>
      <w:tr w:rsidR="000D0F74" w14:paraId="50E7C5A1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2B94C70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9B61B63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99.219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A456F5F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Wstrzyknięcie antybiotyku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CE512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A0BFD2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8FB1BE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46B48BC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2D234E1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5437AC0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8C8D783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00AC88" w14:textId="77777777">
            <w:pPr>
              <w:rPr>
                <w:sz w:val="17"/>
                <w:szCs w:val="17"/>
              </w:rPr>
            </w:pPr>
          </w:p>
        </w:tc>
      </w:tr>
      <w:tr w:rsidR="000D0F74" w14:paraId="3BE7F41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695A4BA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DD5B5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062EC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Znieczulenie dożylne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03CC8F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F70C5E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EA23B0F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0C057D0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DF5843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EDE91B7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B890D65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3D3B589" w14:textId="77777777">
            <w:pPr>
              <w:rPr>
                <w:sz w:val="17"/>
                <w:szCs w:val="17"/>
              </w:rPr>
            </w:pPr>
          </w:p>
        </w:tc>
      </w:tr>
      <w:tr w:rsidR="000D0F74" w14:paraId="43AFD159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8B7CA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3A074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54.956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3353ABB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otrzewnej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C1AE3EA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A64287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B530990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BA2AEF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B1EB81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488D79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0C4A802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36E25DF" w14:textId="77777777">
            <w:pPr>
              <w:rPr>
                <w:sz w:val="17"/>
                <w:szCs w:val="17"/>
              </w:rPr>
            </w:pPr>
          </w:p>
        </w:tc>
      </w:tr>
      <w:tr w:rsidR="000D0F74" w14:paraId="135A1DC3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AFF2E67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AA414E9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34.095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3C3134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Nakłucie opłucnej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DC73C19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F59527D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0BE6339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2F1451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CF3825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34DBB299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B5F6881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638FD4C" w14:textId="77777777">
            <w:pPr>
              <w:rPr>
                <w:sz w:val="17"/>
                <w:szCs w:val="17"/>
              </w:rPr>
            </w:pPr>
          </w:p>
        </w:tc>
      </w:tr>
      <w:tr w:rsidR="000D0F74" w14:paraId="01557FAE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3346A74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0CE4A8DA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44.13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B2E7C54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Gastroskopia</w:t>
            </w:r>
          </w:p>
        </w:tc>
        <w:tc>
          <w:tcPr>
            <w:tcW w:w="284" w:type="dxa"/>
            <w:tcBorders>
              <w:lef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16477C7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653CC9C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7DD42C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E58BEC5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D9B75AB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FFDDC64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8FCB5CD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1D772A2" w14:textId="77777777">
            <w:pPr>
              <w:rPr>
                <w:sz w:val="17"/>
                <w:szCs w:val="17"/>
              </w:rPr>
            </w:pPr>
          </w:p>
        </w:tc>
      </w:tr>
      <w:tr w:rsidR="000D0F74" w14:paraId="62BD1B64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80FECFC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60350EC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49.01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84436B6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Nacięcie ropnia </w:t>
            </w:r>
            <w:proofErr w:type="spellStart"/>
            <w:r>
              <w:rPr>
                <w:sz w:val="17"/>
                <w:szCs w:val="17"/>
              </w:rPr>
              <w:t>okołoodbytowego</w:t>
            </w:r>
            <w:proofErr w:type="spellEnd"/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BF3E12D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1234E4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3383FBDA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6198C2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02E3E04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0DFCBD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8A5BDF8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975AEBB" w14:textId="77777777">
            <w:pPr>
              <w:rPr>
                <w:sz w:val="17"/>
                <w:szCs w:val="17"/>
              </w:rPr>
            </w:pPr>
          </w:p>
        </w:tc>
      </w:tr>
      <w:tr w:rsidR="000D0F74" w14:paraId="11BA2AFF" w14:textId="77777777">
        <w:tblPrEx>
          <w:tblCellMar>
            <w:top w:w="0" w:type="dxa"/>
            <w:bottom w:w="0" w:type="dxa"/>
          </w:tblCellMar>
        </w:tblPrEx>
        <w:tc>
          <w:tcPr>
            <w:tcW w:w="2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0BD0B4E8" w14:textId="77777777">
            <w:pPr>
              <w:rPr>
                <w:sz w:val="17"/>
                <w:szCs w:val="17"/>
              </w:rPr>
            </w:pPr>
          </w:p>
        </w:tc>
        <w:tc>
          <w:tcPr>
            <w:tcW w:w="8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0B8D922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100.71</w:t>
            </w:r>
          </w:p>
        </w:tc>
        <w:tc>
          <w:tcPr>
            <w:tcW w:w="2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6ED7AD" w14:textId="77777777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Leczenie bólu, </w:t>
            </w:r>
            <w:proofErr w:type="spellStart"/>
            <w:r>
              <w:rPr>
                <w:sz w:val="17"/>
                <w:szCs w:val="17"/>
              </w:rPr>
              <w:t>analgosedacja</w:t>
            </w:r>
            <w:proofErr w:type="spellEnd"/>
            <w:r>
              <w:rPr>
                <w:sz w:val="17"/>
                <w:szCs w:val="17"/>
              </w:rPr>
              <w:t xml:space="preserve"> w nagłym zagrożeniu</w:t>
            </w: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D54D805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AF01F4A" w14:textId="77777777">
            <w:pPr>
              <w:rPr>
                <w:sz w:val="17"/>
                <w:szCs w:val="17"/>
              </w:rPr>
            </w:pPr>
          </w:p>
        </w:tc>
        <w:tc>
          <w:tcPr>
            <w:tcW w:w="709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18ED543E" w14:textId="77777777">
            <w:pPr>
              <w:rPr>
                <w:sz w:val="17"/>
                <w:szCs w:val="17"/>
              </w:rPr>
            </w:pPr>
          </w:p>
        </w:tc>
        <w:tc>
          <w:tcPr>
            <w:tcW w:w="2268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63C599D3" w14:textId="77777777">
            <w:pPr>
              <w:rPr>
                <w:sz w:val="17"/>
                <w:szCs w:val="17"/>
              </w:rPr>
            </w:pPr>
          </w:p>
        </w:tc>
        <w:tc>
          <w:tcPr>
            <w:tcW w:w="284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2EAB228C" w14:textId="77777777">
            <w:pPr>
              <w:rPr>
                <w:sz w:val="17"/>
                <w:szCs w:val="17"/>
              </w:rPr>
            </w:pPr>
          </w:p>
        </w:tc>
        <w:tc>
          <w:tcPr>
            <w:tcW w:w="283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7659281A" w14:textId="77777777">
            <w:pPr>
              <w:rPr>
                <w:sz w:val="17"/>
                <w:szCs w:val="17"/>
              </w:rPr>
            </w:pPr>
          </w:p>
        </w:tc>
        <w:tc>
          <w:tcPr>
            <w:tcW w:w="992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55646614" w14:textId="77777777">
            <w:pPr>
              <w:rPr>
                <w:sz w:val="17"/>
                <w:szCs w:val="17"/>
              </w:rPr>
            </w:pPr>
          </w:p>
        </w:tc>
        <w:tc>
          <w:tcPr>
            <w:tcW w:w="1985" w:type="dxa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D0F74" w:rsidRDefault="000D0F74" w14:paraId="07ACF831" w14:textId="77777777">
            <w:pPr>
              <w:rPr>
                <w:sz w:val="17"/>
                <w:szCs w:val="17"/>
              </w:rPr>
            </w:pPr>
          </w:p>
        </w:tc>
      </w:tr>
    </w:tbl>
    <w:p w:rsidR="000D0F74" w:rsidRDefault="000D0F74" w14:paraId="2E103F25" w14:textId="77777777"/>
    <w:p w:rsidR="000D0F74" w:rsidRDefault="000D0F74" w14:paraId="4053455C" w14:textId="77777777"/>
    <w:p w:rsidR="000D0F74" w:rsidRDefault="000D0F74" w14:paraId="5598A8DF" w14:textId="77777777"/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4967"/>
        <w:gridCol w:w="4110"/>
      </w:tblGrid>
      <w:tr w:rsidR="000D0F74" w14:paraId="48DC0D12" w14:textId="77777777">
        <w:tblPrEx>
          <w:tblCellMar>
            <w:top w:w="0" w:type="dxa"/>
            <w:bottom w:w="0" w:type="dxa"/>
          </w:tblCellMar>
        </w:tblPrEx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C9353AB" w14:textId="77777777">
            <w:r>
              <w:rPr>
                <w:noProof/>
              </w:rPr>
              <w:lastRenderedPageBreak/>
              <w:drawing>
                <wp:inline distT="0" distB="0" distL="0" distR="0" wp14:anchorId="1CAAC179" wp14:editId="5DCD090F">
                  <wp:extent cx="507959" cy="507959"/>
                  <wp:effectExtent l="0" t="0" r="6391" b="6391"/>
                  <wp:docPr id="424718433" name="Obraz 51748947" descr="Obraz zawierający logo, symbol, Czcionka, krąg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959" cy="507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AFDAD1A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SP. Z O.O. NZOZ Centrum Medyczne HCP – Lecznictwo Stacjonarne</w:t>
            </w:r>
          </w:p>
          <w:p w:rsidR="000D0F74" w:rsidRDefault="00000000" w14:paraId="10E67A17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Centrum Medyczne HCP – Lecznictwo Stacjonarne, SZPITALNY ODDZIAŁ RATUNKOWY</w:t>
            </w:r>
          </w:p>
          <w:p w:rsidR="000D0F74" w:rsidRDefault="00000000" w14:paraId="74E68E4F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61-485 POZNAŃ, ul. 28 CZERWCA 1956 R. 194, NIP 783-15-16-773, REGON 639635360, KRS 0000119548</w:t>
            </w:r>
          </w:p>
          <w:p w:rsidR="000D0F74" w:rsidRDefault="00000000" w14:paraId="4BEE5141" w14:textId="77777777">
            <w:pPr>
              <w:spacing w:line="140" w:lineRule="exact"/>
              <w:jc w:val="center"/>
              <w:rPr>
                <w:sz w:val="16"/>
                <w:szCs w:val="16"/>
                <w:vertAlign w:val="subscript"/>
              </w:rPr>
            </w:pPr>
            <w:r>
              <w:rPr>
                <w:sz w:val="16"/>
                <w:szCs w:val="16"/>
                <w:vertAlign w:val="subscript"/>
              </w:rPr>
              <w:t>Kod resortowy: I-000000151201 V-01 VII-005 VIII4902 Kierownik: lekarz BARANOWSKI BRONISŁAW</w:t>
            </w:r>
          </w:p>
        </w:tc>
        <w:tc>
          <w:tcPr>
            <w:tcW w:w="41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D0F74" w:rsidRDefault="00000000" w14:paraId="10AFFB77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OŚWIADCZENIA</w:t>
            </w:r>
          </w:p>
          <w:p w:rsidR="000D0F74" w:rsidRDefault="00000000" w14:paraId="4A4EB755" w14:textId="7777777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SZPITALNY ODDZIAŁ RATUNKOWY</w:t>
            </w:r>
          </w:p>
        </w:tc>
      </w:tr>
    </w:tbl>
    <w:p w:rsidR="000D0F74" w:rsidRDefault="000D0F74" w14:paraId="3CEE5989" w14:textId="77777777"/>
    <w:tbl>
      <w:tblPr>
        <w:tblW w:w="104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4818"/>
        <w:gridCol w:w="236"/>
        <w:gridCol w:w="807"/>
        <w:gridCol w:w="2626"/>
      </w:tblGrid>
      <w:tr w:rsidR="000D0F74" w14:paraId="63A98844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EDA920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Nazwisko i Imię:</w:t>
            </w:r>
          </w:p>
        </w:tc>
        <w:tc>
          <w:tcPr>
            <w:tcW w:w="4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E7DE7A0" w14:textId="77777777">
            <w:r>
              <w:rPr>
                <w:sz w:val="18"/>
                <w:szCs w:val="18"/>
              </w:rPr>
              <w:t>TEST TEST</w:t>
            </w:r>
          </w:p>
        </w:tc>
        <w:tc>
          <w:tcPr>
            <w:tcW w:w="23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5F2BA50A" w14:textId="77777777"/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8674827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Pesel:</w:t>
            </w:r>
          </w:p>
        </w:tc>
        <w:tc>
          <w:tcPr>
            <w:tcW w:w="2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D47B9A4" w14:textId="77777777">
            <w:r>
              <w:rPr>
                <w:sz w:val="18"/>
                <w:szCs w:val="18"/>
              </w:rPr>
              <w:t>88121314895</w:t>
            </w:r>
          </w:p>
        </w:tc>
      </w:tr>
    </w:tbl>
    <w:p w:rsidR="000D0F74" w:rsidRDefault="000D0F74" w14:paraId="79DD81AD" w14:textId="77777777"/>
    <w:tbl>
      <w:tblPr>
        <w:tblW w:w="104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56"/>
      </w:tblGrid>
      <w:tr w:rsidR="000D0F74" w14:paraId="3288A8E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1C4B60B" w14:textId="777777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OŚWIADCZENIA</w:t>
            </w:r>
          </w:p>
        </w:tc>
      </w:tr>
      <w:tr w:rsidR="000D0F74" w14:paraId="10FEAFB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FC55946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1. Zgoda na leczenie</w:t>
            </w:r>
          </w:p>
        </w:tc>
      </w:tr>
      <w:tr w:rsidR="000D0F74" w14:paraId="641AC70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15A7DEC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leczenie i proponowane zabiegi diagnostyczno-terapeutyczne, w tym na zabiegi z przerwaniem ciągłości tkanek (np.: pobieranie krwi, wkłucie kaniuli, iniekcje domięśniowe i podskórne) oraz inne procedury medyczne niezbędne w procesie diagnostycznym SOR.</w:t>
            </w:r>
          </w:p>
        </w:tc>
      </w:tr>
      <w:tr w:rsidR="000D0F74" w14:paraId="4B95690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251EA4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Wyrażam zgodę / nie wyrażam zgody *) na uczestnictwo studentów w badaniu.</w:t>
            </w:r>
          </w:p>
        </w:tc>
      </w:tr>
      <w:tr w:rsidR="000D0F74" w14:paraId="5A4051F5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DEA22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zgodę lub brak zgody można wycofać na każdym etapie pobytu w szpitalu.</w:t>
            </w:r>
          </w:p>
        </w:tc>
      </w:tr>
      <w:tr w:rsidR="000D0F74" w14:paraId="3DBA38D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095166B" w14:textId="77777777">
            <w:pPr>
              <w:rPr>
                <w:sz w:val="20"/>
                <w:szCs w:val="20"/>
              </w:rPr>
            </w:pPr>
          </w:p>
          <w:p w:rsidR="000D0F74" w:rsidRDefault="00000000" w14:paraId="2289EEB9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2097FFC2" w14:textId="77777777">
            <w:pPr>
              <w:rPr>
                <w:sz w:val="20"/>
                <w:szCs w:val="20"/>
              </w:rPr>
            </w:pPr>
          </w:p>
          <w:p w:rsidR="000D0F74" w:rsidRDefault="00000000" w14:paraId="023B731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79AF4ABD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C23EFB2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2. Upoważnienie do wglądu / wydania dokumentacji medycznej oraz informowania o stanie zdrowia</w:t>
            </w:r>
          </w:p>
        </w:tc>
      </w:tr>
      <w:tr w:rsidR="000D0F74" w14:paraId="45A593C6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54D33503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wglądu i/lub wydania mojej dokumentacji medycznej oraz informowania o stanie zdrowia upoważniam niżej wymienioną osobę.</w:t>
            </w:r>
          </w:p>
        </w:tc>
      </w:tr>
      <w:tr w:rsidR="000D0F74" w14:paraId="649420BC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7C22EB0B" w14:textId="77777777">
            <w:pPr>
              <w:rPr>
                <w:sz w:val="20"/>
                <w:szCs w:val="20"/>
              </w:rPr>
            </w:pPr>
          </w:p>
          <w:p w:rsidR="000D0F74" w:rsidRDefault="00000000" w14:paraId="629FF636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Nazwisko i imię osoby upoważnionej:</w:t>
            </w:r>
          </w:p>
          <w:p w:rsidR="000D0F74" w:rsidRDefault="000D0F74" w14:paraId="2DB56124" w14:textId="77777777">
            <w:pPr>
              <w:rPr>
                <w:sz w:val="20"/>
                <w:szCs w:val="20"/>
              </w:rPr>
            </w:pPr>
          </w:p>
          <w:p w:rsidR="000D0F74" w:rsidRDefault="00000000" w14:paraId="225C6EA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 kontaktowy:</w:t>
            </w:r>
          </w:p>
          <w:p w:rsidR="000D0F74" w:rsidRDefault="00000000" w14:paraId="4F0DEEEF" w14:textId="7777777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[Nie upoważniam nikogo]</w:t>
            </w:r>
          </w:p>
        </w:tc>
      </w:tr>
      <w:tr w:rsidR="000D0F74" w14:paraId="686D4D4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21B8CB4D" w14:textId="77777777">
            <w:pPr>
              <w:rPr>
                <w:sz w:val="20"/>
                <w:szCs w:val="20"/>
              </w:rPr>
            </w:pPr>
          </w:p>
          <w:p w:rsidR="000D0F74" w:rsidRDefault="00000000" w14:paraId="495C1E3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6E00FF1F" w14:textId="77777777">
            <w:pPr>
              <w:rPr>
                <w:sz w:val="20"/>
                <w:szCs w:val="20"/>
              </w:rPr>
            </w:pPr>
          </w:p>
          <w:p w:rsidR="000D0F74" w:rsidRDefault="00000000" w14:paraId="374836D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2A3AFE4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43B190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Powyższe oświadczenia są wiążące / nie są wiążące *) w razie mojej śmierci.</w:t>
            </w:r>
          </w:p>
        </w:tc>
      </w:tr>
      <w:tr w:rsidR="000D0F74" w14:paraId="22810429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3439A523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3. Oświadczenie o odpowiedzialności za przedmioty wartościowe</w:t>
            </w:r>
          </w:p>
        </w:tc>
      </w:tr>
      <w:tr w:rsidR="000D0F74" w14:paraId="14571B3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4A896792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Zostałem/-</w:t>
            </w:r>
            <w:proofErr w:type="spellStart"/>
            <w:r>
              <w:rPr>
                <w:sz w:val="20"/>
                <w:szCs w:val="20"/>
              </w:rPr>
              <w:t>am</w:t>
            </w:r>
            <w:proofErr w:type="spellEnd"/>
            <w:r>
              <w:rPr>
                <w:sz w:val="20"/>
                <w:szCs w:val="20"/>
              </w:rPr>
              <w:t xml:space="preserve"> poinformowany/-a, że szpital nie ponosi odpowiedzialności za kradzież lub zagubienie pieniędzy, dokumentów i przedmiotów wartościowych, które nie zostały przekazane do depozytu szpitalnego</w:t>
            </w:r>
          </w:p>
        </w:tc>
      </w:tr>
      <w:tr w:rsidR="000D0F74" w14:paraId="57568F7B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6CBCCCC6" w14:textId="77777777">
            <w:pPr>
              <w:rPr>
                <w:sz w:val="20"/>
                <w:szCs w:val="20"/>
              </w:rPr>
            </w:pPr>
          </w:p>
          <w:p w:rsidR="000D0F74" w:rsidRDefault="00000000" w14:paraId="2208AB10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41974447" w14:textId="77777777">
            <w:pPr>
              <w:rPr>
                <w:sz w:val="20"/>
                <w:szCs w:val="20"/>
              </w:rPr>
            </w:pPr>
          </w:p>
          <w:p w:rsidR="000D0F74" w:rsidRDefault="00000000" w14:paraId="63232BDC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735A427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ECB457D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4. Potwierdzenie odbioru mojego dokumentu tożsamości.</w:t>
            </w:r>
          </w:p>
        </w:tc>
      </w:tr>
      <w:tr w:rsidR="000D0F74" w14:paraId="14BDC030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6FE73A8A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potwierdzam odbiór mojego dokumentu tożsamości.</w:t>
            </w:r>
          </w:p>
        </w:tc>
      </w:tr>
      <w:tr w:rsidR="000D0F74" w14:paraId="708E7E5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4E82B53F" w14:textId="77777777">
            <w:pPr>
              <w:rPr>
                <w:sz w:val="20"/>
                <w:szCs w:val="20"/>
              </w:rPr>
            </w:pPr>
          </w:p>
          <w:p w:rsidR="000D0F74" w:rsidRDefault="00000000" w14:paraId="07701A7E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2B4F6C3" w14:textId="77777777">
            <w:pPr>
              <w:rPr>
                <w:sz w:val="20"/>
                <w:szCs w:val="20"/>
              </w:rPr>
            </w:pPr>
          </w:p>
          <w:p w:rsidR="000D0F74" w:rsidRDefault="00000000" w14:paraId="236B9060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  <w:tr w:rsidR="000D0F74" w14:paraId="4E5DB8B3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259132FC" w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5. Potwierdzenie odbioru karty informacyjnej SOR</w:t>
            </w:r>
          </w:p>
        </w:tc>
      </w:tr>
      <w:tr w:rsidR="000D0F74" w14:paraId="5D9E1E08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00000" w14:paraId="7C838BFB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Niniejszym potwierdza, odbiór mojej karty informacyjnej leczenia w Szpitalnym Oddziale Ratunkowym</w:t>
            </w:r>
          </w:p>
        </w:tc>
      </w:tr>
      <w:tr w:rsidR="000D0F74" w14:paraId="5349881E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45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0F74" w:rsidRDefault="000D0F74" w14:paraId="15F310DF" w14:textId="77777777">
            <w:pPr>
              <w:rPr>
                <w:sz w:val="20"/>
                <w:szCs w:val="20"/>
              </w:rPr>
            </w:pPr>
          </w:p>
          <w:p w:rsidR="000D0F74" w:rsidRDefault="00000000" w14:paraId="28DAE712" w14:textId="7777777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Podpis pacjenta:</w:t>
            </w:r>
          </w:p>
          <w:p w:rsidR="000D0F74" w:rsidRDefault="000D0F74" w14:paraId="70DF6FE2" w14:textId="77777777">
            <w:pPr>
              <w:rPr>
                <w:sz w:val="20"/>
                <w:szCs w:val="20"/>
              </w:rPr>
            </w:pPr>
          </w:p>
          <w:p w:rsidR="000D0F74" w:rsidRDefault="00000000" w14:paraId="46D422D8" w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…………………………………………………………………………………………………………………………………….</w:t>
            </w:r>
          </w:p>
        </w:tc>
      </w:tr>
    </w:tbl>
    <w:p w:rsidR="000D0F74" w:rsidRDefault="000D0F74" w14:paraId="46F7C3F6" w14:textId="77777777"/>
    <w:p w:rsidR="000D0F74" w:rsidRDefault="00000000" w14:paraId="2A257EC6" w14:textId="77777777">
      <w:r>
        <w:rPr>
          <w:b/>
          <w:bCs/>
          <w:sz w:val="20"/>
          <w:szCs w:val="20"/>
        </w:rPr>
        <w:t>*) NIEPOTRZEBNE SKREŚLIĆ</w:t>
      </w:r>
    </w:p>
    <w:sectPr w:rsidR="000D0F74">
      <w:headerReference w:type="default" r:id="rId8"/>
      <w:footerReference w:type="default" r:id="rId9"/>
      <w:pgSz w:w="11906" w:h="16838"/>
      <w:pgMar w:top="551" w:right="720" w:bottom="551" w:left="720" w:header="539" w:footer="53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94439" w14:textId="77777777" w:rsidR="008B58B3" w:rsidRDefault="008B58B3">
      <w:r>
        <w:separator/>
      </w:r>
    </w:p>
  </w:endnote>
  <w:endnote w:type="continuationSeparator" w:id="0">
    <w:p w14:paraId="289487A3" w14:textId="77777777" w:rsidR="008B58B3" w:rsidRDefault="008B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F221" w14:textId="77777777" w:rsidR="00B52E28" w:rsidRDefault="00000000">
    <w:pPr>
      <w:pStyle w:val="Stopka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ECE118" wp14:editId="3384516D">
              <wp:simplePos x="0" y="0"/>
              <wp:positionH relativeFrom="margin">
                <wp:align>right</wp:align>
              </wp:positionH>
              <wp:positionV relativeFrom="paragraph">
                <wp:posOffset>720</wp:posOffset>
              </wp:positionV>
              <wp:extent cx="14760" cy="0"/>
              <wp:effectExtent l="0" t="0" r="0" b="0"/>
              <wp:wrapTopAndBottom/>
              <wp:docPr id="1463229200" name="Pole tekstow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634983D" w14:textId="77777777" w:rsidR="00B52E28" w:rsidRDefault="00000000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CE118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-50.05pt;margin-top:.05pt;width:1.15pt;height:0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" filled="f" stroked="f">
              <v:textbox inset="0,0,0,0">
                <w:txbxContent>
                  <w:p w14:paraId="7634983D" w14:textId="77777777" w:rsidR="00B52E28" w:rsidRDefault="00000000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8EBA" w14:textId="77777777" w:rsidR="008B58B3" w:rsidRDefault="008B58B3">
      <w:r>
        <w:rPr>
          <w:color w:val="000000"/>
        </w:rPr>
        <w:separator/>
      </w:r>
    </w:p>
  </w:footnote>
  <w:footnote w:type="continuationSeparator" w:id="0">
    <w:p w14:paraId="52BACEAB" w14:textId="77777777" w:rsidR="008B58B3" w:rsidRDefault="008B5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5A42" w14:textId="77777777" w:rsidR="00B52E28" w:rsidRDefault="0000000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D0F74"/>
    <w:rsid w:val="000D0F74"/>
    <w:rsid w:val="00857A32"/>
    <w:rsid w:val="008B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CD40"/>
  <w15:docId w15:val="{41057B31-D606-42E0-B011-F33B30E17087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pl-P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pPr>
      <w:ind w:left="720"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StopkaZnak">
    <w:name w:val="Stopka Znak"/>
    <w:basedOn w:val="Domylnaczcionkaakapitu"/>
  </w:style>
  <w:style w:type="character" w:styleId="Numerstrony">
    <w:name w:val="page number"/>
    <w:basedOn w:val="Domylnaczcionkaakapitu"/>
  </w:style>
  <w:style w:type="character" w:customStyle="1" w:styleId="NagwekZnak">
    <w:name w:val="Nagłówek Znak"/>
    <w:basedOn w:val="Domylnaczcionkaakapitu"/>
  </w:style>
  <w:style w:type="character" w:styleId="Tekstzastpczy">
    <w:name w:val="Placeholder Text"/>
    <w:basedOn w:val="Domylnaczcionkaakapitu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1736</Words>
  <Characters>10422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90367</dc:creator>
  <dc:description/>
  <cp:lastModifiedBy>Paweł 90367</cp:lastModifiedBy>
  <cp:revision>2</cp:revision>
  <cp:lastPrinted>2023-06-30T10:30:00Z</cp:lastPrinted>
  <dcterms:created xsi:type="dcterms:W3CDTF">2023-07-03T12:47:00Z</dcterms:created>
  <dcterms:modified xsi:type="dcterms:W3CDTF">2023-07-03T12:47:00Z</dcterms:modified>
</cp:coreProperties>
</file>