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yellow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SPYCHALSKA GENOWEFA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19.07.2023 09:49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95061407945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1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MIGOTANIE PRZEDSIONKÓW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09:49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145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78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129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15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SPYCHALSKA GENOWEFA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19.07.2023 09:49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95061407945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1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MIGOTANIE PRZEDSIONKÓW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SPYCHALSKA GENOWEFA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95061407945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36,5eratury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SPYCHALSKA GENOWEFA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95061407945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SPYCHALSKA GENOWEFA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95061407945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