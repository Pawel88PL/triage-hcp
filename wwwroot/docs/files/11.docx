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INTERNISTA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08:09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10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08:09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17.07.2023 08:09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10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36eratury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STANIUL PAWEŁ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