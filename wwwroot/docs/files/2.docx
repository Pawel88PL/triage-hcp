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16.07.2023 16:07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16:07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16.07.2023 16:07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36,2eratury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