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DACC" w14:textId="77777777" w:rsidR="000D0F74" w:rsidRDefault="00000000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36B72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203DDC1E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0322D5D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200300AF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E0062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14:paraId="1F47E40B" w14:textId="77777777" w:rsidR="000D0F74" w:rsidRDefault="000D0F74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4442D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4571" w14:textId="77777777" w:rsidR="000D0F7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towhom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EAC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9466" w14:textId="77777777" w:rsidR="000D0F7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color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31A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CB029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E777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A083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4619A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13F64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AF2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0499F" w14:textId="77777777" w:rsidR="000D0F7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764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0C8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0B018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04C87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4BFA4" w14:textId="77777777" w:rsidR="000D0F74" w:rsidRDefault="000D0F74">
            <w:pPr>
              <w:rPr>
                <w:sz w:val="10"/>
                <w:szCs w:val="10"/>
              </w:rPr>
            </w:pPr>
          </w:p>
          <w:p w14:paraId="4638E64C" w14:textId="77777777" w:rsidR="000D0F74" w:rsidRDefault="000D0F74">
            <w:pPr>
              <w:rPr>
                <w:sz w:val="10"/>
                <w:szCs w:val="10"/>
              </w:rPr>
            </w:pPr>
          </w:p>
          <w:p w14:paraId="0FE7C4DC" w14:textId="77777777" w:rsidR="000D0F74" w:rsidRDefault="000D0F74">
            <w:pPr>
              <w:rPr>
                <w:sz w:val="10"/>
                <w:szCs w:val="10"/>
              </w:rPr>
            </w:pPr>
          </w:p>
          <w:p w14:paraId="4977D7D4" w14:textId="77777777" w:rsidR="000D0F74" w:rsidRDefault="000D0F74">
            <w:pPr>
              <w:rPr>
                <w:sz w:val="10"/>
                <w:szCs w:val="10"/>
              </w:rPr>
            </w:pPr>
          </w:p>
          <w:p w14:paraId="159FCACB" w14:textId="77777777" w:rsidR="000D0F74" w:rsidRDefault="000D0F74">
            <w:pPr>
              <w:rPr>
                <w:sz w:val="10"/>
                <w:szCs w:val="10"/>
              </w:rPr>
            </w:pPr>
          </w:p>
          <w:p w14:paraId="2E337B01" w14:textId="77777777" w:rsidR="000D0F74" w:rsidRDefault="000D0F74">
            <w:pPr>
              <w:rPr>
                <w:sz w:val="10"/>
                <w:szCs w:val="10"/>
              </w:rPr>
            </w:pPr>
          </w:p>
          <w:p w14:paraId="0802A41E" w14:textId="77777777" w:rsidR="000D0F74" w:rsidRDefault="000D0F74">
            <w:pPr>
              <w:rPr>
                <w:sz w:val="10"/>
                <w:szCs w:val="10"/>
              </w:rPr>
            </w:pPr>
          </w:p>
          <w:p w14:paraId="685EC2B3" w14:textId="77777777" w:rsidR="000D0F74" w:rsidRDefault="000D0F74">
            <w:pPr>
              <w:rPr>
                <w:sz w:val="10"/>
                <w:szCs w:val="10"/>
              </w:rPr>
            </w:pPr>
          </w:p>
          <w:p w14:paraId="166048E3" w14:textId="77777777" w:rsidR="000D0F74" w:rsidRDefault="000D0F74">
            <w:pPr>
              <w:rPr>
                <w:sz w:val="10"/>
                <w:szCs w:val="10"/>
              </w:rPr>
            </w:pPr>
          </w:p>
          <w:p w14:paraId="06D8E99C" w14:textId="77777777" w:rsidR="000D0F74" w:rsidRDefault="00000000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A9FE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54D76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9A00D" w14:textId="77777777" w:rsidR="000D0F74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DFA0C" w14:textId="77777777" w:rsidR="00000000" w:rsidRDefault="00000000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C0E4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BEFD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AAE8E" w14:textId="77777777" w:rsidR="000D0F7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room</w:t>
            </w:r>
            <w:proofErr w:type="spellEnd"/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2B5D" w14:textId="77777777" w:rsidR="00000000" w:rsidRDefault="00000000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72E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A13E" w14:textId="77777777" w:rsidR="000D0F7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diagnosis</w:t>
            </w:r>
            <w:proofErr w:type="spellEnd"/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DB080" w14:textId="77777777" w:rsidR="00000000" w:rsidRDefault="00000000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55AE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6BD45" w14:textId="77777777" w:rsidR="00000000" w:rsidRDefault="00000000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7B75E" w14:textId="77777777" w:rsidR="00000000" w:rsidRDefault="00000000">
            <w:pPr>
              <w:suppressAutoHyphens w:val="0"/>
            </w:pPr>
          </w:p>
        </w:tc>
      </w:tr>
    </w:tbl>
    <w:p w14:paraId="5EEA3C6F" w14:textId="77777777" w:rsidR="000D0F74" w:rsidRDefault="000D0F74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D4FA8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5B800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DC8B3" w14:textId="77777777" w:rsidR="000D0F74" w:rsidRDefault="00000000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3FE2" w14:textId="77777777" w:rsidR="000D0F74" w:rsidRDefault="00000000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E43F1" w14:textId="77777777" w:rsidR="000D0F74" w:rsidRDefault="000D0F74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5AE6" w14:textId="77777777" w:rsidR="000D0F74" w:rsidRDefault="00000000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2E66" w14:textId="77777777" w:rsidR="000D0F74" w:rsidRDefault="00000000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time</w:t>
            </w:r>
            <w:proofErr w:type="spellEnd"/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6013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915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552B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3570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F716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D600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A5C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FCBF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1009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0D2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39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E4CC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07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9073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65DE3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47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0E258" w14:textId="77777777" w:rsidR="000D0F74" w:rsidRDefault="00000000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BEAB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E777F" w14:textId="77777777" w:rsidR="000D0F74" w:rsidRDefault="0000000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sbp</w:t>
            </w:r>
            <w:proofErr w:type="spellEnd"/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B00A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E56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847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7AF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46B3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FFB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927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365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E0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F3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1BB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45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295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358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74DBF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23A3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7D7D7" w14:textId="77777777" w:rsidR="000D0F74" w:rsidRDefault="0000000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dbp</w:t>
            </w:r>
            <w:proofErr w:type="spellEnd"/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032B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667A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5A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2BD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F9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1B90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4AF2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D1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B17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624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E1B5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AA3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B85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768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3AA29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BDAE2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9FB" w14:textId="77777777" w:rsidR="000D0F74" w:rsidRDefault="0000000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hrr</w:t>
            </w:r>
            <w:proofErr w:type="spellEnd"/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4FC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40D6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25A1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11D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DA0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CFE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DC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0A0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86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9F36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A8D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441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BAC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20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84CE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4A9A8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5E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F337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6C6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A00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7C52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37C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CD2D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D42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D53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7C0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067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796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B9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76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4EF4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C1FA1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47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5D172" w14:textId="77777777" w:rsidR="000D0F74" w:rsidRDefault="00000000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6DD5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7D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FCF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03D6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1C40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A58B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A87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C2D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6F8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39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BCBE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BC5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95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C3C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3BD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223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390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9D007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E8FD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1B34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87CA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2A07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6C2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61E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6C5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9CB4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1B5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9E42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3151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E15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749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FCCE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55F1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EAC29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3F4B2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F3D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887A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A39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86BB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78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D6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4B60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B6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3B8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FD5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AAF0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0FB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B2E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57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CEB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40DE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6A322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3E9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29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3DF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8557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2927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A9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DCD1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9D9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46B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6DF8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AEE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7DFF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7A68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B56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318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5E14F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987AE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6DEC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E27F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082E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BA7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88F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1119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BDD7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BE6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248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F274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7C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38D3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D44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4E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6472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0F77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5512B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79E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886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E60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3BE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41F0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6CD1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059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CB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F607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E2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3E06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A34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824F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014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D09A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BE1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2355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763F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317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A43E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8C9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F664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2925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4C9C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D1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C05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399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86DE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D8C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1F4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0C73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CD2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5CC72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CC96D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42C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85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29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6C4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97E0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5A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30A7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68F5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6CBD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69D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BE4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83E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753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232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1D33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125E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2934F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1CB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C31E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74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2AB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E53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296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4E2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2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2663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7111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38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BA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0B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FCF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602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B5F5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6BA1E" w14:textId="77777777" w:rsidR="000D0F74" w:rsidRDefault="00000000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EC4AD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spo2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BE80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143D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52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7E6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B76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186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F74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F1EE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29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072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D804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934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5F4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052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5449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F859" w14:textId="77777777" w:rsidR="000D0F74" w:rsidRDefault="00000000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38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2C0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C51B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81B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44F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4C4D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FB50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E0B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29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3C1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BBA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8F8F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4D22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36F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CE4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B6C7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471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43B7F" w14:textId="77777777" w:rsidR="000D0F74" w:rsidRDefault="0000000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D2593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7435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DF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95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E7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FAE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A98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A4DC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590F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77B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BA59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C39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4D35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C74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0F3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64A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9403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BF24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BFCF" w14:textId="77777777" w:rsidR="000D0F74" w:rsidRDefault="0000000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gccs</w:t>
            </w:r>
            <w:proofErr w:type="spellEnd"/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729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79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EB1D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A30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2FF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15D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69C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03ED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19C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44A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F42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46D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DD3A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DDA1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40962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5B096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4567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E34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C0E2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CA6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C25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82CD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C242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4621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39F2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D8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513C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4CA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3D1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05F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F90B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26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83866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918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8D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406A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3E4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506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FD1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F58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F326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D596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BC94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5116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F5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CB7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2D64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25E7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054A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D1F46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92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408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6034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E2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25D0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87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6D91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8CF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78CA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B5B6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E408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76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D73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F349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3A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F48C3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38810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7D1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CBA7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AA4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164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4EB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BEC7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B1E3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227E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84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8F2E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CD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26A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EFE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778C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65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344F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A49AE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99E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6423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753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2254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2A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6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D67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67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82D8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7310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131C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CE1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2A35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24AF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4B8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7E0A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BF5D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F4C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B13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F6E1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E542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F04B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517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7426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AB43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A3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E747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E8A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62C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4E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02A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FD49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C4E8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042F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96A1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6C10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8F66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094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BFA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DE1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3C9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A0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3D2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14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CD0A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CAE1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AC8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7AA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FFF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5449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ED421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CA6C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908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492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3BA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409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8D3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83F4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17B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C6F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FFAB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31D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A90E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54A5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147A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313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3EF4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2DA4E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D879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F6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725F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8222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756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BE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233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86C6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379C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3A6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9E6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76D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F02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8CE6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3D40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2096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62D61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B0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F15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8A1D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6080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DA9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E25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C1DB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DB85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FC4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463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1AEC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F43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4EB0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9279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F85B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C055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C907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F121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FD6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4904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5D5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9D97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F5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B4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4F3B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5928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3655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29C3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77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E4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4592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C887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BA3D4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3A809" w14:textId="77777777" w:rsidR="000D0F74" w:rsidRDefault="00000000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50F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CD1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69E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5BE5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7C4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8E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B1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DE84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ADF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0C2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A34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32C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FCA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258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8635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027D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8064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60F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D6EB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E63D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E97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B3E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82C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E32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CA34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130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8470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E38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E91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1EB3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A856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BF4F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505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1197B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4848" w14:textId="77777777" w:rsidR="000D0F74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0C40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CA5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75DA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46E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022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FAA3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554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F49D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04892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CDAF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F11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9F42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73C8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8E24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D92D6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9BF0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1EA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C08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6B5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AB01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220C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00B2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9562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ACE5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BA87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ABF8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D09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951A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45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B131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83119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5A75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285E6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AA30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CF4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58AF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14FA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A2B7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2DA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323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085A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2A2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3029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495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04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17AF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FFB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BF85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6060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2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C4E1A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35F4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AACF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808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3466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DB2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38DE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8F96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5FC1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6F65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127F7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72A5C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10088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5E03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9758D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819B" w14:textId="77777777" w:rsidR="000D0F74" w:rsidRDefault="000D0F74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F9EA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47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56EA" w14:textId="77777777" w:rsidR="000D0F74" w:rsidRDefault="00000000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14911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CE6E5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13E" w14:textId="77777777" w:rsidR="000D0F74" w:rsidRDefault="000000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B787" w14:textId="77777777" w:rsidR="000D0F74" w:rsidRDefault="0000000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8F23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FE411" w14:textId="77777777" w:rsidR="000D0F74" w:rsidRDefault="0000000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3C69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78FC" w14:textId="77777777" w:rsidR="000D0F74" w:rsidRDefault="00000000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54AAB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43FC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E76C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0203" w14:textId="77777777" w:rsidR="000D0F74" w:rsidRDefault="00000000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F686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2675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01DB0" w14:textId="77777777" w:rsidR="000D0F74" w:rsidRDefault="000000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FB1D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7B32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0EAD4" w14:textId="77777777" w:rsidR="000D0F74" w:rsidRDefault="000D0F74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242C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5A7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2FAA5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65201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9D78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EBC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C2F9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C590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20FDD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502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AAD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9605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8A3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C6FC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78B4F" w14:textId="77777777" w:rsidR="00000000" w:rsidRDefault="00000000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AAB7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FC5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11828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70C0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A54C3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2939C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8830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65BF9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344B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EDA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EFD38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55556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7B828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0B05F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E2F" w14:textId="77777777" w:rsidR="00000000" w:rsidRDefault="00000000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7E57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A8541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00F5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C7186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BF634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D82C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DB1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DCEC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36E15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ECC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25D45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0E4C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6F6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14:paraId="7C1066DC" w14:textId="77777777" w:rsidR="000D0F74" w:rsidRDefault="000D0F74">
            <w:pPr>
              <w:rPr>
                <w:sz w:val="11"/>
                <w:szCs w:val="11"/>
              </w:rPr>
            </w:pPr>
          </w:p>
          <w:p w14:paraId="1C4703F4" w14:textId="77777777" w:rsidR="000D0F74" w:rsidRDefault="000D0F74">
            <w:pPr>
              <w:rPr>
                <w:sz w:val="11"/>
                <w:szCs w:val="11"/>
              </w:rPr>
            </w:pPr>
          </w:p>
          <w:p w14:paraId="6B6F6F32" w14:textId="77777777" w:rsidR="000D0F74" w:rsidRDefault="000D0F74">
            <w:pPr>
              <w:rPr>
                <w:sz w:val="11"/>
                <w:szCs w:val="11"/>
              </w:rPr>
            </w:pPr>
          </w:p>
          <w:p w14:paraId="2D09BCEA" w14:textId="77777777" w:rsidR="000D0F74" w:rsidRDefault="000D0F74">
            <w:pPr>
              <w:rPr>
                <w:sz w:val="11"/>
                <w:szCs w:val="11"/>
              </w:rPr>
            </w:pPr>
          </w:p>
          <w:p w14:paraId="69A11846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D2944" w14:textId="77777777" w:rsidR="00000000" w:rsidRDefault="00000000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8031B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C264F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67626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F544A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7579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6D95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CEA09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2D3E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726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97D57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A3FD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98D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3EC1" w14:textId="77777777" w:rsidR="00000000" w:rsidRDefault="00000000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27C3" w14:textId="77777777" w:rsidR="00000000" w:rsidRDefault="00000000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1C673" w14:textId="77777777" w:rsidR="000D0F74" w:rsidRDefault="000D0F74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6F396" w14:textId="77777777" w:rsidR="000D0F74" w:rsidRDefault="000D0F74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71BF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78554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B24B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ECBB9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A684C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0219E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6ADE5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2201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44ED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F34B" w14:textId="77777777" w:rsidR="000D0F74" w:rsidRDefault="000000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14AC2" w14:textId="77777777" w:rsidR="00000000" w:rsidRDefault="00000000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B2B0" w14:textId="77777777" w:rsidR="00000000" w:rsidRDefault="00000000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E9852" w14:textId="77777777" w:rsidR="000D0F74" w:rsidRDefault="000D0F74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69F1" w14:textId="77777777" w:rsidR="000D0F74" w:rsidRDefault="000D0F74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13ED" w14:textId="77777777" w:rsidR="000D0F74" w:rsidRDefault="000D0F74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289D" w14:textId="77777777" w:rsidR="000D0F74" w:rsidRDefault="000D0F74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AEDBF" w14:textId="77777777" w:rsidR="000D0F74" w:rsidRDefault="0000000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F82A3" w14:textId="77777777" w:rsidR="000D0F74" w:rsidRDefault="0000000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A7A4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254E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AFC4C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DD15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3090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FE85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180D" w14:textId="77777777" w:rsidR="00000000" w:rsidRDefault="00000000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25521" w14:textId="77777777" w:rsidR="000D0F74" w:rsidRDefault="000D0F74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47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11D27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80211" w14:textId="77777777" w:rsidR="000D0F74" w:rsidRDefault="00000000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406AE" w14:textId="77777777" w:rsidR="000D0F74" w:rsidRDefault="000D0F74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1ADB" w14:textId="77777777" w:rsidR="000D0F74" w:rsidRDefault="000D0F74">
            <w:pPr>
              <w:rPr>
                <w:sz w:val="16"/>
                <w:szCs w:val="16"/>
              </w:rPr>
            </w:pPr>
          </w:p>
        </w:tc>
      </w:tr>
    </w:tbl>
    <w:p w14:paraId="6DE5E919" w14:textId="77777777" w:rsidR="000D0F74" w:rsidRDefault="00000000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658F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0F3FE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38DD3755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19A08C7A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3F39DA92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D9FF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14:paraId="1BF1E601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14:paraId="791FB0E5" w14:textId="77777777" w:rsidR="000D0F74" w:rsidRDefault="000D0F74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3867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A0F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B32A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3C22" w14:textId="77777777" w:rsidR="000D0F7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261A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AB7B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</w:t>
            </w:r>
          </w:p>
        </w:tc>
        <w:tc>
          <w:tcPr>
            <w:tcW w:w="2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671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1220" w14:textId="77777777" w:rsidR="000D0F7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room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0FFF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3B0E2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A2B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6346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DD1D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97D9F" w14:textId="77777777" w:rsidR="000D0F7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diagnosis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B3F8" w14:textId="77777777" w:rsidR="000D0F74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10A8F" w14:textId="77777777" w:rsidR="000D0F74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FC5E" w14:textId="77777777" w:rsidR="000D0F74" w:rsidRDefault="000D0F74">
            <w:pPr>
              <w:rPr>
                <w:sz w:val="18"/>
                <w:szCs w:val="18"/>
              </w:rPr>
            </w:pPr>
          </w:p>
          <w:p w14:paraId="2B6D95B1" w14:textId="77777777" w:rsidR="000D0F74" w:rsidRDefault="000D0F74">
            <w:pPr>
              <w:rPr>
                <w:sz w:val="18"/>
                <w:szCs w:val="18"/>
              </w:rPr>
            </w:pPr>
          </w:p>
          <w:p w14:paraId="26145E60" w14:textId="77777777" w:rsidR="000D0F74" w:rsidRDefault="000D0F74">
            <w:pPr>
              <w:rPr>
                <w:sz w:val="18"/>
                <w:szCs w:val="18"/>
              </w:rPr>
            </w:pPr>
          </w:p>
          <w:p w14:paraId="76754FC1" w14:textId="77777777" w:rsidR="000D0F74" w:rsidRDefault="000D0F74">
            <w:pPr>
              <w:rPr>
                <w:sz w:val="18"/>
                <w:szCs w:val="18"/>
              </w:rPr>
            </w:pPr>
          </w:p>
          <w:p w14:paraId="0D8198E0" w14:textId="77777777" w:rsidR="000D0F74" w:rsidRDefault="000D0F74">
            <w:pPr>
              <w:rPr>
                <w:sz w:val="18"/>
                <w:szCs w:val="18"/>
              </w:rPr>
            </w:pPr>
          </w:p>
          <w:p w14:paraId="3FD2834B" w14:textId="77777777" w:rsidR="000D0F74" w:rsidRDefault="000D0F74">
            <w:pPr>
              <w:rPr>
                <w:sz w:val="18"/>
                <w:szCs w:val="18"/>
              </w:rPr>
            </w:pPr>
          </w:p>
          <w:p w14:paraId="0A03BDC0" w14:textId="77777777" w:rsidR="000D0F74" w:rsidRDefault="000D0F74">
            <w:pPr>
              <w:rPr>
                <w:sz w:val="18"/>
                <w:szCs w:val="18"/>
              </w:rPr>
            </w:pPr>
          </w:p>
          <w:p w14:paraId="4C9318A2" w14:textId="77777777" w:rsidR="000D0F74" w:rsidRDefault="000D0F74">
            <w:pPr>
              <w:rPr>
                <w:sz w:val="18"/>
                <w:szCs w:val="18"/>
              </w:rPr>
            </w:pPr>
          </w:p>
          <w:p w14:paraId="4224ED4C" w14:textId="77777777" w:rsidR="000D0F74" w:rsidRDefault="000D0F74">
            <w:pPr>
              <w:rPr>
                <w:sz w:val="18"/>
                <w:szCs w:val="18"/>
              </w:rPr>
            </w:pPr>
          </w:p>
          <w:p w14:paraId="1DB04C69" w14:textId="77777777" w:rsidR="000D0F74" w:rsidRDefault="000D0F74">
            <w:pPr>
              <w:rPr>
                <w:sz w:val="18"/>
                <w:szCs w:val="18"/>
              </w:rPr>
            </w:pPr>
          </w:p>
          <w:p w14:paraId="0F701CC8" w14:textId="77777777" w:rsidR="000D0F74" w:rsidRDefault="000D0F74">
            <w:pPr>
              <w:rPr>
                <w:sz w:val="18"/>
                <w:szCs w:val="18"/>
              </w:rPr>
            </w:pPr>
          </w:p>
          <w:p w14:paraId="5B0CE6D1" w14:textId="77777777" w:rsidR="000D0F74" w:rsidRDefault="000D0F74">
            <w:pPr>
              <w:rPr>
                <w:sz w:val="18"/>
                <w:szCs w:val="18"/>
              </w:rPr>
            </w:pPr>
          </w:p>
          <w:p w14:paraId="18FFC8AE" w14:textId="77777777" w:rsidR="000D0F74" w:rsidRDefault="000D0F74">
            <w:pPr>
              <w:rPr>
                <w:sz w:val="18"/>
                <w:szCs w:val="18"/>
              </w:rPr>
            </w:pPr>
          </w:p>
          <w:p w14:paraId="27C26C24" w14:textId="77777777" w:rsidR="000D0F74" w:rsidRDefault="000D0F74">
            <w:pPr>
              <w:rPr>
                <w:sz w:val="18"/>
                <w:szCs w:val="18"/>
              </w:rPr>
            </w:pPr>
          </w:p>
          <w:p w14:paraId="68BB6C01" w14:textId="77777777" w:rsidR="000D0F74" w:rsidRDefault="000D0F74">
            <w:pPr>
              <w:rPr>
                <w:sz w:val="18"/>
                <w:szCs w:val="18"/>
              </w:rPr>
            </w:pPr>
          </w:p>
          <w:p w14:paraId="792B54C7" w14:textId="77777777" w:rsidR="000D0F74" w:rsidRDefault="000D0F74">
            <w:pPr>
              <w:rPr>
                <w:sz w:val="18"/>
                <w:szCs w:val="18"/>
              </w:rPr>
            </w:pPr>
          </w:p>
          <w:p w14:paraId="0E603E26" w14:textId="77777777" w:rsidR="000D0F74" w:rsidRDefault="000D0F74">
            <w:pPr>
              <w:rPr>
                <w:sz w:val="18"/>
                <w:szCs w:val="18"/>
              </w:rPr>
            </w:pPr>
          </w:p>
          <w:p w14:paraId="1D3CE1FE" w14:textId="77777777" w:rsidR="000D0F74" w:rsidRDefault="00000000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14:paraId="43B68ADD" w14:textId="77777777" w:rsidR="000D0F74" w:rsidRDefault="00000000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14:paraId="4CFA25F6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F3ADD" w14:textId="77777777" w:rsidR="000D0F74" w:rsidRDefault="00000000">
            <w:r>
              <w:rPr>
                <w:rFonts w:ascii="Symbol" w:eastAsia="Symbol" w:hAnsi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0ABA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23E43" w14:textId="77777777" w:rsidR="000D0F74" w:rsidRDefault="00000000">
            <w:pPr>
              <w:jc w:val="center"/>
            </w:pPr>
            <w:r>
              <w:rPr>
                <w:rFonts w:ascii="Symbol" w:eastAsia="Symbol" w:hAnsi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B6F21" w14:textId="77777777" w:rsidR="000D0F74" w:rsidRDefault="00000000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82DC6" w14:textId="77777777" w:rsidR="00000000" w:rsidRDefault="0000000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EBE1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606C1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14:paraId="3CCE0928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24B7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74A82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BA54" w14:textId="77777777" w:rsidR="00000000" w:rsidRDefault="0000000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46B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86C9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A5A8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D19AA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1A64" w14:textId="77777777" w:rsidR="00000000" w:rsidRDefault="0000000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6A30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97094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14:paraId="0FC0C000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7891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85833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DA83" w14:textId="77777777" w:rsidR="00000000" w:rsidRDefault="0000000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B42C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CDAFE" w14:textId="77777777" w:rsidR="000D0F74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2867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CC100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D16B" w14:textId="77777777" w:rsidR="00000000" w:rsidRDefault="0000000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E5E3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62495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6505B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57FF0" w14:textId="77777777" w:rsidR="000D0F74" w:rsidRDefault="000D0F74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6C60" w14:textId="77777777" w:rsidR="00000000" w:rsidRDefault="00000000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C7903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55A2" w14:textId="77777777" w:rsidR="000D0F74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1745" w14:textId="77777777" w:rsidR="000D0F74" w:rsidRDefault="000D0F74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68FBA" w14:textId="77777777" w:rsidR="000D0F74" w:rsidRDefault="000D0F74">
            <w:pPr>
              <w:rPr>
                <w:sz w:val="18"/>
                <w:szCs w:val="18"/>
              </w:rPr>
            </w:pPr>
          </w:p>
        </w:tc>
      </w:tr>
    </w:tbl>
    <w:p w14:paraId="43C1C674" w14:textId="77777777" w:rsidR="000D0F74" w:rsidRDefault="000D0F74">
      <w:pPr>
        <w:rPr>
          <w:b/>
          <w:bCs/>
          <w:sz w:val="16"/>
          <w:szCs w:val="16"/>
        </w:rPr>
      </w:pPr>
    </w:p>
    <w:p w14:paraId="7BE73178" w14:textId="77777777" w:rsidR="000D0F74" w:rsidRDefault="000D0F74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6EC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14:paraId="15192F2B" w14:textId="77777777" w:rsidR="000D0F74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3999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662C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D5351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23725" w14:textId="77777777" w:rsidR="000D0F74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0861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26A60B3C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4B09CA9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D31B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8D17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8542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0AC7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8DF0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34320F4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F7FEB2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C4BD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77FA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1B1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1DB4F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160CA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17AB1B7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1A49AEA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CF66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5DC2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BC55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A08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F5C1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1A8CC90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2609EAB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F278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C623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178C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4013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B33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CFCC46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6806AC0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387B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AC0F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987C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A415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E347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423EE09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013ADF4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4087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4E7F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3B8E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95B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BC1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11DF7C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05B73CBA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15E38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827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7C8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049B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E32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926CEB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60D54AB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978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1D5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9AA5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8D3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321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C7B1C9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A04488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E8EE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E82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9E11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6EF14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F44D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F30F69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747032A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414E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7D13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2057D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9601B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52A1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662C8A39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  <w:p w14:paraId="55BF8CB0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2FEE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C77D6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DECF7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87742" w14:textId="77777777" w:rsidR="000D0F74" w:rsidRDefault="000D0F74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0DF3B4BC" w14:textId="77777777" w:rsidR="000D0F74" w:rsidRDefault="000D0F74">
      <w:pPr>
        <w:rPr>
          <w:b/>
          <w:bCs/>
          <w:sz w:val="16"/>
          <w:szCs w:val="16"/>
        </w:rPr>
      </w:pPr>
    </w:p>
    <w:p w14:paraId="59694CCD" w14:textId="77777777" w:rsidR="000D0F74" w:rsidRDefault="000D0F74">
      <w:pPr>
        <w:rPr>
          <w:b/>
          <w:bCs/>
          <w:sz w:val="16"/>
          <w:szCs w:val="16"/>
        </w:rPr>
      </w:pPr>
    </w:p>
    <w:p w14:paraId="37B43505" w14:textId="77777777" w:rsidR="000D0F74" w:rsidRDefault="000D0F74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2C933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D6ED6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3B21E242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1DF1C1A4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5E9E64E0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0DD55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14:paraId="3141921B" w14:textId="77777777" w:rsidR="000D0F74" w:rsidRDefault="000D0F74"/>
    <w:p w14:paraId="3B8EE130" w14:textId="77777777" w:rsidR="000D0F74" w:rsidRDefault="000D0F74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BDEF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6F51" w14:textId="77777777" w:rsidR="000D0F74" w:rsidRDefault="00000000"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22B4" w14:textId="77777777" w:rsidR="000D0F74" w:rsidRDefault="000D0F74"/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F6102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48E4" w14:textId="77777777" w:rsidR="000D0F74" w:rsidRDefault="00000000">
            <w:r>
              <w:rPr>
                <w:sz w:val="18"/>
                <w:szCs w:val="18"/>
              </w:rPr>
              <w:t>pesel</w:t>
            </w:r>
          </w:p>
        </w:tc>
      </w:tr>
    </w:tbl>
    <w:p w14:paraId="075985CD" w14:textId="77777777" w:rsidR="000D0F74" w:rsidRDefault="000D0F74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EACFE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F4380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33F4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F0929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3019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628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E592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D4A9" w14:textId="77777777" w:rsidR="000D0F74" w:rsidRDefault="00000000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1004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90E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66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57D5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48B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EFA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723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A48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6C8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677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6F8D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696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9AD0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7F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258F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AE6B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30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5B1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B10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B37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2971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B518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91C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BF1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7122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FC00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5A06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8936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B783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86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54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5A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585F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BB5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95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5201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BE17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4D83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85F5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F96B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647E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936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C04F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B3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D1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72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7AAC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817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4A4C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3BC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E4B6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9F8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14:paraId="29645BA7" w14:textId="77777777" w:rsidR="000D0F74" w:rsidRDefault="000D0F74">
            <w:pPr>
              <w:rPr>
                <w:sz w:val="17"/>
                <w:szCs w:val="17"/>
              </w:rPr>
            </w:pPr>
          </w:p>
          <w:p w14:paraId="0A1CE13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92D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1A26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7659" w14:textId="77777777" w:rsidR="000D0F74" w:rsidRDefault="00000000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3D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EAE8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9CCA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0BA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9388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B5C5A" w14:textId="77777777" w:rsidR="00000000" w:rsidRDefault="0000000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2CE86" w14:textId="77777777" w:rsidR="00000000" w:rsidRDefault="0000000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BEC0" w14:textId="77777777" w:rsidR="00000000" w:rsidRDefault="00000000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30B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0DA9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7AF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F504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C7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EE3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F07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5EB3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0D21" w14:textId="77777777" w:rsidR="00000000" w:rsidRDefault="0000000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6488" w14:textId="77777777" w:rsidR="00000000" w:rsidRDefault="0000000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A26E" w14:textId="77777777" w:rsidR="00000000" w:rsidRDefault="00000000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053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0DED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FF7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58EF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451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590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7A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3EE4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8F2C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C0F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E44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14:paraId="505F1B88" w14:textId="77777777" w:rsidR="000D0F74" w:rsidRDefault="000D0F74">
            <w:pPr>
              <w:rPr>
                <w:sz w:val="17"/>
                <w:szCs w:val="17"/>
              </w:rPr>
            </w:pPr>
          </w:p>
          <w:p w14:paraId="6BB022E5" w14:textId="77777777" w:rsidR="000D0F74" w:rsidRDefault="000D0F74">
            <w:pPr>
              <w:rPr>
                <w:sz w:val="17"/>
                <w:szCs w:val="17"/>
              </w:rPr>
            </w:pPr>
          </w:p>
          <w:p w14:paraId="5F379A0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1996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7379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C17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D65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E949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206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B8A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FF4A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A5D0C" w14:textId="77777777" w:rsidR="00000000" w:rsidRDefault="0000000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08B27" w14:textId="77777777" w:rsidR="00000000" w:rsidRDefault="0000000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F8F7" w14:textId="77777777" w:rsidR="00000000" w:rsidRDefault="00000000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1B3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68F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5D75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24D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FD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8E1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5E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FF0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3A10" w14:textId="77777777" w:rsidR="00000000" w:rsidRDefault="0000000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75566" w14:textId="77777777" w:rsidR="00000000" w:rsidRDefault="0000000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3FEDF" w14:textId="77777777" w:rsidR="00000000" w:rsidRDefault="00000000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F6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239A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A01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0D3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A8F6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C6AD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C713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DEA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ED70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561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2C5F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60C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9006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097F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32CA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4226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FA3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7106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4C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732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35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F42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0D4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2090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4B6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589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55D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3F0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2C27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C12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F6E0" w14:textId="77777777" w:rsidR="00000000" w:rsidRDefault="00000000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E7DC" w14:textId="77777777" w:rsidR="00000000" w:rsidRDefault="00000000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BFC3" w14:textId="77777777" w:rsidR="00000000" w:rsidRDefault="00000000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449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CB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865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BC7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3DAC" w14:textId="77777777" w:rsidR="000D0F74" w:rsidRDefault="00000000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2B2B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2D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FB1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64F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5D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072B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D4F6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D52A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B2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986E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8E16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CCB1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2F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2CF7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DEF8F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AB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5845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2DC0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5A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41A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47D1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ECC2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B630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3532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A7EF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007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1E7E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B05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784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F96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C226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C8B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12BF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47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461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A9DD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6DEB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9333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D742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DF3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899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9D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119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745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D43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8B3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B03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3C45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546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3C0A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157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5CE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2D7D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5C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439F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0F3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36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C4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F5D69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D3AC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3FF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996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B680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8DD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75A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147C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B702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10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2B8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FC68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BE92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D7C3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29F5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7E5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0681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183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EA6C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43D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16D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36B5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944B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4D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639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43E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2238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22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D9C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D8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705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1AD1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961D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BF1FD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044F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28F8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C3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777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DAE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ED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3B67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3B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9E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CA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E84F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A5BB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2A8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80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E80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8D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FE91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E30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B954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A9C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3CF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FE2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3F9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F14A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CB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4A0A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2F3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D61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A45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5C7D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F513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645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B7D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7A4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E85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D4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FD0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01CF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488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DD2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5E5B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AF233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B02D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7D6C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77B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EDA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2F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07D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B562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99A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4299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CF0E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2C6C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BCE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C65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9CF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AE9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9D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F14E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15B7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F195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ACB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E1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AFED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742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A26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4558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10FC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1DF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42F2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25A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ACE0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018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63C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D9369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DE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56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EC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C8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D2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B335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2AA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B372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F496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C3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024D5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4B3D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3916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DD78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88A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098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27C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5FB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C00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0C92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16CC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5F990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DC5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38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329C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685B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AA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1BB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7028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793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F99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0D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5BE4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8BA2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AEBD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6B0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0E8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85E2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0195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FF8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ECB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FAF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643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241F6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4A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713F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5F1D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18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837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F5CE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CAAC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03A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37F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18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395E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F2F2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153E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58C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2F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A175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480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4D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7C4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215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A59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42B8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42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A3C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0EA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4CE5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F0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85DB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6F3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9C2D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42D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216E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FB1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91D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3C7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9510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69BC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6B5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CF13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106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7E2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96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9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3E76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DCE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C102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3EB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7C5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8DBD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C21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BC6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688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3E9F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EB5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31B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9F4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EF4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A50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90A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A3C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EE8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3A5E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05CF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C60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D16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A78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60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B0B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2764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D21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950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89A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CB6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02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C12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DC27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20E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FFE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F2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612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EB5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DA2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5794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9F0D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E28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3BD7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769A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CD7B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E1EB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E7B4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B15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B6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FD7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7574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4C3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8315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187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D5D5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661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</w:tbl>
    <w:p w14:paraId="15111973" w14:textId="77777777" w:rsidR="000D0F74" w:rsidRDefault="000D0F74"/>
    <w:p w14:paraId="4C0A0048" w14:textId="77777777" w:rsidR="000D0F74" w:rsidRDefault="000D0F74"/>
    <w:p w14:paraId="36B9AA24" w14:textId="77777777" w:rsidR="000D0F74" w:rsidRDefault="000D0F74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F4B5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87E21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D8B5836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05C3C725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42BB7A68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3C8D1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14:paraId="2D92AB38" w14:textId="77777777" w:rsidR="000D0F74" w:rsidRDefault="000D0F74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4F2C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34EF" w14:textId="77777777" w:rsidR="000D0F74" w:rsidRDefault="00000000"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488AA" w14:textId="77777777" w:rsidR="000D0F74" w:rsidRDefault="000D0F74"/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EBC6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0FB40" w14:textId="77777777" w:rsidR="000D0F74" w:rsidRDefault="00000000">
            <w:r>
              <w:rPr>
                <w:sz w:val="18"/>
                <w:szCs w:val="18"/>
              </w:rPr>
              <w:t>pesel</w:t>
            </w:r>
          </w:p>
        </w:tc>
      </w:tr>
    </w:tbl>
    <w:p w14:paraId="29ECB3C0" w14:textId="77777777" w:rsidR="000D0F74" w:rsidRDefault="000D0F74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89846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6B93A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CD363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67DB1" w14:textId="77777777" w:rsidR="000D0F74" w:rsidRDefault="000D0F74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CB63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76D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2AF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F3E2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29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514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F76F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E23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14:paraId="0D9CB8E3" w14:textId="77777777" w:rsidR="000D0F74" w:rsidRDefault="000D0F74">
            <w:pPr>
              <w:rPr>
                <w:sz w:val="17"/>
                <w:szCs w:val="17"/>
              </w:rPr>
            </w:pPr>
          </w:p>
          <w:p w14:paraId="506DA7C4" w14:textId="77777777" w:rsidR="000D0F74" w:rsidRDefault="000D0F74">
            <w:pPr>
              <w:rPr>
                <w:sz w:val="17"/>
                <w:szCs w:val="17"/>
              </w:rPr>
            </w:pPr>
          </w:p>
          <w:p w14:paraId="19C9F91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075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F3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C50F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0F1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9C9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56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43A5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28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10A9" w14:textId="77777777" w:rsidR="00000000" w:rsidRDefault="0000000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0B79" w14:textId="77777777" w:rsidR="00000000" w:rsidRDefault="0000000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2DFF9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7241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FFE3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58F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DF52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A8EE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7E1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9431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F81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D544F" w14:textId="77777777" w:rsidR="00000000" w:rsidRDefault="0000000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83F40" w14:textId="77777777" w:rsidR="00000000" w:rsidRDefault="0000000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F714F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D59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0DF4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3072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550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4AA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69C6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A03F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7D71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EF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88B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FB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64C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22CDB" w14:textId="77777777" w:rsidR="00000000" w:rsidRDefault="0000000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FC3A6" w14:textId="77777777" w:rsidR="00000000" w:rsidRDefault="0000000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174F8" w14:textId="77777777" w:rsidR="00000000" w:rsidRDefault="00000000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74D0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32D1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E29" w14:textId="77777777" w:rsidR="000D0F74" w:rsidRDefault="00000000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A3B7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70AEF" w14:textId="77777777" w:rsidR="00000000" w:rsidRDefault="0000000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518" w14:textId="77777777" w:rsidR="00000000" w:rsidRDefault="0000000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6947E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B79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CE67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533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260D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B41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8C1C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07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8FD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F70B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5379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4EE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7286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80AB" w14:textId="77777777" w:rsidR="00000000" w:rsidRDefault="0000000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2D3E6" w14:textId="77777777" w:rsidR="00000000" w:rsidRDefault="0000000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7E5BD" w14:textId="77777777" w:rsidR="00000000" w:rsidRDefault="00000000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7266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8FB1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5414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602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C3363" w14:textId="77777777" w:rsidR="00000000" w:rsidRDefault="0000000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5A9F" w14:textId="77777777" w:rsidR="00000000" w:rsidRDefault="0000000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50C4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42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6870" w14:textId="77777777" w:rsidR="00000000" w:rsidRDefault="0000000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86176" w14:textId="77777777" w:rsidR="00000000" w:rsidRDefault="0000000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BE5D" w14:textId="77777777" w:rsidR="00000000" w:rsidRDefault="00000000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DFB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9CC4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E184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4CB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D7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0DC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3DB3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DCF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24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484D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6AFE" w14:textId="77777777" w:rsidR="000D0F74" w:rsidRDefault="00000000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C7BFE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D86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C03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BB39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DD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8DD2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9ABF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DBE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D3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26E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1ED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4184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DEF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C8F2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AF9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85D2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E80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4313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727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FE98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3E2E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A38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F8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384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D32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2BA9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D314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79B3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C96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2DD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189B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02FF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25A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D7E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1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695C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6EE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6BC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8C0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E330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8CB1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518A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FF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D1CC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6B36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27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8A5A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7B58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D0A2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ABCB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70781" w14:textId="77777777" w:rsidR="00000000" w:rsidRDefault="0000000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7DB33" w14:textId="77777777" w:rsidR="00000000" w:rsidRDefault="0000000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0E668" w14:textId="77777777" w:rsidR="00000000" w:rsidRDefault="00000000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5A8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050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928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75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96643" w14:textId="77777777" w:rsidR="000D0F74" w:rsidRDefault="000D0F74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4C7D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897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D032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CB1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29FC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86E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5A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D53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54DC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5326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C01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7F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E5EF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E8B4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17FA7" w14:textId="77777777" w:rsidR="00000000" w:rsidRDefault="0000000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FC3D" w14:textId="77777777" w:rsidR="00000000" w:rsidRDefault="0000000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B9071" w14:textId="77777777" w:rsidR="00000000" w:rsidRDefault="00000000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7979" w14:textId="77777777" w:rsidR="00000000" w:rsidRDefault="0000000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DF0B" w14:textId="77777777" w:rsidR="00000000" w:rsidRDefault="0000000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E526E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30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0F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C96D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A0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DD17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91B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6E0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FFE85" w14:textId="77777777" w:rsidR="000D0F74" w:rsidRDefault="00000000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5299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711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89D1C" w14:textId="77777777" w:rsidR="000D0F74" w:rsidRDefault="00000000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015C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FA47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662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EB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214D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639D8" w14:textId="77777777" w:rsidR="00000000" w:rsidRDefault="0000000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0715" w14:textId="77777777" w:rsidR="00000000" w:rsidRDefault="0000000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94F5" w14:textId="77777777" w:rsidR="00000000" w:rsidRDefault="00000000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C5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8C5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6A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ADD0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239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B227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6C59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03D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AAA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B71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A0C9" w14:textId="77777777" w:rsidR="000D0F74" w:rsidRDefault="00000000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30F9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FC6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241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F0E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DCA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8B3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FFC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1CCA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61E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0A4E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3E6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2B5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395A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261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6AC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390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475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C17A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346D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226" w14:textId="77777777" w:rsidR="00000000" w:rsidRDefault="0000000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7BAED" w14:textId="77777777" w:rsidR="00000000" w:rsidRDefault="0000000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B0F1B" w14:textId="77777777" w:rsidR="00000000" w:rsidRDefault="00000000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12C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3096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C753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A36D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6D136" w14:textId="77777777" w:rsidR="00000000" w:rsidRDefault="0000000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EF2B" w14:textId="77777777" w:rsidR="00000000" w:rsidRDefault="0000000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80356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D55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9D9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A9A8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61B9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0FDA3" w14:textId="77777777" w:rsidR="00000000" w:rsidRDefault="0000000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F3153" w14:textId="77777777" w:rsidR="00000000" w:rsidRDefault="0000000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4388E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A61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4F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7C32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6E57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03C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68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12D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81CAC" w14:textId="77777777" w:rsidR="000D0F74" w:rsidRDefault="00000000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8480B" w14:textId="77777777" w:rsidR="00000000" w:rsidRDefault="0000000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93AF" w14:textId="77777777" w:rsidR="00000000" w:rsidRDefault="0000000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E5135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E0D4E" w14:textId="77777777" w:rsidR="00000000" w:rsidRDefault="00000000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6C3C" w14:textId="77777777" w:rsidR="00000000" w:rsidRDefault="0000000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203A" w14:textId="77777777" w:rsidR="00000000" w:rsidRDefault="0000000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1029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CC7D" w14:textId="77777777" w:rsidR="00000000" w:rsidRDefault="00000000">
            <w:pPr>
              <w:suppressAutoHyphens w:val="0"/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C97D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A41C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9BF4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AFBC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8C42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ABA8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BDB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7903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329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170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966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D176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713A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83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8598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0486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14A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108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3574E" w14:textId="77777777" w:rsidR="00000000" w:rsidRDefault="0000000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92BFF" w14:textId="77777777" w:rsidR="00000000" w:rsidRDefault="0000000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9540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9A4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D9FEE" w14:textId="77777777" w:rsidR="00000000" w:rsidRDefault="00000000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5204" w14:textId="77777777" w:rsidR="00000000" w:rsidRDefault="00000000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3426" w14:textId="77777777" w:rsidR="00000000" w:rsidRDefault="00000000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951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CD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E2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5E4D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961B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F0F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154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584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34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A4F7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C0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7BA3" w14:textId="77777777" w:rsidR="00000000" w:rsidRDefault="0000000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CD38" w14:textId="77777777" w:rsidR="00000000" w:rsidRDefault="0000000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8AF3E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A574" w14:textId="77777777" w:rsidR="00000000" w:rsidRDefault="00000000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33B5D" w14:textId="77777777" w:rsidR="00000000" w:rsidRDefault="00000000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95219" w14:textId="77777777" w:rsidR="00000000" w:rsidRDefault="00000000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F77E6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7A532" w14:textId="77777777" w:rsidR="00000000" w:rsidRDefault="00000000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945B5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96878" w14:textId="77777777" w:rsidR="00000000" w:rsidRDefault="00000000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A7B3" w14:textId="77777777" w:rsidR="00000000" w:rsidRDefault="00000000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34B47" w14:textId="77777777" w:rsidR="00000000" w:rsidRDefault="00000000">
            <w:pPr>
              <w:suppressAutoHyphens w:val="0"/>
            </w:pP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BC70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FF2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C0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C06F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6D5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5C2D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D39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198F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89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9320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1169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FD9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70F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64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EFA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5AF1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E1A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74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C560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B4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DB30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A774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AC5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5FA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E39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D80A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D949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9F3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CC70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C4AE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5B9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B97A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5EE8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CC3D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6F7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CF3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09C3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4DF9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26AE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67C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D527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2CB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DCCF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2B71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6B7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7614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C4DA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B6CC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93D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B1E9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751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53B3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0D01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D029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FB7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86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853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49A4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062B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747F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1A26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F4B8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C0F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5842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963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A178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1D0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BA3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4CF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2F3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36E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17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16F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B9356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8DDC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0FBD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9F6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E58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EC78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D4A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3631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C267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C924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68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E191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6BDD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CED3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44AB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3271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0A58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B210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E11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C1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527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575B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4533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7E9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84D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F628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C6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22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C63B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2F2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1D6D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AA8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C30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2B00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4F84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5BA8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079E5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254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FDB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58F8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F09F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D911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C7D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33D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38EAE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FA1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2BE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3110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3E4B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A1946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84F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5F6C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6C6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E25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4C4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BC80A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94C7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61B63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F5F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E512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FD2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1BE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B48B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234E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7AC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D78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0AC88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A4B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D5B5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2EC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CC8F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70C5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3B0F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057D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5843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E91B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0D6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3B589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B7CA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A074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53ABB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AE3E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6428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0990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AEF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EB81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8D79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4A80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E25DF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F2E6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414E9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3134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3C1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9527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E633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451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3825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BB299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F6881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8FD4C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6A7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A8DA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7C54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77C7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3CC9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D42C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8BEC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75AB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DC6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CB5C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72A2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ECF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50EC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436B6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F3E12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1234E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83FBD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6198C2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2E3E0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0DFCBD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A5BDF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75AEBB" w14:textId="77777777" w:rsidR="000D0F74" w:rsidRDefault="000D0F74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0B4E8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8D922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D7AD" w14:textId="77777777" w:rsidR="000D0F74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54D805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F01F4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ED543E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C599D3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AB228C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59281A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646614" w14:textId="77777777" w:rsidR="000D0F74" w:rsidRDefault="000D0F74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ACF831" w14:textId="77777777" w:rsidR="000D0F74" w:rsidRDefault="000D0F74">
            <w:pPr>
              <w:rPr>
                <w:sz w:val="17"/>
                <w:szCs w:val="17"/>
              </w:rPr>
            </w:pPr>
          </w:p>
        </w:tc>
      </w:tr>
    </w:tbl>
    <w:p w14:paraId="2E103F25" w14:textId="77777777" w:rsidR="000D0F74" w:rsidRDefault="000D0F74"/>
    <w:p w14:paraId="4053455C" w14:textId="77777777" w:rsidR="000D0F74" w:rsidRDefault="000D0F74"/>
    <w:p w14:paraId="5598A8DF" w14:textId="77777777" w:rsidR="000D0F74" w:rsidRDefault="000D0F74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353AB" w14:textId="77777777" w:rsidR="000D0F74" w:rsidRDefault="00000000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AD1A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14:paraId="10E67A17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14:paraId="74E68E4F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14:paraId="4BEE5141" w14:textId="77777777" w:rsidR="000D0F74" w:rsidRDefault="00000000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FFB77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14:paraId="4A4EB755" w14:textId="77777777" w:rsidR="000D0F74" w:rsidRDefault="000000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14:paraId="3CEE5989" w14:textId="77777777" w:rsidR="000D0F74" w:rsidRDefault="000D0F74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DA920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E7A0" w14:textId="77777777" w:rsidR="000D0F74" w:rsidRDefault="00000000">
            <w:r>
              <w:rPr>
                <w:sz w:val="18"/>
                <w:szCs w:val="18"/>
              </w:rPr>
              <w:t>@sur @name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A50A" w14:textId="77777777" w:rsidR="000D0F74" w:rsidRDefault="000D0F74"/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4827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7B9A4" w14:textId="77777777" w:rsidR="000D0F74" w:rsidRDefault="00000000">
            <w:r>
              <w:rPr>
                <w:sz w:val="18"/>
                <w:szCs w:val="18"/>
              </w:rPr>
              <w:t>pesel</w:t>
            </w:r>
          </w:p>
        </w:tc>
      </w:tr>
    </w:tbl>
    <w:p w14:paraId="79DD81AD" w14:textId="77777777" w:rsidR="000D0F74" w:rsidRDefault="000D0F74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60B" w14:textId="77777777" w:rsidR="000D0F74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5946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DECB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1EA46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A22A8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166B" w14:textId="77777777" w:rsidR="000D0F74" w:rsidRDefault="000D0F74">
            <w:pPr>
              <w:rPr>
                <w:sz w:val="20"/>
                <w:szCs w:val="20"/>
              </w:rPr>
            </w:pPr>
          </w:p>
          <w:p w14:paraId="2289EEB9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2097FFC2" w14:textId="77777777" w:rsidR="000D0F74" w:rsidRDefault="000D0F74">
            <w:pPr>
              <w:rPr>
                <w:sz w:val="20"/>
                <w:szCs w:val="20"/>
              </w:rPr>
            </w:pPr>
          </w:p>
          <w:p w14:paraId="023B7312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EFB2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503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EB0B" w14:textId="77777777" w:rsidR="000D0F74" w:rsidRDefault="000D0F74">
            <w:pPr>
              <w:rPr>
                <w:sz w:val="20"/>
                <w:szCs w:val="20"/>
              </w:rPr>
            </w:pPr>
          </w:p>
          <w:p w14:paraId="629FF636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14:paraId="2DB56124" w14:textId="77777777" w:rsidR="000D0F74" w:rsidRDefault="000D0F74">
            <w:pPr>
              <w:rPr>
                <w:sz w:val="20"/>
                <w:szCs w:val="20"/>
              </w:rPr>
            </w:pPr>
          </w:p>
          <w:p w14:paraId="225C6EA8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14:paraId="4F0DEEEF" w14:textId="77777777" w:rsidR="000D0F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8CB4D" w14:textId="77777777" w:rsidR="000D0F74" w:rsidRDefault="000D0F74">
            <w:pPr>
              <w:rPr>
                <w:sz w:val="20"/>
                <w:szCs w:val="20"/>
              </w:rPr>
            </w:pPr>
          </w:p>
          <w:p w14:paraId="495C1E3E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6E00FF1F" w14:textId="77777777" w:rsidR="000D0F74" w:rsidRDefault="000D0F74">
            <w:pPr>
              <w:rPr>
                <w:sz w:val="20"/>
                <w:szCs w:val="20"/>
              </w:rPr>
            </w:pPr>
          </w:p>
          <w:p w14:paraId="374836DB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1900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9A523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6792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CC6" w14:textId="77777777" w:rsidR="000D0F74" w:rsidRDefault="000D0F74">
            <w:pPr>
              <w:rPr>
                <w:sz w:val="20"/>
                <w:szCs w:val="20"/>
              </w:rPr>
            </w:pPr>
          </w:p>
          <w:p w14:paraId="2208AB10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41974447" w14:textId="77777777" w:rsidR="000D0F74" w:rsidRDefault="000D0F74">
            <w:pPr>
              <w:rPr>
                <w:sz w:val="20"/>
                <w:szCs w:val="20"/>
              </w:rPr>
            </w:pPr>
          </w:p>
          <w:p w14:paraId="63232BDC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457D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3A8A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2B53F" w14:textId="77777777" w:rsidR="000D0F74" w:rsidRDefault="000D0F74">
            <w:pPr>
              <w:rPr>
                <w:sz w:val="20"/>
                <w:szCs w:val="20"/>
              </w:rPr>
            </w:pPr>
          </w:p>
          <w:p w14:paraId="07701A7E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72B4F6C3" w14:textId="77777777" w:rsidR="000D0F74" w:rsidRDefault="000D0F74">
            <w:pPr>
              <w:rPr>
                <w:sz w:val="20"/>
                <w:szCs w:val="20"/>
              </w:rPr>
            </w:pPr>
          </w:p>
          <w:p w14:paraId="236B9060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132FC" w14:textId="77777777" w:rsidR="000D0F7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38BFB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310DF" w14:textId="77777777" w:rsidR="000D0F74" w:rsidRDefault="000D0F74">
            <w:pPr>
              <w:rPr>
                <w:sz w:val="20"/>
                <w:szCs w:val="20"/>
              </w:rPr>
            </w:pPr>
          </w:p>
          <w:p w14:paraId="28DAE712" w14:textId="77777777" w:rsidR="000D0F74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14:paraId="70DF6FE2" w14:textId="77777777" w:rsidR="000D0F74" w:rsidRDefault="000D0F74">
            <w:pPr>
              <w:rPr>
                <w:sz w:val="20"/>
                <w:szCs w:val="20"/>
              </w:rPr>
            </w:pPr>
          </w:p>
          <w:p w14:paraId="46D422D8" w14:textId="77777777" w:rsidR="000D0F7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14:paraId="46F7C3F6" w14:textId="77777777" w:rsidR="000D0F74" w:rsidRDefault="000D0F74"/>
    <w:p w14:paraId="2A257EC6" w14:textId="77777777" w:rsidR="000D0F74" w:rsidRDefault="00000000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