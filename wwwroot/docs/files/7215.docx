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CHIRURG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orange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18:36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18:36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18:36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99eratury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