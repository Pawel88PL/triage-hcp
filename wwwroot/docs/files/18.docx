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yellow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KACZMAREK JANINA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09:49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55061407945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3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DDD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09:49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KACZMAREK JANINA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09:49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55061407945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3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DDD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KACZMAREK JANINA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55061407945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38eratury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KACZMAREK JANINA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55061407945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KACZMAREK JANINA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55061407945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