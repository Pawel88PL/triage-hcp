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09:32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 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09:32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09:32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 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34eratury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