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13.07.2023 09:12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09:12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36,6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13.07.2023 09:12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 APLIKACJI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36,6eratury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