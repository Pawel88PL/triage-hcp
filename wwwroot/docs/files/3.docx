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lightskyblue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GAWEŁ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08.07.2023 13:07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IDOCUMENTSERVICE: DOCUMENTSERVICE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13:07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GAWEŁ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08.07.2023 13:07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Wituś 1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IDOCUMENTSERVICE: DOCUMENTSERVICE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GAWEŁ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GAWEŁ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GAWEŁ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