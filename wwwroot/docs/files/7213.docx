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CHIRURG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lightgreen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06.07.2023 18:23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Poczekalnia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 APLIKACJI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18:23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06.07.2023 18:23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Poczekalnia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 APLIKACJI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35eratury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